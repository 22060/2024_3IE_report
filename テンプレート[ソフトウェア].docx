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7A8E" w14:textId="77777777" w:rsidR="00406586" w:rsidRDefault="00406586" w:rsidP="00406586">
      <w:pPr>
        <w:widowControl/>
        <w:jc w:val="left"/>
      </w:pPr>
    </w:p>
    <w:p w14:paraId="673956A7" w14:textId="77777777" w:rsidR="00406586" w:rsidRDefault="00406586" w:rsidP="00406586">
      <w:pPr>
        <w:widowControl/>
        <w:jc w:val="left"/>
      </w:pPr>
    </w:p>
    <w:p w14:paraId="08D856DF" w14:textId="77777777" w:rsidR="00406586" w:rsidRDefault="00406586" w:rsidP="00406586"/>
    <w:p w14:paraId="6E8957FD" w14:textId="77777777" w:rsidR="00406586" w:rsidRDefault="00406586" w:rsidP="00406586"/>
    <w:p w14:paraId="260180D8" w14:textId="3B353EF8" w:rsidR="00406586" w:rsidRDefault="00DF2F3F" w:rsidP="00DF2F3F">
      <w:pPr>
        <w:pStyle w:val="af4"/>
      </w:pPr>
      <w:r w:rsidRPr="00DF2F3F">
        <w:t>3種類のキューの構造と実装</w:t>
      </w:r>
    </w:p>
    <w:p w14:paraId="22B8A2BB" w14:textId="77777777" w:rsidR="00406586" w:rsidRDefault="00406586" w:rsidP="00406586"/>
    <w:p w14:paraId="2047A59F" w14:textId="77777777" w:rsidR="00406586" w:rsidRDefault="00406586" w:rsidP="00406586"/>
    <w:p w14:paraId="77A97563" w14:textId="77777777" w:rsidR="00406586" w:rsidRDefault="00406586" w:rsidP="00406586"/>
    <w:p w14:paraId="3B0952BF" w14:textId="77777777" w:rsidR="00406586" w:rsidRDefault="00406586" w:rsidP="00406586"/>
    <w:p w14:paraId="6FB845EC" w14:textId="77777777" w:rsidR="00406586" w:rsidRDefault="00406586" w:rsidP="00406586"/>
    <w:p w14:paraId="0B5F5517" w14:textId="77777777" w:rsidR="00406586" w:rsidRDefault="00406586" w:rsidP="00406586"/>
    <w:p w14:paraId="63500BA0" w14:textId="77777777" w:rsidR="00406586" w:rsidRDefault="00406586" w:rsidP="00406586"/>
    <w:p w14:paraId="10DAE2C7" w14:textId="77777777" w:rsidR="00406586" w:rsidRDefault="00406586" w:rsidP="00406586"/>
    <w:p w14:paraId="383AA41E" w14:textId="77777777" w:rsidR="00406586" w:rsidRDefault="00406586" w:rsidP="00406586"/>
    <w:p w14:paraId="3CB6D2BD" w14:textId="77777777" w:rsidR="00406586" w:rsidRDefault="00406586" w:rsidP="00406586"/>
    <w:p w14:paraId="4CBF6D35" w14:textId="77777777" w:rsidR="00406586" w:rsidRDefault="00406586" w:rsidP="00406586"/>
    <w:p w14:paraId="66CD6E35" w14:textId="77777777" w:rsidR="00406586" w:rsidRDefault="00406586" w:rsidP="00406586"/>
    <w:p w14:paraId="7209CCEE" w14:textId="77777777" w:rsidR="00406586" w:rsidRDefault="00406586" w:rsidP="00406586"/>
    <w:p w14:paraId="7D07B2F4" w14:textId="77777777" w:rsidR="00406586" w:rsidRDefault="00406586" w:rsidP="00406586"/>
    <w:p w14:paraId="2B693B72" w14:textId="77777777" w:rsidR="00406586" w:rsidRDefault="00406586" w:rsidP="00406586"/>
    <w:p w14:paraId="7F1A412D" w14:textId="77777777" w:rsidR="00406586" w:rsidRDefault="00406586" w:rsidP="00406586"/>
    <w:p w14:paraId="2D436777" w14:textId="77777777" w:rsidR="00406586" w:rsidRDefault="00406586" w:rsidP="00406586"/>
    <w:p w14:paraId="0DE50D7C" w14:textId="77777777" w:rsidR="00406586" w:rsidRDefault="00406586" w:rsidP="00406586"/>
    <w:tbl>
      <w:tblPr>
        <w:tblStyle w:val="ac"/>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3119"/>
      </w:tblGrid>
      <w:tr w:rsidR="00406586" w14:paraId="42C62BE3" w14:textId="77777777" w:rsidTr="00831550">
        <w:tc>
          <w:tcPr>
            <w:tcW w:w="2834" w:type="dxa"/>
          </w:tcPr>
          <w:p w14:paraId="27430BF1" w14:textId="77777777" w:rsidR="00406586" w:rsidRPr="00990B6D" w:rsidRDefault="00406586" w:rsidP="00831550">
            <w:pPr>
              <w:jc w:val="center"/>
              <w:rPr>
                <w:rFonts w:asciiTheme="majorEastAsia" w:eastAsiaTheme="majorEastAsia" w:hAnsiTheme="majorEastAsia"/>
              </w:rPr>
            </w:pPr>
            <w:r w:rsidRPr="00990B6D">
              <w:rPr>
                <w:rFonts w:asciiTheme="majorEastAsia" w:eastAsiaTheme="majorEastAsia" w:hAnsiTheme="majorEastAsia" w:hint="eastAsia"/>
                <w:lang w:eastAsia="zh-TW"/>
              </w:rPr>
              <w:t>報告者</w:t>
            </w:r>
          </w:p>
        </w:tc>
        <w:tc>
          <w:tcPr>
            <w:tcW w:w="3119" w:type="dxa"/>
          </w:tcPr>
          <w:p w14:paraId="522DD160" w14:textId="77777777" w:rsidR="00406586" w:rsidRDefault="00406586" w:rsidP="00831550">
            <w:pPr>
              <w:jc w:val="right"/>
            </w:pPr>
            <w:r>
              <w:rPr>
                <w:lang w:eastAsia="zh-TW"/>
              </w:rPr>
              <w:t xml:space="preserve">XXXXXXX  </w:t>
            </w:r>
            <w:r>
              <w:rPr>
                <w:rFonts w:hint="eastAsia"/>
                <w:lang w:eastAsia="zh-TW"/>
              </w:rPr>
              <w:t>〇〇　〇〇</w:t>
            </w:r>
          </w:p>
        </w:tc>
      </w:tr>
      <w:tr w:rsidR="00406586" w14:paraId="247E8F99" w14:textId="77777777" w:rsidTr="00831550">
        <w:tc>
          <w:tcPr>
            <w:tcW w:w="2834" w:type="dxa"/>
          </w:tcPr>
          <w:p w14:paraId="597D63CD" w14:textId="77777777" w:rsidR="00406586" w:rsidRPr="00990B6D" w:rsidRDefault="00406586" w:rsidP="00831550">
            <w:pPr>
              <w:jc w:val="center"/>
              <w:rPr>
                <w:rFonts w:asciiTheme="majorEastAsia" w:eastAsiaTheme="majorEastAsia" w:hAnsiTheme="majorEastAsia"/>
              </w:rPr>
            </w:pPr>
            <w:r w:rsidRPr="00990B6D">
              <w:rPr>
                <w:rFonts w:asciiTheme="majorEastAsia" w:eastAsiaTheme="majorEastAsia" w:hAnsiTheme="majorEastAsia" w:hint="eastAsia"/>
              </w:rPr>
              <w:t>提出日</w:t>
            </w:r>
          </w:p>
        </w:tc>
        <w:tc>
          <w:tcPr>
            <w:tcW w:w="3119" w:type="dxa"/>
          </w:tcPr>
          <w:p w14:paraId="3A6A8BB6" w14:textId="77777777" w:rsidR="00406586" w:rsidRDefault="00406586" w:rsidP="00831550">
            <w:pPr>
              <w:jc w:val="right"/>
            </w:pPr>
            <w:r>
              <w:t>20XX/XX/XX</w:t>
            </w:r>
          </w:p>
        </w:tc>
      </w:tr>
    </w:tbl>
    <w:p w14:paraId="25CEC611" w14:textId="77777777" w:rsidR="00406586" w:rsidRPr="00342477" w:rsidRDefault="00406586" w:rsidP="00406586"/>
    <w:p w14:paraId="25B55900" w14:textId="77777777" w:rsidR="00173681" w:rsidRDefault="00173681">
      <w:pPr>
        <w:widowControl/>
        <w:jc w:val="left"/>
        <w:rPr>
          <w:rFonts w:asciiTheme="majorHAnsi" w:eastAsiaTheme="majorEastAsia" w:hAnsiTheme="majorHAnsi" w:cstheme="majorBidi"/>
          <w:sz w:val="32"/>
          <w:szCs w:val="32"/>
        </w:rPr>
      </w:pPr>
      <w:r>
        <w:br w:type="page"/>
      </w:r>
    </w:p>
    <w:p w14:paraId="53C884C5" w14:textId="5EC0CE40" w:rsidR="009464E9" w:rsidRDefault="009464E9" w:rsidP="009464E9">
      <w:pPr>
        <w:pStyle w:val="af4"/>
      </w:pPr>
      <w:bookmarkStart w:id="0" w:name="_Hlk132279579"/>
      <w:r w:rsidRPr="009464E9">
        <w:lastRenderedPageBreak/>
        <w:t>3種類のキューの構造と実装</w:t>
      </w:r>
      <w:bookmarkEnd w:id="0"/>
    </w:p>
    <w:p w14:paraId="6143DD27" w14:textId="43F97349" w:rsidR="00FA1AE3" w:rsidRDefault="00FA1AE3" w:rsidP="009464E9">
      <w:pPr>
        <w:jc w:val="right"/>
      </w:pPr>
      <w:r>
        <w:rPr>
          <w:rFonts w:hint="eastAsia"/>
        </w:rPr>
        <w:t>提出者:</w:t>
      </w:r>
      <w:r>
        <w:t xml:space="preserve"> </w:t>
      </w:r>
      <w:r w:rsidR="003B5C00">
        <w:rPr>
          <w:rFonts w:hint="eastAsia"/>
        </w:rPr>
        <w:t>〇〇　〇〇</w:t>
      </w:r>
    </w:p>
    <w:p w14:paraId="6ABEC53B" w14:textId="11E7045B" w:rsidR="008155D5" w:rsidRDefault="008155D5" w:rsidP="008155D5">
      <w:pPr>
        <w:wordWrap w:val="0"/>
        <w:jc w:val="right"/>
      </w:pPr>
      <w:r>
        <w:rPr>
          <w:rFonts w:hint="eastAsia"/>
        </w:rPr>
        <w:t>学籍番号:</w:t>
      </w:r>
      <w:r>
        <w:t xml:space="preserve"> </w:t>
      </w:r>
      <w:proofErr w:type="spellStart"/>
      <w:r w:rsidR="001E1976">
        <w:t>xxxxxxxx</w:t>
      </w:r>
      <w:proofErr w:type="spellEnd"/>
    </w:p>
    <w:p w14:paraId="5B526D1B" w14:textId="7DE65DDB" w:rsidR="003B5C00" w:rsidRPr="00FA1AE3" w:rsidRDefault="003B5C00" w:rsidP="003B5C00">
      <w:pPr>
        <w:jc w:val="right"/>
      </w:pPr>
      <w:r>
        <w:rPr>
          <w:rFonts w:hint="eastAsia"/>
        </w:rPr>
        <w:t>提出日:</w:t>
      </w:r>
      <w:r>
        <w:t xml:space="preserve"> 2023/03/29</w:t>
      </w:r>
    </w:p>
    <w:p w14:paraId="65B4D651" w14:textId="77777777" w:rsidR="00162EC5" w:rsidRDefault="00A06722" w:rsidP="00162EC5">
      <w:pPr>
        <w:pStyle w:val="1"/>
      </w:pPr>
      <w:commentRangeStart w:id="1"/>
      <w:r>
        <w:rPr>
          <w:rFonts w:hint="eastAsia"/>
        </w:rPr>
        <w:t>目的</w:t>
      </w:r>
      <w:commentRangeEnd w:id="1"/>
      <w:r w:rsidR="003033BE">
        <w:rPr>
          <w:rStyle w:val="ad"/>
          <w:rFonts w:asciiTheme="minorHAnsi" w:eastAsiaTheme="minorEastAsia" w:hAnsiTheme="minorHAnsi" w:cstheme="minorBidi"/>
        </w:rPr>
        <w:commentReference w:id="1"/>
      </w:r>
    </w:p>
    <w:p w14:paraId="658ECFA5" w14:textId="62E5709F" w:rsidR="00162EC5" w:rsidRDefault="001E1976" w:rsidP="001E1976">
      <w:pPr>
        <w:pStyle w:val="a4"/>
      </w:pPr>
      <w:r>
        <w:rPr>
          <w:rFonts w:hint="eastAsia"/>
        </w:rPr>
        <w:t>一般的に</w:t>
      </w:r>
      <w:r>
        <w:t>3種類のキューがよく知られている．それらは，再構築の仕組みを持つキュー，リングバッファの</w:t>
      </w:r>
      <w:r>
        <w:rPr>
          <w:rFonts w:hint="eastAsia"/>
        </w:rPr>
        <w:t>仕組みを持つキュー，リスト構造のキューである．この実験は，これらのキューの構造を理解し，実装することを目的とする．</w:t>
      </w:r>
      <w:r w:rsidR="003A2160">
        <w:t xml:space="preserve"> </w:t>
      </w:r>
    </w:p>
    <w:p w14:paraId="5E653B14" w14:textId="7F4DB16D" w:rsidR="00A06722" w:rsidRDefault="00037C35" w:rsidP="00A06722">
      <w:pPr>
        <w:pStyle w:val="1"/>
      </w:pPr>
      <w:bookmarkStart w:id="2" w:name="_Ref131055474"/>
      <w:r w:rsidRPr="00037C35">
        <w:rPr>
          <w:rFonts w:hint="eastAsia"/>
        </w:rPr>
        <w:t>原理</w:t>
      </w:r>
      <w:bookmarkEnd w:id="2"/>
    </w:p>
    <w:p w14:paraId="6C986194" w14:textId="62443454" w:rsidR="00A06722" w:rsidRDefault="003A2160" w:rsidP="00A06722">
      <w:pPr>
        <w:pStyle w:val="a4"/>
        <w:rPr>
          <w:noProof/>
        </w:rPr>
      </w:pPr>
      <w:r w:rsidRPr="003A2160">
        <w:rPr>
          <w:rFonts w:hint="eastAsia"/>
          <w:noProof/>
        </w:rPr>
        <w:t>キューの特徴と</w:t>
      </w:r>
      <w:r w:rsidR="00A53B7A">
        <w:rPr>
          <w:noProof/>
        </w:rPr>
        <w:t>3</w:t>
      </w:r>
      <w:r w:rsidRPr="003A2160">
        <w:rPr>
          <w:noProof/>
        </w:rPr>
        <w:t>種類のキューの構造について説明する．</w:t>
      </w:r>
    </w:p>
    <w:p w14:paraId="597736F7" w14:textId="45D38691" w:rsidR="00C825FC" w:rsidRDefault="00A53B7A" w:rsidP="00C825FC">
      <w:pPr>
        <w:pStyle w:val="2"/>
      </w:pPr>
      <w:commentRangeStart w:id="3"/>
      <w:r>
        <w:rPr>
          <w:rFonts w:hint="eastAsia"/>
        </w:rPr>
        <w:t>キュー</w:t>
      </w:r>
      <w:commentRangeEnd w:id="3"/>
      <w:r w:rsidR="00ED5E34">
        <w:rPr>
          <w:rStyle w:val="ad"/>
          <w:rFonts w:asciiTheme="minorHAnsi" w:eastAsiaTheme="minorEastAsia" w:hAnsiTheme="minorHAnsi" w:cstheme="minorBidi"/>
        </w:rPr>
        <w:commentReference w:id="3"/>
      </w:r>
    </w:p>
    <w:p w14:paraId="49F7ED7B" w14:textId="7FE6537D" w:rsidR="00F32476" w:rsidRDefault="002E613C" w:rsidP="003B24CA">
      <w:pPr>
        <w:pStyle w:val="a4"/>
      </w:pPr>
      <w:r>
        <w:rPr>
          <w:rFonts w:hint="eastAsia"/>
        </w:rPr>
        <w:t>キューとは，</w:t>
      </w:r>
      <w:r>
        <w:t>FIFO(First In First Out) または LILO(Last In Last Out)，つまり，先入れ先出しまたは後</w:t>
      </w:r>
      <w:r>
        <w:rPr>
          <w:rFonts w:hint="eastAsia"/>
        </w:rPr>
        <w:t>入れ後出しと呼ばれるデータ構造である．</w:t>
      </w:r>
      <w:commentRangeStart w:id="4"/>
      <w:r w:rsidR="007E4E68">
        <w:fldChar w:fldCharType="begin"/>
      </w:r>
      <w:r w:rsidR="007E4E68">
        <w:instrText xml:space="preserve"> </w:instrText>
      </w:r>
      <w:r w:rsidR="007E4E68">
        <w:rPr>
          <w:rFonts w:hint="eastAsia"/>
        </w:rPr>
        <w:instrText>REF _Ref131136786 \h</w:instrText>
      </w:r>
      <w:r w:rsidR="007E4E68">
        <w:instrText xml:space="preserve"> </w:instrText>
      </w:r>
      <w:r w:rsidR="007E4E68">
        <w:fldChar w:fldCharType="separate"/>
      </w:r>
      <w:r w:rsidR="00C93CBE">
        <w:t xml:space="preserve">図 </w:t>
      </w:r>
      <w:r w:rsidR="00C93CBE">
        <w:rPr>
          <w:noProof/>
        </w:rPr>
        <w:t>1</w:t>
      </w:r>
      <w:r w:rsidR="007E4E68">
        <w:fldChar w:fldCharType="end"/>
      </w:r>
      <w:commentRangeEnd w:id="4"/>
      <w:r w:rsidR="00587511">
        <w:rPr>
          <w:rStyle w:val="ad"/>
        </w:rPr>
        <w:commentReference w:id="4"/>
      </w:r>
      <w:r>
        <w:t>にキューのイメージを示す．</w:t>
      </w:r>
      <w:r w:rsidR="007E4E68">
        <w:rPr>
          <w:rFonts w:hint="eastAsia"/>
        </w:rPr>
        <w:t>この図にある丸で囲まれた数字はデータが追加された順番を表している．</w:t>
      </w:r>
      <w:r w:rsidR="00B9581E">
        <w:rPr>
          <w:rFonts w:hint="eastAsia"/>
        </w:rPr>
        <w:t>キューでは</w:t>
      </w:r>
      <w:r w:rsidR="006425B4">
        <w:rPr>
          <w:rFonts w:hint="eastAsia"/>
        </w:rPr>
        <w:t>この順番で追加された</w:t>
      </w:r>
      <w:r w:rsidR="00123E30">
        <w:rPr>
          <w:rFonts w:hint="eastAsia"/>
        </w:rPr>
        <w:t>データを取り出すとき，もっとも最初に追加されたデータである</w:t>
      </w:r>
      <w:r w:rsidR="00794165">
        <w:rPr>
          <w:rFonts w:hint="eastAsia"/>
        </w:rPr>
        <w:t>①の</w:t>
      </w:r>
      <w:r w:rsidR="00123E30">
        <w:rPr>
          <w:rFonts w:hint="eastAsia"/>
        </w:rPr>
        <w:t>5</w:t>
      </w:r>
      <w:r w:rsidR="00B9581E">
        <w:rPr>
          <w:rFonts w:hint="eastAsia"/>
        </w:rPr>
        <w:t>が取り出される．</w:t>
      </w:r>
      <w:r w:rsidR="00DB0D3F">
        <w:rPr>
          <w:rFonts w:hint="eastAsia"/>
        </w:rPr>
        <w:t>このようにデータを取り出すことを</w:t>
      </w:r>
      <w:r w:rsidR="00DB0D3F">
        <w:t>dequeue</w:t>
      </w:r>
      <w:r w:rsidR="00DB0D3F">
        <w:rPr>
          <w:rFonts w:hint="eastAsia"/>
        </w:rPr>
        <w:t>という．</w:t>
      </w:r>
      <w:r w:rsidR="00B9581E">
        <w:rPr>
          <w:rFonts w:hint="eastAsia"/>
        </w:rPr>
        <w:t>また，新たなにデータを追加するときには，⑤</w:t>
      </w:r>
      <w:r w:rsidR="00794165">
        <w:rPr>
          <w:rFonts w:hint="eastAsia"/>
        </w:rPr>
        <w:t>の6が</w:t>
      </w:r>
      <w:r w:rsidR="003B24CA">
        <w:rPr>
          <w:rFonts w:hint="eastAsia"/>
        </w:rPr>
        <w:t>図では一番左側に追加される．</w:t>
      </w:r>
      <w:r w:rsidR="00DB0D3F">
        <w:rPr>
          <w:rFonts w:hint="eastAsia"/>
        </w:rPr>
        <w:t>このようにデータを追加することをe</w:t>
      </w:r>
      <w:r w:rsidR="00DB0D3F">
        <w:t>nqueue</w:t>
      </w:r>
      <w:r w:rsidR="00DB0D3F">
        <w:rPr>
          <w:rFonts w:hint="eastAsia"/>
        </w:rPr>
        <w:t>という．</w:t>
      </w:r>
    </w:p>
    <w:p w14:paraId="2B1EADED" w14:textId="3C2F4A0D" w:rsidR="00C76F3C" w:rsidRDefault="00F32476" w:rsidP="003B24CA">
      <w:pPr>
        <w:pStyle w:val="a4"/>
      </w:pPr>
      <w:r>
        <w:rPr>
          <w:noProof/>
        </w:rPr>
        <mc:AlternateContent>
          <mc:Choice Requires="wps">
            <w:drawing>
              <wp:anchor distT="45720" distB="45720" distL="114300" distR="114300" simplePos="0" relativeHeight="251659264" behindDoc="0" locked="0" layoutInCell="1" allowOverlap="1" wp14:anchorId="0082703B" wp14:editId="44A7FA73">
                <wp:simplePos x="0" y="0"/>
                <wp:positionH relativeFrom="margin">
                  <wp:align>right</wp:align>
                </wp:positionH>
                <wp:positionV relativeFrom="paragraph">
                  <wp:posOffset>527050</wp:posOffset>
                </wp:positionV>
                <wp:extent cx="5314315" cy="1251585"/>
                <wp:effectExtent l="0" t="0" r="635" b="5715"/>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315" cy="1252025"/>
                        </a:xfrm>
                        <a:prstGeom prst="rect">
                          <a:avLst/>
                        </a:prstGeom>
                        <a:solidFill>
                          <a:srgbClr val="FFFFFF"/>
                        </a:solidFill>
                        <a:ln w="9525">
                          <a:noFill/>
                          <a:miter lim="800000"/>
                          <a:headEnd/>
                          <a:tailEnd/>
                        </a:ln>
                      </wps:spPr>
                      <wps:txbx>
                        <w:txbxContent>
                          <w:p w14:paraId="1340C040" w14:textId="77777777" w:rsidR="00301417" w:rsidRDefault="00301417" w:rsidP="00AF77F5">
                            <w:pPr>
                              <w:pStyle w:val="a4"/>
                              <w:jc w:val="center"/>
                            </w:pPr>
                            <w:r>
                              <w:rPr>
                                <w:noProof/>
                              </w:rPr>
                              <w:drawing>
                                <wp:inline distT="0" distB="0" distL="0" distR="0" wp14:anchorId="78F327C5" wp14:editId="1DA0D41E">
                                  <wp:extent cx="3182210" cy="887239"/>
                                  <wp:effectExtent l="0" t="0" r="0" b="8255"/>
                                  <wp:docPr id="43092205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22054" name="図 430922054"/>
                                          <pic:cNvPicPr/>
                                        </pic:nvPicPr>
                                        <pic:blipFill rotWithShape="1">
                                          <a:blip r:embed="rId12">
                                            <a:extLst>
                                              <a:ext uri="{28A0092B-C50C-407E-A947-70E740481C1C}">
                                                <a14:useLocalDpi xmlns:a14="http://schemas.microsoft.com/office/drawing/2010/main" val="0"/>
                                              </a:ext>
                                            </a:extLst>
                                          </a:blip>
                                          <a:srcRect l="22900" t="35502" r="34932" b="43598"/>
                                          <a:stretch/>
                                        </pic:blipFill>
                                        <pic:spPr bwMode="auto">
                                          <a:xfrm>
                                            <a:off x="0" y="0"/>
                                            <a:ext cx="3264806" cy="910268"/>
                                          </a:xfrm>
                                          <a:prstGeom prst="rect">
                                            <a:avLst/>
                                          </a:prstGeom>
                                          <a:ln>
                                            <a:noFill/>
                                          </a:ln>
                                          <a:extLst>
                                            <a:ext uri="{53640926-AAD7-44D8-BBD7-CCE9431645EC}">
                                              <a14:shadowObscured xmlns:a14="http://schemas.microsoft.com/office/drawing/2010/main"/>
                                            </a:ext>
                                          </a:extLst>
                                        </pic:spPr>
                                      </pic:pic>
                                    </a:graphicData>
                                  </a:graphic>
                                </wp:inline>
                              </w:drawing>
                            </w:r>
                          </w:p>
                          <w:p w14:paraId="55CF1D37" w14:textId="63BD5F5A" w:rsidR="00301417" w:rsidRDefault="00301417" w:rsidP="00FA2D3A">
                            <w:pPr>
                              <w:pStyle w:val="a6"/>
                              <w:jc w:val="center"/>
                            </w:pPr>
                            <w:bookmarkStart w:id="5" w:name="_Ref131136786"/>
                            <w:r>
                              <w:t>図</w:t>
                            </w:r>
                            <w:r>
                              <w:t xml:space="preserve"> </w:t>
                            </w:r>
                            <w:r>
                              <w:fldChar w:fldCharType="begin"/>
                            </w:r>
                            <w:r>
                              <w:instrText xml:space="preserve"> SEQ </w:instrText>
                            </w:r>
                            <w:r>
                              <w:instrText>図</w:instrText>
                            </w:r>
                            <w:r>
                              <w:instrText xml:space="preserve"> \* ARABIC </w:instrText>
                            </w:r>
                            <w:r>
                              <w:fldChar w:fldCharType="separate"/>
                            </w:r>
                            <w:r>
                              <w:rPr>
                                <w:noProof/>
                              </w:rPr>
                              <w:t>1</w:t>
                            </w:r>
                            <w:r>
                              <w:fldChar w:fldCharType="end"/>
                            </w:r>
                            <w:bookmarkEnd w:id="5"/>
                            <w:r>
                              <w:rPr>
                                <w:rFonts w:hint="eastAsia"/>
                              </w:rPr>
                              <w:t>:</w:t>
                            </w:r>
                            <w:r>
                              <w:t xml:space="preserve"> </w:t>
                            </w:r>
                            <w:r>
                              <w:rPr>
                                <w:rFonts w:hint="eastAsia"/>
                              </w:rPr>
                              <w:t>キューの模式図</w:t>
                            </w:r>
                          </w:p>
                          <w:p w14:paraId="5E3E08C5" w14:textId="77777777" w:rsidR="00301417" w:rsidRDefault="00301417"/>
                          <w:p w14:paraId="6461E656" w14:textId="20327987" w:rsidR="00301417" w:rsidRDefault="00301417">
                            <w:pPr>
                              <w:pStyle w:val="a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82703B" id="_x0000_t202" coordsize="21600,21600" o:spt="202" path="m,l,21600r21600,l21600,xe">
                <v:stroke joinstyle="miter"/>
                <v:path gradientshapeok="t" o:connecttype="rect"/>
              </v:shapetype>
              <v:shape id="テキスト ボックス 2" o:spid="_x0000_s1026" type="#_x0000_t202" style="position:absolute;left:0;text-align:left;margin-left:367.25pt;margin-top:41.5pt;width:418.45pt;height:98.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" stroked="f">
                <v:textbox>
                  <w:txbxContent>
                    <w:p w14:paraId="1340C040" w14:textId="77777777" w:rsidR="00301417" w:rsidRDefault="00301417" w:rsidP="00AF77F5">
                      <w:pPr>
                        <w:pStyle w:val="a4"/>
                        <w:jc w:val="center"/>
                      </w:pPr>
                      <w:r>
                        <w:rPr>
                          <w:noProof/>
                        </w:rPr>
                        <w:drawing>
                          <wp:inline distT="0" distB="0" distL="0" distR="0" wp14:anchorId="78F327C5" wp14:editId="1DA0D41E">
                            <wp:extent cx="3182210" cy="887239"/>
                            <wp:effectExtent l="0" t="0" r="0" b="8255"/>
                            <wp:docPr id="43092205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22054" name="図 430922054"/>
                                    <pic:cNvPicPr/>
                                  </pic:nvPicPr>
                                  <pic:blipFill rotWithShape="1">
                                    <a:blip r:embed="rId12">
                                      <a:extLst>
                                        <a:ext uri="{28A0092B-C50C-407E-A947-70E740481C1C}">
                                          <a14:useLocalDpi xmlns:a14="http://schemas.microsoft.com/office/drawing/2010/main" val="0"/>
                                        </a:ext>
                                      </a:extLst>
                                    </a:blip>
                                    <a:srcRect l="22900" t="35502" r="34932" b="43598"/>
                                    <a:stretch/>
                                  </pic:blipFill>
                                  <pic:spPr bwMode="auto">
                                    <a:xfrm>
                                      <a:off x="0" y="0"/>
                                      <a:ext cx="3264806" cy="910268"/>
                                    </a:xfrm>
                                    <a:prstGeom prst="rect">
                                      <a:avLst/>
                                    </a:prstGeom>
                                    <a:ln>
                                      <a:noFill/>
                                    </a:ln>
                                    <a:extLst>
                                      <a:ext uri="{53640926-AAD7-44D8-BBD7-CCE9431645EC}">
                                        <a14:shadowObscured xmlns:a14="http://schemas.microsoft.com/office/drawing/2010/main"/>
                                      </a:ext>
                                    </a:extLst>
                                  </pic:spPr>
                                </pic:pic>
                              </a:graphicData>
                            </a:graphic>
                          </wp:inline>
                        </w:drawing>
                      </w:r>
                    </w:p>
                    <w:p w14:paraId="55CF1D37" w14:textId="63BD5F5A" w:rsidR="00301417" w:rsidRDefault="00301417" w:rsidP="00FA2D3A">
                      <w:pPr>
                        <w:pStyle w:val="a6"/>
                        <w:jc w:val="center"/>
                      </w:pPr>
                      <w:bookmarkStart w:id="6" w:name="_Ref131136786"/>
                      <w:r>
                        <w:t>図</w:t>
                      </w:r>
                      <w:r>
                        <w:t xml:space="preserve"> </w:t>
                      </w:r>
                      <w:r>
                        <w:fldChar w:fldCharType="begin"/>
                      </w:r>
                      <w:r>
                        <w:instrText xml:space="preserve"> SEQ </w:instrText>
                      </w:r>
                      <w:r>
                        <w:instrText>図</w:instrText>
                      </w:r>
                      <w:r>
                        <w:instrText xml:space="preserve"> \* ARABIC </w:instrText>
                      </w:r>
                      <w:r>
                        <w:fldChar w:fldCharType="separate"/>
                      </w:r>
                      <w:r>
                        <w:rPr>
                          <w:noProof/>
                        </w:rPr>
                        <w:t>1</w:t>
                      </w:r>
                      <w:r>
                        <w:fldChar w:fldCharType="end"/>
                      </w:r>
                      <w:bookmarkEnd w:id="6"/>
                      <w:r>
                        <w:rPr>
                          <w:rFonts w:hint="eastAsia"/>
                        </w:rPr>
                        <w:t>:</w:t>
                      </w:r>
                      <w:r>
                        <w:t xml:space="preserve"> </w:t>
                      </w:r>
                      <w:r>
                        <w:rPr>
                          <w:rFonts w:hint="eastAsia"/>
                        </w:rPr>
                        <w:t>キューの模式図</w:t>
                      </w:r>
                    </w:p>
                    <w:p w14:paraId="5E3E08C5" w14:textId="77777777" w:rsidR="00301417" w:rsidRDefault="00301417"/>
                    <w:p w14:paraId="6461E656" w14:textId="20327987" w:rsidR="00301417" w:rsidRDefault="00301417">
                      <w:pPr>
                        <w:pStyle w:val="a6"/>
                      </w:pPr>
                    </w:p>
                  </w:txbxContent>
                </v:textbox>
                <w10:wrap type="topAndBottom" anchorx="margin"/>
              </v:shape>
            </w:pict>
          </mc:Fallback>
        </mc:AlternateContent>
      </w:r>
      <w:r>
        <w:rPr>
          <w:rFonts w:hint="eastAsia"/>
        </w:rPr>
        <w:t>キューは</w:t>
      </w:r>
      <w:r w:rsidR="002E613C">
        <w:rPr>
          <w:rFonts w:hint="eastAsia"/>
        </w:rPr>
        <w:t>スタックと</w:t>
      </w:r>
      <w:r w:rsidR="003B24CA">
        <w:rPr>
          <w:rFonts w:hint="eastAsia"/>
        </w:rPr>
        <w:t>は</w:t>
      </w:r>
      <w:r w:rsidR="002E613C">
        <w:rPr>
          <w:rFonts w:hint="eastAsia"/>
        </w:rPr>
        <w:t>異なり，キュー内にある一番古いデータから取り出されていくことがわかる．</w:t>
      </w:r>
      <w:r>
        <w:t xml:space="preserve"> </w:t>
      </w:r>
    </w:p>
    <w:p w14:paraId="54AF7E42" w14:textId="77777777" w:rsidR="00302B9A" w:rsidRDefault="00FE29EA" w:rsidP="00302B9A">
      <w:pPr>
        <w:pStyle w:val="2"/>
      </w:pPr>
      <w:r w:rsidRPr="00FE29EA">
        <w:rPr>
          <w:rFonts w:hint="eastAsia"/>
        </w:rPr>
        <w:t>再構築の仕組みを持つキュー</w:t>
      </w:r>
    </w:p>
    <w:p w14:paraId="1E65936E" w14:textId="0D4A2DE9" w:rsidR="00B86657" w:rsidRDefault="00302B9A" w:rsidP="00DF30E2">
      <w:pPr>
        <w:pStyle w:val="a4"/>
      </w:pPr>
      <w:r>
        <w:t>dequeue した際にキュー内のデータが</w:t>
      </w:r>
      <w:r w:rsidR="006C5EDB">
        <w:rPr>
          <w:rFonts w:hint="eastAsia"/>
        </w:rPr>
        <w:t>1</w:t>
      </w:r>
      <w:r w:rsidR="00DF30E2">
        <w:rPr>
          <w:rFonts w:hint="eastAsia"/>
        </w:rPr>
        <w:t>つなくなったことを</w:t>
      </w:r>
      <w:r w:rsidR="00F67DC5">
        <w:rPr>
          <w:rFonts w:hint="eastAsia"/>
        </w:rPr>
        <w:t>プログラムで書かないと</w:t>
      </w:r>
      <w:r>
        <w:rPr>
          <w:rFonts w:hint="eastAsia"/>
        </w:rPr>
        <w:t>問題が発生する．今回はこのデータを</w:t>
      </w:r>
      <w:r w:rsidR="00F67DC5">
        <w:rPr>
          <w:rFonts w:hint="eastAsia"/>
        </w:rPr>
        <w:t>削除して</w:t>
      </w:r>
      <w:r>
        <w:rPr>
          <w:rFonts w:hint="eastAsia"/>
        </w:rPr>
        <w:t>キューを正常に使えるような仕組みを持つキューを再構築の仕組みを持つキューと呼ぶ．</w:t>
      </w:r>
      <w:r w:rsidR="00175455">
        <w:rPr>
          <w:rFonts w:hint="eastAsia"/>
        </w:rPr>
        <w:t>このプログラムでは，e</w:t>
      </w:r>
      <w:r w:rsidR="00175455">
        <w:t>nqueue</w:t>
      </w:r>
      <w:r w:rsidR="00175455">
        <w:rPr>
          <w:rFonts w:hint="eastAsia"/>
        </w:rPr>
        <w:t>したデータを配列</w:t>
      </w:r>
      <w:r w:rsidR="003F4213">
        <w:rPr>
          <w:rFonts w:hint="eastAsia"/>
        </w:rPr>
        <w:t>の要素番号が大きいほう</w:t>
      </w:r>
      <w:r w:rsidR="00175455">
        <w:rPr>
          <w:rFonts w:hint="eastAsia"/>
        </w:rPr>
        <w:t>に収めていき，</w:t>
      </w:r>
      <w:r w:rsidR="003F4213">
        <w:rPr>
          <w:rFonts w:hint="eastAsia"/>
        </w:rPr>
        <w:t>d</w:t>
      </w:r>
      <w:r w:rsidR="003F4213">
        <w:t>equeue</w:t>
      </w:r>
      <w:r w:rsidR="003F4213">
        <w:rPr>
          <w:rFonts w:hint="eastAsia"/>
        </w:rPr>
        <w:t>したらそのデータを</w:t>
      </w:r>
      <w:r w:rsidR="00E42910">
        <w:rPr>
          <w:rFonts w:hint="eastAsia"/>
        </w:rPr>
        <w:t>配列から削除することで上記動作を実現する．言い換えればd</w:t>
      </w:r>
      <w:r w:rsidR="00E42910">
        <w:t>equeue</w:t>
      </w:r>
      <w:r w:rsidR="00E42910">
        <w:rPr>
          <w:rFonts w:hint="eastAsia"/>
        </w:rPr>
        <w:t>する</w:t>
      </w:r>
      <w:r w:rsidR="005F1966">
        <w:rPr>
          <w:rFonts w:hint="eastAsia"/>
        </w:rPr>
        <w:t>要素番号は0であり，そのあとの続く要素をすべて1つずつずらしていく必要がある．</w:t>
      </w:r>
    </w:p>
    <w:p w14:paraId="0BDABBE6" w14:textId="7ED9C88C" w:rsidR="0058288B" w:rsidRDefault="0058288B" w:rsidP="0058288B">
      <w:pPr>
        <w:pStyle w:val="2"/>
      </w:pPr>
      <w:r w:rsidRPr="0058288B">
        <w:rPr>
          <w:rFonts w:hint="eastAsia"/>
        </w:rPr>
        <w:lastRenderedPageBreak/>
        <w:t>リングバッファの仕組みを持つキュー</w:t>
      </w:r>
    </w:p>
    <w:p w14:paraId="55281F71" w14:textId="45CE70B2" w:rsidR="0058288B" w:rsidRDefault="003C19D7" w:rsidP="00563C8C">
      <w:pPr>
        <w:pStyle w:val="a4"/>
      </w:pPr>
      <w:r>
        <w:rPr>
          <w:rFonts w:hint="eastAsia"/>
        </w:rPr>
        <w:t>再構築の仕組みを持つキュ</w:t>
      </w:r>
      <w:r w:rsidR="00D04AC1">
        <w:rPr>
          <w:rFonts w:hint="eastAsia"/>
        </w:rPr>
        <w:t>ーには問題がある．それは計算量のオーダがn(</w:t>
      </w:r>
      <w:r w:rsidR="007360F7">
        <w:rPr>
          <w:rFonts w:hint="eastAsia"/>
        </w:rPr>
        <w:t>ここでnはデータの要素数)となることである．</w:t>
      </w:r>
      <w:r w:rsidR="00E562CD">
        <w:rPr>
          <w:rFonts w:hint="eastAsia"/>
        </w:rPr>
        <w:t>なぜならば，d</w:t>
      </w:r>
      <w:r w:rsidR="00E562CD">
        <w:t>equeue</w:t>
      </w:r>
      <w:r w:rsidR="00E562CD">
        <w:rPr>
          <w:rFonts w:hint="eastAsia"/>
        </w:rPr>
        <w:t>したのち</w:t>
      </w:r>
      <w:r w:rsidR="00563C8C">
        <w:rPr>
          <w:rFonts w:hint="eastAsia"/>
        </w:rPr>
        <w:t>に</w:t>
      </w:r>
      <w:r w:rsidR="00E562CD">
        <w:rPr>
          <w:rFonts w:hint="eastAsia"/>
        </w:rPr>
        <w:t>要素番号0の要素が削除されるとともに，要素番号1</w:t>
      </w:r>
      <w:r w:rsidR="00563C8C">
        <w:rPr>
          <w:rFonts w:hint="eastAsia"/>
        </w:rPr>
        <w:t>からnまで</w:t>
      </w:r>
      <w:r w:rsidR="00E562CD">
        <w:rPr>
          <w:rFonts w:hint="eastAsia"/>
        </w:rPr>
        <w:t>については</w:t>
      </w:r>
      <w:r w:rsidR="00563C8C">
        <w:rPr>
          <w:rFonts w:hint="eastAsia"/>
        </w:rPr>
        <w:t>データをすべてコピーする必要があるためである．</w:t>
      </w:r>
      <w:r>
        <w:rPr>
          <w:rFonts w:hint="eastAsia"/>
        </w:rPr>
        <w:t>これを解決できるのがリングバッファの仕組みを持つキューである．</w:t>
      </w:r>
    </w:p>
    <w:p w14:paraId="1843C468" w14:textId="3212BA73" w:rsidR="00DA724C" w:rsidRDefault="00A875AB" w:rsidP="002B371E">
      <w:pPr>
        <w:pStyle w:val="a4"/>
      </w:pPr>
      <w:r>
        <w:rPr>
          <w:noProof/>
        </w:rPr>
        <mc:AlternateContent>
          <mc:Choice Requires="wps">
            <w:drawing>
              <wp:anchor distT="45720" distB="45720" distL="114300" distR="114300" simplePos="0" relativeHeight="251661312" behindDoc="0" locked="0" layoutInCell="1" allowOverlap="1" wp14:anchorId="3C559C7F" wp14:editId="6684BE16">
                <wp:simplePos x="0" y="0"/>
                <wp:positionH relativeFrom="margin">
                  <wp:align>left</wp:align>
                </wp:positionH>
                <wp:positionV relativeFrom="paragraph">
                  <wp:posOffset>1781175</wp:posOffset>
                </wp:positionV>
                <wp:extent cx="5400040" cy="1404620"/>
                <wp:effectExtent l="0" t="0" r="0" b="0"/>
                <wp:wrapSquare wrapText="bothSides"/>
                <wp:docPr id="1159108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404620"/>
                        </a:xfrm>
                        <a:prstGeom prst="rect">
                          <a:avLst/>
                        </a:prstGeom>
                        <a:solidFill>
                          <a:srgbClr val="FFFFFF"/>
                        </a:solidFill>
                        <a:ln w="9525">
                          <a:noFill/>
                          <a:miter lim="800000"/>
                          <a:headEnd/>
                          <a:tailEnd/>
                        </a:ln>
                      </wps:spPr>
                      <wps:txbx>
                        <w:txbxContent>
                          <w:p w14:paraId="0C721BDD" w14:textId="20327987" w:rsidR="00301417" w:rsidRDefault="00301417" w:rsidP="00A875AB">
                            <w:pPr>
                              <w:keepNext/>
                              <w:jc w:val="center"/>
                            </w:pPr>
                            <w:r>
                              <w:rPr>
                                <w:noProof/>
                              </w:rPr>
                              <w:drawing>
                                <wp:inline distT="0" distB="0" distL="0" distR="0" wp14:anchorId="4B6CE34B" wp14:editId="52D6B6A3">
                                  <wp:extent cx="3952755" cy="2244725"/>
                                  <wp:effectExtent l="0" t="0" r="0" b="3175"/>
                                  <wp:docPr id="239120287" name="図 23912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2373" name="図 698632373"/>
                                          <pic:cNvPicPr/>
                                        </pic:nvPicPr>
                                        <pic:blipFill rotWithShape="1">
                                          <a:blip r:embed="rId13">
                                            <a:extLst>
                                              <a:ext uri="{28A0092B-C50C-407E-A947-70E740481C1C}">
                                                <a14:useLocalDpi xmlns:a14="http://schemas.microsoft.com/office/drawing/2010/main" val="0"/>
                                              </a:ext>
                                            </a:extLst>
                                          </a:blip>
                                          <a:srcRect l="13558" t="11852" r="10519" b="11505"/>
                                          <a:stretch/>
                                        </pic:blipFill>
                                        <pic:spPr bwMode="auto">
                                          <a:xfrm>
                                            <a:off x="0" y="0"/>
                                            <a:ext cx="3954261" cy="2245580"/>
                                          </a:xfrm>
                                          <a:prstGeom prst="rect">
                                            <a:avLst/>
                                          </a:prstGeom>
                                          <a:ln>
                                            <a:noFill/>
                                          </a:ln>
                                          <a:extLst>
                                            <a:ext uri="{53640926-AAD7-44D8-BBD7-CCE9431645EC}">
                                              <a14:shadowObscured xmlns:a14="http://schemas.microsoft.com/office/drawing/2010/main"/>
                                            </a:ext>
                                          </a:extLst>
                                        </pic:spPr>
                                      </pic:pic>
                                    </a:graphicData>
                                  </a:graphic>
                                </wp:inline>
                              </w:drawing>
                            </w:r>
                          </w:p>
                          <w:p w14:paraId="45B323D6" w14:textId="5C431CC0" w:rsidR="00301417" w:rsidRDefault="00301417" w:rsidP="00A875AB">
                            <w:pPr>
                              <w:pStyle w:val="a6"/>
                              <w:jc w:val="center"/>
                            </w:pPr>
                            <w:bookmarkStart w:id="7" w:name="_Ref131168732"/>
                            <w:r>
                              <w:t>図</w:t>
                            </w:r>
                            <w:r>
                              <w:t xml:space="preserve"> </w:t>
                            </w:r>
                            <w:r>
                              <w:fldChar w:fldCharType="begin"/>
                            </w:r>
                            <w:r>
                              <w:instrText xml:space="preserve"> SEQ </w:instrText>
                            </w:r>
                            <w:r>
                              <w:instrText>図</w:instrText>
                            </w:r>
                            <w:r>
                              <w:instrText xml:space="preserve"> \* ARABIC </w:instrText>
                            </w:r>
                            <w:r>
                              <w:fldChar w:fldCharType="separate"/>
                            </w:r>
                            <w:r>
                              <w:rPr>
                                <w:noProof/>
                              </w:rPr>
                              <w:t>2</w:t>
                            </w:r>
                            <w:r>
                              <w:fldChar w:fldCharType="end"/>
                            </w:r>
                            <w:bookmarkEnd w:id="7"/>
                            <w:r>
                              <w:t xml:space="preserve">: </w:t>
                            </w:r>
                            <w:r>
                              <w:rPr>
                                <w:rFonts w:hint="eastAsia"/>
                              </w:rPr>
                              <w:t>リングバッファの模式図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559C7F" id="_x0000_s1027" type="#_x0000_t202" style="position:absolute;left:0;text-align:left;margin-left:0;margin-top:140.25pt;width:425.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" stroked="f">
                <v:textbox style="mso-fit-shape-to-text:t">
                  <w:txbxContent>
                    <w:p w14:paraId="0C721BDD" w14:textId="20327987" w:rsidR="00301417" w:rsidRDefault="00301417" w:rsidP="00A875AB">
                      <w:pPr>
                        <w:keepNext/>
                        <w:jc w:val="center"/>
                      </w:pPr>
                      <w:r>
                        <w:rPr>
                          <w:noProof/>
                        </w:rPr>
                        <w:drawing>
                          <wp:inline distT="0" distB="0" distL="0" distR="0" wp14:anchorId="4B6CE34B" wp14:editId="52D6B6A3">
                            <wp:extent cx="3952755" cy="2244725"/>
                            <wp:effectExtent l="0" t="0" r="0" b="3175"/>
                            <wp:docPr id="239120287" name="図 23912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2373" name="図 698632373"/>
                                    <pic:cNvPicPr/>
                                  </pic:nvPicPr>
                                  <pic:blipFill rotWithShape="1">
                                    <a:blip r:embed="rId13">
                                      <a:extLst>
                                        <a:ext uri="{28A0092B-C50C-407E-A947-70E740481C1C}">
                                          <a14:useLocalDpi xmlns:a14="http://schemas.microsoft.com/office/drawing/2010/main" val="0"/>
                                        </a:ext>
                                      </a:extLst>
                                    </a:blip>
                                    <a:srcRect l="13558" t="11852" r="10519" b="11505"/>
                                    <a:stretch/>
                                  </pic:blipFill>
                                  <pic:spPr bwMode="auto">
                                    <a:xfrm>
                                      <a:off x="0" y="0"/>
                                      <a:ext cx="3954261" cy="2245580"/>
                                    </a:xfrm>
                                    <a:prstGeom prst="rect">
                                      <a:avLst/>
                                    </a:prstGeom>
                                    <a:ln>
                                      <a:noFill/>
                                    </a:ln>
                                    <a:extLst>
                                      <a:ext uri="{53640926-AAD7-44D8-BBD7-CCE9431645EC}">
                                        <a14:shadowObscured xmlns:a14="http://schemas.microsoft.com/office/drawing/2010/main"/>
                                      </a:ext>
                                    </a:extLst>
                                  </pic:spPr>
                                </pic:pic>
                              </a:graphicData>
                            </a:graphic>
                          </wp:inline>
                        </w:drawing>
                      </w:r>
                    </w:p>
                    <w:p w14:paraId="45B323D6" w14:textId="5C431CC0" w:rsidR="00301417" w:rsidRDefault="00301417" w:rsidP="00A875AB">
                      <w:pPr>
                        <w:pStyle w:val="a6"/>
                        <w:jc w:val="center"/>
                      </w:pPr>
                      <w:bookmarkStart w:id="8" w:name="_Ref131168732"/>
                      <w:r>
                        <w:t>図</w:t>
                      </w:r>
                      <w:r>
                        <w:t xml:space="preserve"> </w:t>
                      </w:r>
                      <w:r>
                        <w:fldChar w:fldCharType="begin"/>
                      </w:r>
                      <w:r>
                        <w:instrText xml:space="preserve"> SEQ </w:instrText>
                      </w:r>
                      <w:r>
                        <w:instrText>図</w:instrText>
                      </w:r>
                      <w:r>
                        <w:instrText xml:space="preserve"> \* ARABIC </w:instrText>
                      </w:r>
                      <w:r>
                        <w:fldChar w:fldCharType="separate"/>
                      </w:r>
                      <w:r>
                        <w:rPr>
                          <w:noProof/>
                        </w:rPr>
                        <w:t>2</w:t>
                      </w:r>
                      <w:r>
                        <w:fldChar w:fldCharType="end"/>
                      </w:r>
                      <w:bookmarkEnd w:id="8"/>
                      <w:r>
                        <w:t xml:space="preserve">: </w:t>
                      </w:r>
                      <w:r>
                        <w:rPr>
                          <w:rFonts w:hint="eastAsia"/>
                        </w:rPr>
                        <w:t>リングバッファの模式図</w:t>
                      </w:r>
                    </w:p>
                  </w:txbxContent>
                </v:textbox>
                <w10:wrap type="square" anchorx="margin"/>
              </v:shape>
            </w:pict>
          </mc:Fallback>
        </mc:AlternateContent>
      </w:r>
      <w:r w:rsidR="00DA724C">
        <w:rPr>
          <w:rFonts w:hint="eastAsia"/>
        </w:rPr>
        <w:t>リングバッファの仕組みを持つキューのイメージを</w:t>
      </w:r>
      <w:r>
        <w:fldChar w:fldCharType="begin"/>
      </w:r>
      <w:r>
        <w:instrText xml:space="preserve"> </w:instrText>
      </w:r>
      <w:r>
        <w:rPr>
          <w:rFonts w:hint="eastAsia"/>
        </w:rPr>
        <w:instrText>REF _Ref131168732 \h</w:instrText>
      </w:r>
      <w:r>
        <w:instrText xml:space="preserve"> </w:instrText>
      </w:r>
      <w:r>
        <w:fldChar w:fldCharType="separate"/>
      </w:r>
      <w:r w:rsidR="00C93CBE">
        <w:t xml:space="preserve">図 </w:t>
      </w:r>
      <w:r w:rsidR="00C93CBE">
        <w:rPr>
          <w:noProof/>
        </w:rPr>
        <w:t>2</w:t>
      </w:r>
      <w:r>
        <w:fldChar w:fldCharType="end"/>
      </w:r>
      <w:r w:rsidR="00DA724C">
        <w:t>に示す．</w:t>
      </w:r>
      <w:proofErr w:type="spellStart"/>
      <w:r w:rsidR="00095098">
        <w:t>buffer_size</w:t>
      </w:r>
      <w:proofErr w:type="spellEnd"/>
      <w:r w:rsidR="00DA724C">
        <w:t>はキューに入れることができる</w:t>
      </w:r>
      <w:r w:rsidR="00DA724C">
        <w:rPr>
          <w:rFonts w:hint="eastAsia"/>
        </w:rPr>
        <w:t>データ量，</w:t>
      </w:r>
      <w:proofErr w:type="spellStart"/>
      <w:r w:rsidR="00095098">
        <w:t>n</w:t>
      </w:r>
      <w:r w:rsidR="00BE4789">
        <w:t>ext</w:t>
      </w:r>
      <w:r w:rsidR="00095098">
        <w:t>_p</w:t>
      </w:r>
      <w:r w:rsidR="00BE4789">
        <w:t>oint</w:t>
      </w:r>
      <w:proofErr w:type="spellEnd"/>
      <w:r w:rsidR="00DA724C">
        <w:t xml:space="preserve"> は次にデータを入れる場所，quantity はキューに入っているデータ量である．enqueue する際</w:t>
      </w:r>
      <w:r w:rsidR="00DA724C">
        <w:rPr>
          <w:rFonts w:hint="eastAsia"/>
        </w:rPr>
        <w:t>は</w:t>
      </w:r>
      <w:r w:rsidR="00DA724C">
        <w:t xml:space="preserve"> </w:t>
      </w:r>
      <w:proofErr w:type="spellStart"/>
      <w:r w:rsidR="00095098">
        <w:t>n</w:t>
      </w:r>
      <w:r w:rsidR="008F46D7">
        <w:t>ext</w:t>
      </w:r>
      <w:r w:rsidR="00095098">
        <w:t>_p</w:t>
      </w:r>
      <w:r w:rsidR="008F46D7">
        <w:t>oint</w:t>
      </w:r>
      <w:proofErr w:type="spellEnd"/>
      <w:r w:rsidR="00DA724C">
        <w:t xml:space="preserve">にデータを入れて </w:t>
      </w:r>
      <w:proofErr w:type="spellStart"/>
      <w:r w:rsidR="00095098">
        <w:t>n</w:t>
      </w:r>
      <w:r w:rsidR="008F46D7">
        <w:t>ext</w:t>
      </w:r>
      <w:r w:rsidR="00095098">
        <w:t>_p</w:t>
      </w:r>
      <w:r w:rsidR="008F46D7">
        <w:t>oint</w:t>
      </w:r>
      <w:proofErr w:type="spellEnd"/>
      <w:r w:rsidR="00DA724C">
        <w:rPr>
          <w:rFonts w:hint="eastAsia"/>
        </w:rPr>
        <w:t>，</w:t>
      </w:r>
      <w:r w:rsidR="00DA724C">
        <w:t xml:space="preserve">quantity を1増やす．また，dequeue する際は </w:t>
      </w:r>
      <w:proofErr w:type="spellStart"/>
      <w:r w:rsidR="00095098">
        <w:t>n</w:t>
      </w:r>
      <w:r w:rsidR="008F46D7">
        <w:t>ext</w:t>
      </w:r>
      <w:r w:rsidR="00095098">
        <w:t>_p</w:t>
      </w:r>
      <w:r w:rsidR="008F46D7">
        <w:t>oint</w:t>
      </w:r>
      <w:proofErr w:type="spellEnd"/>
      <w:r w:rsidR="008F46D7">
        <w:t xml:space="preserve"> </w:t>
      </w:r>
      <w:r w:rsidR="00DA724C">
        <w:t xml:space="preserve">-quantity に </w:t>
      </w:r>
      <w:proofErr w:type="spellStart"/>
      <w:r w:rsidR="00095098">
        <w:t>b</w:t>
      </w:r>
      <w:r w:rsidR="008643C0">
        <w:t>uffer</w:t>
      </w:r>
      <w:r w:rsidR="00095098">
        <w:t>_s</w:t>
      </w:r>
      <w:r w:rsidR="008643C0">
        <w:t>ize</w:t>
      </w:r>
      <w:proofErr w:type="spellEnd"/>
      <w:r w:rsidR="00DA724C">
        <w:t xml:space="preserve"> を足</w:t>
      </w:r>
      <w:r w:rsidR="00DA724C">
        <w:rPr>
          <w:rFonts w:hint="eastAsia"/>
        </w:rPr>
        <w:t>したものを</w:t>
      </w:r>
      <w:r w:rsidR="00DA724C">
        <w:t xml:space="preserve"> </w:t>
      </w:r>
      <w:proofErr w:type="spellStart"/>
      <w:r w:rsidR="00095098">
        <w:t>b</w:t>
      </w:r>
      <w:r w:rsidR="008643C0">
        <w:t>uffer</w:t>
      </w:r>
      <w:r w:rsidR="00095098">
        <w:t>_s</w:t>
      </w:r>
      <w:r w:rsidR="008643C0">
        <w:t>ize</w:t>
      </w:r>
      <w:proofErr w:type="spellEnd"/>
      <w:r w:rsidR="00DA724C">
        <w:t xml:space="preserve"> によって余剰を取ると一番古いデータの場所が得られるため，それを使いデータを取り</w:t>
      </w:r>
      <w:r w:rsidR="00DA724C">
        <w:rPr>
          <w:rFonts w:hint="eastAsia"/>
        </w:rPr>
        <w:t>出す．このような構造にすることで，再構築が不必要となるため，</w:t>
      </w:r>
      <w:r w:rsidR="00DA724C">
        <w:t>dequeue の計算量もオーダ 1 とするこ</w:t>
      </w:r>
      <w:r w:rsidR="002B371E">
        <w:rPr>
          <w:rFonts w:hint="eastAsia"/>
        </w:rPr>
        <w:t>と</w:t>
      </w:r>
      <w:r w:rsidR="00DA724C">
        <w:rPr>
          <w:rFonts w:hint="eastAsia"/>
        </w:rPr>
        <w:t>ができる．</w:t>
      </w:r>
    </w:p>
    <w:p w14:paraId="5704E6EA" w14:textId="4AA9F81F" w:rsidR="00A875AB" w:rsidRDefault="001A7FFC" w:rsidP="001A7FFC">
      <w:pPr>
        <w:pStyle w:val="2"/>
      </w:pPr>
      <w:r w:rsidRPr="001A7FFC">
        <w:rPr>
          <w:rFonts w:hint="eastAsia"/>
        </w:rPr>
        <w:t>リスト構造のキュー</w:t>
      </w:r>
    </w:p>
    <w:p w14:paraId="44BD4EF3" w14:textId="6E717852" w:rsidR="006B3DC8" w:rsidRDefault="006B3DC8" w:rsidP="006B3DC8">
      <w:pPr>
        <w:pStyle w:val="a4"/>
      </w:pPr>
      <w:r>
        <w:rPr>
          <w:rFonts w:hint="eastAsia"/>
        </w:rPr>
        <w:t>いままで説明した構造のキューでは，はじめに指定したキューのサイズ分でしかデータを格納することができない．しかし，リスト構造のキューを使用すると，コンピュータのメモリがいっぱいになるまでデータを格納することができるようになる．</w:t>
      </w:r>
    </w:p>
    <w:p w14:paraId="77551039" w14:textId="681F9346" w:rsidR="001A7FFC" w:rsidRDefault="006B3DC8" w:rsidP="006B3DC8">
      <w:pPr>
        <w:pStyle w:val="a4"/>
      </w:pPr>
      <w:r>
        <w:rPr>
          <w:rFonts w:hint="eastAsia"/>
        </w:rPr>
        <w:t>リスト構造のキューのイメージを</w:t>
      </w:r>
      <w:r w:rsidR="00A6091E">
        <w:fldChar w:fldCharType="begin"/>
      </w:r>
      <w:r w:rsidR="00A6091E">
        <w:instrText xml:space="preserve"> </w:instrText>
      </w:r>
      <w:r w:rsidR="00A6091E">
        <w:rPr>
          <w:rFonts w:hint="eastAsia"/>
        </w:rPr>
        <w:instrText>REF _Ref131170605 \h</w:instrText>
      </w:r>
      <w:r w:rsidR="00A6091E">
        <w:instrText xml:space="preserve"> </w:instrText>
      </w:r>
      <w:r w:rsidR="00A6091E">
        <w:fldChar w:fldCharType="separate"/>
      </w:r>
      <w:r w:rsidR="00C93CBE">
        <w:t xml:space="preserve">図 </w:t>
      </w:r>
      <w:r w:rsidR="00C93CBE">
        <w:rPr>
          <w:noProof/>
        </w:rPr>
        <w:t>3</w:t>
      </w:r>
      <w:r w:rsidR="00A6091E">
        <w:fldChar w:fldCharType="end"/>
      </w:r>
      <w:r>
        <w:t>に示す．</w:t>
      </w:r>
      <w:proofErr w:type="spellStart"/>
      <w:r w:rsidR="00F93D05">
        <w:t>bottom</w:t>
      </w:r>
      <w:r w:rsidR="00F93D05">
        <w:rPr>
          <w:rFonts w:hint="eastAsia"/>
        </w:rPr>
        <w:t>_</w:t>
      </w:r>
      <w:r>
        <w:t>queue</w:t>
      </w:r>
      <w:proofErr w:type="spellEnd"/>
      <w:r w:rsidR="00A6091E">
        <w:rPr>
          <w:rFonts w:hint="eastAsia"/>
        </w:rPr>
        <w:t>および</w:t>
      </w:r>
      <w:proofErr w:type="spellStart"/>
      <w:r>
        <w:t>top</w:t>
      </w:r>
      <w:r w:rsidR="00F93D05">
        <w:t>_</w:t>
      </w:r>
      <w:r>
        <w:t>queue</w:t>
      </w:r>
      <w:proofErr w:type="spellEnd"/>
      <w:r>
        <w:t xml:space="preserve"> はそれぞれ一番古いデータのある</w:t>
      </w:r>
      <w:r>
        <w:rPr>
          <w:rFonts w:hint="eastAsia"/>
        </w:rPr>
        <w:t>場所，一番新しいデータのある場所を格納するポインタである．この構造のキューは値と次のデータが格納されているアドレスで構成されている．そのため，値が格納されているメモリの場所がバラバラであっても，全てのデータをたどっていくことができる．</w:t>
      </w:r>
    </w:p>
    <w:p w14:paraId="73102833" w14:textId="70C78647" w:rsidR="004A08CE" w:rsidRDefault="004A08CE" w:rsidP="004A08CE">
      <w:pPr>
        <w:pStyle w:val="1"/>
      </w:pPr>
      <w:r>
        <w:rPr>
          <w:noProof/>
        </w:rPr>
        <w:lastRenderedPageBreak/>
        <mc:AlternateContent>
          <mc:Choice Requires="wps">
            <w:drawing>
              <wp:anchor distT="45720" distB="45720" distL="114300" distR="114300" simplePos="0" relativeHeight="251663360" behindDoc="0" locked="0" layoutInCell="1" allowOverlap="1" wp14:anchorId="59E0A63D" wp14:editId="0D7D4310">
                <wp:simplePos x="0" y="0"/>
                <wp:positionH relativeFrom="margin">
                  <wp:align>right</wp:align>
                </wp:positionH>
                <wp:positionV relativeFrom="paragraph">
                  <wp:posOffset>23913</wp:posOffset>
                </wp:positionV>
                <wp:extent cx="5373859" cy="1215677"/>
                <wp:effectExtent l="0" t="0" r="0" b="3810"/>
                <wp:wrapTopAndBottom/>
                <wp:docPr id="15335472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859" cy="1215677"/>
                        </a:xfrm>
                        <a:prstGeom prst="rect">
                          <a:avLst/>
                        </a:prstGeom>
                        <a:solidFill>
                          <a:srgbClr val="FFFFFF"/>
                        </a:solidFill>
                        <a:ln w="9525">
                          <a:noFill/>
                          <a:miter lim="800000"/>
                          <a:headEnd/>
                          <a:tailEnd/>
                        </a:ln>
                      </wps:spPr>
                      <wps:txbx>
                        <w:txbxContent>
                          <w:p w14:paraId="55EBB712" w14:textId="1DAF8390" w:rsidR="00301417" w:rsidRDefault="00301417" w:rsidP="00A6091E">
                            <w:pPr>
                              <w:keepNext/>
                            </w:pPr>
                            <w:r>
                              <w:rPr>
                                <w:noProof/>
                              </w:rPr>
                              <w:drawing>
                                <wp:inline distT="0" distB="0" distL="0" distR="0" wp14:anchorId="7156DF3C" wp14:editId="38DADDC1">
                                  <wp:extent cx="5195695" cy="903197"/>
                                  <wp:effectExtent l="0" t="0" r="5080" b="0"/>
                                  <wp:docPr id="1953024719" name="図 195302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00683" name="図 1752400683"/>
                                          <pic:cNvPicPr/>
                                        </pic:nvPicPr>
                                        <pic:blipFill rotWithShape="1">
                                          <a:blip r:embed="rId14">
                                            <a:extLst>
                                              <a:ext uri="{28A0092B-C50C-407E-A947-70E740481C1C}">
                                                <a14:useLocalDpi xmlns:a14="http://schemas.microsoft.com/office/drawing/2010/main" val="0"/>
                                              </a:ext>
                                            </a:extLst>
                                          </a:blip>
                                          <a:srcRect l="6542" t="47384" r="18702" b="29513"/>
                                          <a:stretch/>
                                        </pic:blipFill>
                                        <pic:spPr bwMode="auto">
                                          <a:xfrm>
                                            <a:off x="0" y="0"/>
                                            <a:ext cx="5296241" cy="920675"/>
                                          </a:xfrm>
                                          <a:prstGeom prst="rect">
                                            <a:avLst/>
                                          </a:prstGeom>
                                          <a:ln>
                                            <a:noFill/>
                                          </a:ln>
                                          <a:extLst>
                                            <a:ext uri="{53640926-AAD7-44D8-BBD7-CCE9431645EC}">
                                              <a14:shadowObscured xmlns:a14="http://schemas.microsoft.com/office/drawing/2010/main"/>
                                            </a:ext>
                                          </a:extLst>
                                        </pic:spPr>
                                      </pic:pic>
                                    </a:graphicData>
                                  </a:graphic>
                                </wp:inline>
                              </w:drawing>
                            </w:r>
                          </w:p>
                          <w:p w14:paraId="3A0B36EF" w14:textId="2A2EC2A4" w:rsidR="00301417" w:rsidRDefault="00301417" w:rsidP="00A6091E">
                            <w:pPr>
                              <w:pStyle w:val="a6"/>
                              <w:jc w:val="center"/>
                            </w:pPr>
                            <w:bookmarkStart w:id="9" w:name="_Ref131170605"/>
                            <w:r>
                              <w:t>図</w:t>
                            </w:r>
                            <w:r>
                              <w:t xml:space="preserve"> </w:t>
                            </w:r>
                            <w:r>
                              <w:fldChar w:fldCharType="begin"/>
                            </w:r>
                            <w:r>
                              <w:instrText xml:space="preserve"> SEQ </w:instrText>
                            </w:r>
                            <w:r>
                              <w:instrText>図</w:instrText>
                            </w:r>
                            <w:r>
                              <w:instrText xml:space="preserve"> \* ARABIC </w:instrText>
                            </w:r>
                            <w:r>
                              <w:fldChar w:fldCharType="separate"/>
                            </w:r>
                            <w:r>
                              <w:rPr>
                                <w:noProof/>
                              </w:rPr>
                              <w:t>3</w:t>
                            </w:r>
                            <w:r>
                              <w:fldChar w:fldCharType="end"/>
                            </w:r>
                            <w:bookmarkEnd w:id="9"/>
                            <w:r>
                              <w:t xml:space="preserve">: </w:t>
                            </w:r>
                            <w:r>
                              <w:rPr>
                                <w:rFonts w:hint="eastAsia"/>
                              </w:rPr>
                              <w:t>リスト構造のキュー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0A63D" id="_x0000_s1028" type="#_x0000_t202" style="position:absolute;left:0;text-align:left;margin-left:371.95pt;margin-top:1.9pt;width:423.15pt;height:95.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" stroked="f">
                <v:textbox>
                  <w:txbxContent>
                    <w:p w14:paraId="55EBB712" w14:textId="1DAF8390" w:rsidR="00301417" w:rsidRDefault="00301417" w:rsidP="00A6091E">
                      <w:pPr>
                        <w:keepNext/>
                      </w:pPr>
                      <w:r>
                        <w:rPr>
                          <w:noProof/>
                        </w:rPr>
                        <w:drawing>
                          <wp:inline distT="0" distB="0" distL="0" distR="0" wp14:anchorId="7156DF3C" wp14:editId="38DADDC1">
                            <wp:extent cx="5195695" cy="903197"/>
                            <wp:effectExtent l="0" t="0" r="5080" b="0"/>
                            <wp:docPr id="1953024719" name="図 195302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00683" name="図 1752400683"/>
                                    <pic:cNvPicPr/>
                                  </pic:nvPicPr>
                                  <pic:blipFill rotWithShape="1">
                                    <a:blip r:embed="rId14">
                                      <a:extLst>
                                        <a:ext uri="{28A0092B-C50C-407E-A947-70E740481C1C}">
                                          <a14:useLocalDpi xmlns:a14="http://schemas.microsoft.com/office/drawing/2010/main" val="0"/>
                                        </a:ext>
                                      </a:extLst>
                                    </a:blip>
                                    <a:srcRect l="6542" t="47384" r="18702" b="29513"/>
                                    <a:stretch/>
                                  </pic:blipFill>
                                  <pic:spPr bwMode="auto">
                                    <a:xfrm>
                                      <a:off x="0" y="0"/>
                                      <a:ext cx="5296241" cy="920675"/>
                                    </a:xfrm>
                                    <a:prstGeom prst="rect">
                                      <a:avLst/>
                                    </a:prstGeom>
                                    <a:ln>
                                      <a:noFill/>
                                    </a:ln>
                                    <a:extLst>
                                      <a:ext uri="{53640926-AAD7-44D8-BBD7-CCE9431645EC}">
                                        <a14:shadowObscured xmlns:a14="http://schemas.microsoft.com/office/drawing/2010/main"/>
                                      </a:ext>
                                    </a:extLst>
                                  </pic:spPr>
                                </pic:pic>
                              </a:graphicData>
                            </a:graphic>
                          </wp:inline>
                        </w:drawing>
                      </w:r>
                    </w:p>
                    <w:p w14:paraId="3A0B36EF" w14:textId="2A2EC2A4" w:rsidR="00301417" w:rsidRDefault="00301417" w:rsidP="00A6091E">
                      <w:pPr>
                        <w:pStyle w:val="a6"/>
                        <w:jc w:val="center"/>
                      </w:pPr>
                      <w:bookmarkStart w:id="10" w:name="_Ref131170605"/>
                      <w:r>
                        <w:t>図</w:t>
                      </w:r>
                      <w:r>
                        <w:t xml:space="preserve"> </w:t>
                      </w:r>
                      <w:r>
                        <w:fldChar w:fldCharType="begin"/>
                      </w:r>
                      <w:r>
                        <w:instrText xml:space="preserve"> SEQ </w:instrText>
                      </w:r>
                      <w:r>
                        <w:instrText>図</w:instrText>
                      </w:r>
                      <w:r>
                        <w:instrText xml:space="preserve"> \* ARABIC </w:instrText>
                      </w:r>
                      <w:r>
                        <w:fldChar w:fldCharType="separate"/>
                      </w:r>
                      <w:r>
                        <w:rPr>
                          <w:noProof/>
                        </w:rPr>
                        <w:t>3</w:t>
                      </w:r>
                      <w:r>
                        <w:fldChar w:fldCharType="end"/>
                      </w:r>
                      <w:bookmarkEnd w:id="10"/>
                      <w:r>
                        <w:t xml:space="preserve">: </w:t>
                      </w:r>
                      <w:r>
                        <w:rPr>
                          <w:rFonts w:hint="eastAsia"/>
                        </w:rPr>
                        <w:t>リスト構造のキュー</w:t>
                      </w:r>
                    </w:p>
                  </w:txbxContent>
                </v:textbox>
                <w10:wrap type="topAndBottom" anchorx="margin"/>
              </v:shape>
            </w:pict>
          </mc:Fallback>
        </mc:AlternateContent>
      </w:r>
      <w:r w:rsidRPr="004A08CE">
        <w:rPr>
          <w:rFonts w:hint="eastAsia"/>
        </w:rPr>
        <w:t>実験環境</w:t>
      </w:r>
    </w:p>
    <w:p w14:paraId="733A74E4" w14:textId="6D47DD46" w:rsidR="006A2253" w:rsidRPr="004A08CE" w:rsidRDefault="002F7F76" w:rsidP="006C14D6">
      <w:pPr>
        <w:pStyle w:val="a4"/>
      </w:pPr>
      <w:r>
        <w:rPr>
          <w:noProof/>
        </w:rPr>
        <mc:AlternateContent>
          <mc:Choice Requires="wps">
            <w:drawing>
              <wp:anchor distT="45720" distB="45720" distL="114300" distR="114300" simplePos="0" relativeHeight="251665408" behindDoc="0" locked="0" layoutInCell="1" allowOverlap="1" wp14:anchorId="5EDBCEE5" wp14:editId="198273F6">
                <wp:simplePos x="0" y="0"/>
                <wp:positionH relativeFrom="margin">
                  <wp:align>left</wp:align>
                </wp:positionH>
                <wp:positionV relativeFrom="paragraph">
                  <wp:posOffset>323776</wp:posOffset>
                </wp:positionV>
                <wp:extent cx="5422973" cy="1559237"/>
                <wp:effectExtent l="0" t="0" r="6350" b="3175"/>
                <wp:wrapTopAndBottom/>
                <wp:docPr id="91157655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73" cy="1559237"/>
                        </a:xfrm>
                        <a:prstGeom prst="rect">
                          <a:avLst/>
                        </a:prstGeom>
                        <a:solidFill>
                          <a:srgbClr val="FFFFFF"/>
                        </a:solidFill>
                        <a:ln w="9525">
                          <a:noFill/>
                          <a:miter lim="800000"/>
                          <a:headEnd/>
                          <a:tailEnd/>
                        </a:ln>
                      </wps:spPr>
                      <wps:txbx>
                        <w:txbxContent>
                          <w:p w14:paraId="7A28703A" w14:textId="474CB9CC" w:rsidR="00301417" w:rsidRDefault="00301417" w:rsidP="006A2253">
                            <w:pPr>
                              <w:pStyle w:val="a6"/>
                              <w:keepNext/>
                              <w:jc w:val="center"/>
                            </w:pPr>
                            <w:bookmarkStart w:id="11" w:name="_Ref131171063"/>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bookmarkEnd w:id="11"/>
                            <w:r>
                              <w:rPr>
                                <w:rFonts w:hint="eastAsia"/>
                              </w:rPr>
                              <w:t>:</w:t>
                            </w:r>
                            <w:r>
                              <w:t xml:space="preserve"> </w:t>
                            </w:r>
                            <w:r>
                              <w:rPr>
                                <w:rFonts w:hint="eastAsia"/>
                              </w:rPr>
                              <w:t>実験環境</w:t>
                            </w:r>
                          </w:p>
                          <w:tbl>
                            <w:tblPr>
                              <w:tblStyle w:val="ac"/>
                              <w:tblW w:w="0" w:type="auto"/>
                              <w:tblInd w:w="1838" w:type="dxa"/>
                              <w:tblLook w:val="04A0" w:firstRow="1" w:lastRow="0" w:firstColumn="1" w:lastColumn="0" w:noHBand="0" w:noVBand="1"/>
                            </w:tblPr>
                            <w:tblGrid>
                              <w:gridCol w:w="2276"/>
                              <w:gridCol w:w="2969"/>
                            </w:tblGrid>
                            <w:tr w:rsidR="00301417" w14:paraId="3AB26E41" w14:textId="77777777" w:rsidTr="0005634E">
                              <w:tc>
                                <w:tcPr>
                                  <w:tcW w:w="2276" w:type="dxa"/>
                                  <w:tcBorders>
                                    <w:right w:val="double" w:sz="4" w:space="0" w:color="auto"/>
                                  </w:tcBorders>
                                </w:tcPr>
                                <w:p w14:paraId="457123A6" w14:textId="5694B732"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OS</w:t>
                                  </w:r>
                                </w:p>
                              </w:tc>
                              <w:tc>
                                <w:tcPr>
                                  <w:tcW w:w="2969" w:type="dxa"/>
                                  <w:tcBorders>
                                    <w:left w:val="double" w:sz="4" w:space="0" w:color="auto"/>
                                  </w:tcBorders>
                                </w:tcPr>
                                <w:p w14:paraId="20716EC0" w14:textId="405D3E55" w:rsidR="00301417" w:rsidRDefault="00301417" w:rsidP="0005634E">
                                  <w:pPr>
                                    <w:wordWrap w:val="0"/>
                                    <w:jc w:val="right"/>
                                  </w:pPr>
                                  <w:r>
                                    <w:rPr>
                                      <w:rFonts w:hint="eastAsia"/>
                                    </w:rPr>
                                    <w:t>W</w:t>
                                  </w:r>
                                  <w:r>
                                    <w:t>indows 10 Home</w:t>
                                  </w:r>
                                </w:p>
                              </w:tc>
                            </w:tr>
                            <w:tr w:rsidR="00301417" w14:paraId="1C7CA519" w14:textId="77777777" w:rsidTr="0005634E">
                              <w:tc>
                                <w:tcPr>
                                  <w:tcW w:w="2276" w:type="dxa"/>
                                  <w:tcBorders>
                                    <w:right w:val="double" w:sz="4" w:space="0" w:color="auto"/>
                                  </w:tcBorders>
                                </w:tcPr>
                                <w:p w14:paraId="6A3C776C" w14:textId="178A008E"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統合開発環境(</w:t>
                                  </w:r>
                                  <w:r w:rsidRPr="0005634E">
                                    <w:rPr>
                                      <w:rFonts w:asciiTheme="majorEastAsia" w:eastAsiaTheme="majorEastAsia" w:hAnsiTheme="majorEastAsia"/>
                                    </w:rPr>
                                    <w:t>IDE)</w:t>
                                  </w:r>
                                </w:p>
                              </w:tc>
                              <w:tc>
                                <w:tcPr>
                                  <w:tcW w:w="2969" w:type="dxa"/>
                                  <w:tcBorders>
                                    <w:left w:val="double" w:sz="4" w:space="0" w:color="auto"/>
                                  </w:tcBorders>
                                </w:tcPr>
                                <w:p w14:paraId="2CBE52D6" w14:textId="738E7B10" w:rsidR="00301417" w:rsidRDefault="00301417" w:rsidP="0005634E">
                                  <w:pPr>
                                    <w:wordWrap w:val="0"/>
                                    <w:jc w:val="right"/>
                                  </w:pPr>
                                  <w:r>
                                    <w:rPr>
                                      <w:rFonts w:hint="eastAsia"/>
                                    </w:rPr>
                                    <w:t>V</w:t>
                                  </w:r>
                                  <w:r>
                                    <w:t>isual Studio 2019</w:t>
                                  </w:r>
                                </w:p>
                              </w:tc>
                            </w:tr>
                            <w:tr w:rsidR="00301417" w14:paraId="22B342FB" w14:textId="77777777" w:rsidTr="0005634E">
                              <w:tc>
                                <w:tcPr>
                                  <w:tcW w:w="2276" w:type="dxa"/>
                                  <w:tcBorders>
                                    <w:right w:val="double" w:sz="4" w:space="0" w:color="auto"/>
                                  </w:tcBorders>
                                </w:tcPr>
                                <w:p w14:paraId="74D68340" w14:textId="145B756A"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C</w:t>
                                  </w:r>
                                  <w:r w:rsidRPr="0005634E">
                                    <w:rPr>
                                      <w:rFonts w:asciiTheme="majorEastAsia" w:eastAsiaTheme="majorEastAsia" w:hAnsiTheme="majorEastAsia"/>
                                    </w:rPr>
                                    <w:t>PU</w:t>
                                  </w:r>
                                </w:p>
                              </w:tc>
                              <w:tc>
                                <w:tcPr>
                                  <w:tcW w:w="2969" w:type="dxa"/>
                                  <w:tcBorders>
                                    <w:left w:val="double" w:sz="4" w:space="0" w:color="auto"/>
                                  </w:tcBorders>
                                </w:tcPr>
                                <w:p w14:paraId="64761FEA" w14:textId="4B3AE92B" w:rsidR="00301417" w:rsidRDefault="00301417" w:rsidP="0005634E">
                                  <w:pPr>
                                    <w:wordWrap w:val="0"/>
                                    <w:jc w:val="right"/>
                                  </w:pPr>
                                  <w:r>
                                    <w:rPr>
                                      <w:rFonts w:hint="eastAsia"/>
                                    </w:rPr>
                                    <w:t>A</w:t>
                                  </w:r>
                                  <w:r>
                                    <w:t>MD RYZEN 5 2.38[GHz]</w:t>
                                  </w:r>
                                </w:p>
                              </w:tc>
                            </w:tr>
                            <w:tr w:rsidR="00301417" w14:paraId="176A0205" w14:textId="77777777" w:rsidTr="0005634E">
                              <w:tc>
                                <w:tcPr>
                                  <w:tcW w:w="2276" w:type="dxa"/>
                                  <w:tcBorders>
                                    <w:right w:val="double" w:sz="4" w:space="0" w:color="auto"/>
                                  </w:tcBorders>
                                </w:tcPr>
                                <w:p w14:paraId="521D4B08" w14:textId="10155B66"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メモリ</w:t>
                                  </w:r>
                                </w:p>
                              </w:tc>
                              <w:tc>
                                <w:tcPr>
                                  <w:tcW w:w="2969" w:type="dxa"/>
                                  <w:tcBorders>
                                    <w:left w:val="double" w:sz="4" w:space="0" w:color="auto"/>
                                  </w:tcBorders>
                                </w:tcPr>
                                <w:p w14:paraId="48D4666B" w14:textId="1528D8A2" w:rsidR="00301417" w:rsidRDefault="00301417" w:rsidP="00666BBE">
                                  <w:pPr>
                                    <w:jc w:val="right"/>
                                  </w:pPr>
                                  <w:r>
                                    <w:rPr>
                                      <w:rFonts w:hint="eastAsia"/>
                                    </w:rPr>
                                    <w:t>8</w:t>
                                  </w:r>
                                  <w:r>
                                    <w:t>.0[GiB]</w:t>
                                  </w:r>
                                </w:p>
                              </w:tc>
                            </w:tr>
                            <w:tr w:rsidR="00301417" w14:paraId="772B7DFE" w14:textId="77777777" w:rsidTr="0005634E">
                              <w:tc>
                                <w:tcPr>
                                  <w:tcW w:w="2276" w:type="dxa"/>
                                  <w:tcBorders>
                                    <w:right w:val="double" w:sz="4" w:space="0" w:color="auto"/>
                                  </w:tcBorders>
                                </w:tcPr>
                                <w:p w14:paraId="58DC49EA" w14:textId="224AC88A"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SSD</w:t>
                                  </w:r>
                                </w:p>
                              </w:tc>
                              <w:tc>
                                <w:tcPr>
                                  <w:tcW w:w="2969" w:type="dxa"/>
                                  <w:tcBorders>
                                    <w:left w:val="double" w:sz="4" w:space="0" w:color="auto"/>
                                  </w:tcBorders>
                                </w:tcPr>
                                <w:p w14:paraId="160C7685" w14:textId="3A46AD4E" w:rsidR="00301417" w:rsidRDefault="00301417" w:rsidP="00666BBE">
                                  <w:pPr>
                                    <w:jc w:val="right"/>
                                  </w:pPr>
                                  <w:r>
                                    <w:rPr>
                                      <w:rFonts w:hint="eastAsia"/>
                                    </w:rPr>
                                    <w:t>5</w:t>
                                  </w:r>
                                  <w:r>
                                    <w:t>12[GiB]</w:t>
                                  </w:r>
                                </w:p>
                              </w:tc>
                            </w:tr>
                          </w:tbl>
                          <w:p w14:paraId="6EF57397" w14:textId="4306B9BB" w:rsidR="00301417" w:rsidRDefault="003014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BCEE5" id="_x0000_s1029" type="#_x0000_t202" style="position:absolute;left:0;text-align:left;margin-left:0;margin-top:25.5pt;width:427pt;height:122.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" stroked="f">
                <v:textbox>
                  <w:txbxContent>
                    <w:p w14:paraId="7A28703A" w14:textId="474CB9CC" w:rsidR="00301417" w:rsidRDefault="00301417" w:rsidP="006A2253">
                      <w:pPr>
                        <w:pStyle w:val="a6"/>
                        <w:keepNext/>
                        <w:jc w:val="center"/>
                      </w:pPr>
                      <w:bookmarkStart w:id="12" w:name="_Ref131171063"/>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bookmarkEnd w:id="12"/>
                      <w:r>
                        <w:rPr>
                          <w:rFonts w:hint="eastAsia"/>
                        </w:rPr>
                        <w:t>:</w:t>
                      </w:r>
                      <w:r>
                        <w:t xml:space="preserve"> </w:t>
                      </w:r>
                      <w:r>
                        <w:rPr>
                          <w:rFonts w:hint="eastAsia"/>
                        </w:rPr>
                        <w:t>実験環境</w:t>
                      </w:r>
                    </w:p>
                    <w:tbl>
                      <w:tblPr>
                        <w:tblStyle w:val="ac"/>
                        <w:tblW w:w="0" w:type="auto"/>
                        <w:tblInd w:w="1838" w:type="dxa"/>
                        <w:tblLook w:val="04A0" w:firstRow="1" w:lastRow="0" w:firstColumn="1" w:lastColumn="0" w:noHBand="0" w:noVBand="1"/>
                      </w:tblPr>
                      <w:tblGrid>
                        <w:gridCol w:w="2276"/>
                        <w:gridCol w:w="2969"/>
                      </w:tblGrid>
                      <w:tr w:rsidR="00301417" w14:paraId="3AB26E41" w14:textId="77777777" w:rsidTr="0005634E">
                        <w:tc>
                          <w:tcPr>
                            <w:tcW w:w="2276" w:type="dxa"/>
                            <w:tcBorders>
                              <w:right w:val="double" w:sz="4" w:space="0" w:color="auto"/>
                            </w:tcBorders>
                          </w:tcPr>
                          <w:p w14:paraId="457123A6" w14:textId="5694B732"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OS</w:t>
                            </w:r>
                          </w:p>
                        </w:tc>
                        <w:tc>
                          <w:tcPr>
                            <w:tcW w:w="2969" w:type="dxa"/>
                            <w:tcBorders>
                              <w:left w:val="double" w:sz="4" w:space="0" w:color="auto"/>
                            </w:tcBorders>
                          </w:tcPr>
                          <w:p w14:paraId="20716EC0" w14:textId="405D3E55" w:rsidR="00301417" w:rsidRDefault="00301417" w:rsidP="0005634E">
                            <w:pPr>
                              <w:wordWrap w:val="0"/>
                              <w:jc w:val="right"/>
                            </w:pPr>
                            <w:r>
                              <w:rPr>
                                <w:rFonts w:hint="eastAsia"/>
                              </w:rPr>
                              <w:t>W</w:t>
                            </w:r>
                            <w:r>
                              <w:t>indows 10 Home</w:t>
                            </w:r>
                          </w:p>
                        </w:tc>
                      </w:tr>
                      <w:tr w:rsidR="00301417" w14:paraId="1C7CA519" w14:textId="77777777" w:rsidTr="0005634E">
                        <w:tc>
                          <w:tcPr>
                            <w:tcW w:w="2276" w:type="dxa"/>
                            <w:tcBorders>
                              <w:right w:val="double" w:sz="4" w:space="0" w:color="auto"/>
                            </w:tcBorders>
                          </w:tcPr>
                          <w:p w14:paraId="6A3C776C" w14:textId="178A008E"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統合開発環境(</w:t>
                            </w:r>
                            <w:r w:rsidRPr="0005634E">
                              <w:rPr>
                                <w:rFonts w:asciiTheme="majorEastAsia" w:eastAsiaTheme="majorEastAsia" w:hAnsiTheme="majorEastAsia"/>
                              </w:rPr>
                              <w:t>IDE)</w:t>
                            </w:r>
                          </w:p>
                        </w:tc>
                        <w:tc>
                          <w:tcPr>
                            <w:tcW w:w="2969" w:type="dxa"/>
                            <w:tcBorders>
                              <w:left w:val="double" w:sz="4" w:space="0" w:color="auto"/>
                            </w:tcBorders>
                          </w:tcPr>
                          <w:p w14:paraId="2CBE52D6" w14:textId="738E7B10" w:rsidR="00301417" w:rsidRDefault="00301417" w:rsidP="0005634E">
                            <w:pPr>
                              <w:wordWrap w:val="0"/>
                              <w:jc w:val="right"/>
                            </w:pPr>
                            <w:r>
                              <w:rPr>
                                <w:rFonts w:hint="eastAsia"/>
                              </w:rPr>
                              <w:t>V</w:t>
                            </w:r>
                            <w:r>
                              <w:t>isual Studio 2019</w:t>
                            </w:r>
                          </w:p>
                        </w:tc>
                      </w:tr>
                      <w:tr w:rsidR="00301417" w14:paraId="22B342FB" w14:textId="77777777" w:rsidTr="0005634E">
                        <w:tc>
                          <w:tcPr>
                            <w:tcW w:w="2276" w:type="dxa"/>
                            <w:tcBorders>
                              <w:right w:val="double" w:sz="4" w:space="0" w:color="auto"/>
                            </w:tcBorders>
                          </w:tcPr>
                          <w:p w14:paraId="74D68340" w14:textId="145B756A"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C</w:t>
                            </w:r>
                            <w:r w:rsidRPr="0005634E">
                              <w:rPr>
                                <w:rFonts w:asciiTheme="majorEastAsia" w:eastAsiaTheme="majorEastAsia" w:hAnsiTheme="majorEastAsia"/>
                              </w:rPr>
                              <w:t>PU</w:t>
                            </w:r>
                          </w:p>
                        </w:tc>
                        <w:tc>
                          <w:tcPr>
                            <w:tcW w:w="2969" w:type="dxa"/>
                            <w:tcBorders>
                              <w:left w:val="double" w:sz="4" w:space="0" w:color="auto"/>
                            </w:tcBorders>
                          </w:tcPr>
                          <w:p w14:paraId="64761FEA" w14:textId="4B3AE92B" w:rsidR="00301417" w:rsidRDefault="00301417" w:rsidP="0005634E">
                            <w:pPr>
                              <w:wordWrap w:val="0"/>
                              <w:jc w:val="right"/>
                            </w:pPr>
                            <w:r>
                              <w:rPr>
                                <w:rFonts w:hint="eastAsia"/>
                              </w:rPr>
                              <w:t>A</w:t>
                            </w:r>
                            <w:r>
                              <w:t>MD RYZEN 5 2.38[GHz]</w:t>
                            </w:r>
                          </w:p>
                        </w:tc>
                      </w:tr>
                      <w:tr w:rsidR="00301417" w14:paraId="176A0205" w14:textId="77777777" w:rsidTr="0005634E">
                        <w:tc>
                          <w:tcPr>
                            <w:tcW w:w="2276" w:type="dxa"/>
                            <w:tcBorders>
                              <w:right w:val="double" w:sz="4" w:space="0" w:color="auto"/>
                            </w:tcBorders>
                          </w:tcPr>
                          <w:p w14:paraId="521D4B08" w14:textId="10155B66"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メモリ</w:t>
                            </w:r>
                          </w:p>
                        </w:tc>
                        <w:tc>
                          <w:tcPr>
                            <w:tcW w:w="2969" w:type="dxa"/>
                            <w:tcBorders>
                              <w:left w:val="double" w:sz="4" w:space="0" w:color="auto"/>
                            </w:tcBorders>
                          </w:tcPr>
                          <w:p w14:paraId="48D4666B" w14:textId="1528D8A2" w:rsidR="00301417" w:rsidRDefault="00301417" w:rsidP="00666BBE">
                            <w:pPr>
                              <w:jc w:val="right"/>
                            </w:pPr>
                            <w:r>
                              <w:rPr>
                                <w:rFonts w:hint="eastAsia"/>
                              </w:rPr>
                              <w:t>8</w:t>
                            </w:r>
                            <w:r>
                              <w:t>.0[GiB]</w:t>
                            </w:r>
                          </w:p>
                        </w:tc>
                      </w:tr>
                      <w:tr w:rsidR="00301417" w14:paraId="772B7DFE" w14:textId="77777777" w:rsidTr="0005634E">
                        <w:tc>
                          <w:tcPr>
                            <w:tcW w:w="2276" w:type="dxa"/>
                            <w:tcBorders>
                              <w:right w:val="double" w:sz="4" w:space="0" w:color="auto"/>
                            </w:tcBorders>
                          </w:tcPr>
                          <w:p w14:paraId="58DC49EA" w14:textId="224AC88A" w:rsidR="00301417" w:rsidRPr="0005634E" w:rsidRDefault="00301417" w:rsidP="00666BBE">
                            <w:pPr>
                              <w:jc w:val="center"/>
                              <w:rPr>
                                <w:rFonts w:asciiTheme="majorEastAsia" w:eastAsiaTheme="majorEastAsia" w:hAnsiTheme="majorEastAsia"/>
                              </w:rPr>
                            </w:pPr>
                            <w:r w:rsidRPr="0005634E">
                              <w:rPr>
                                <w:rFonts w:asciiTheme="majorEastAsia" w:eastAsiaTheme="majorEastAsia" w:hAnsiTheme="majorEastAsia" w:hint="eastAsia"/>
                              </w:rPr>
                              <w:t>SSD</w:t>
                            </w:r>
                          </w:p>
                        </w:tc>
                        <w:tc>
                          <w:tcPr>
                            <w:tcW w:w="2969" w:type="dxa"/>
                            <w:tcBorders>
                              <w:left w:val="double" w:sz="4" w:space="0" w:color="auto"/>
                            </w:tcBorders>
                          </w:tcPr>
                          <w:p w14:paraId="160C7685" w14:textId="3A46AD4E" w:rsidR="00301417" w:rsidRDefault="00301417" w:rsidP="00666BBE">
                            <w:pPr>
                              <w:jc w:val="right"/>
                            </w:pPr>
                            <w:r>
                              <w:rPr>
                                <w:rFonts w:hint="eastAsia"/>
                              </w:rPr>
                              <w:t>5</w:t>
                            </w:r>
                            <w:r>
                              <w:t>12[GiB]</w:t>
                            </w:r>
                          </w:p>
                        </w:tc>
                      </w:tr>
                    </w:tbl>
                    <w:p w14:paraId="6EF57397" w14:textId="4306B9BB" w:rsidR="00301417" w:rsidRDefault="00301417"/>
                  </w:txbxContent>
                </v:textbox>
                <w10:wrap type="topAndBottom" anchorx="margin"/>
              </v:shape>
            </w:pict>
          </mc:Fallback>
        </mc:AlternateContent>
      </w:r>
      <w:r w:rsidR="006A2253" w:rsidRPr="006A2253">
        <w:t>3 種類のキューを実装した環境を</w:t>
      </w:r>
      <w:commentRangeStart w:id="13"/>
      <w:r>
        <w:fldChar w:fldCharType="begin"/>
      </w:r>
      <w:r>
        <w:instrText xml:space="preserve"> REF _Ref131171063 \h </w:instrText>
      </w:r>
      <w:r>
        <w:fldChar w:fldCharType="separate"/>
      </w:r>
      <w:r w:rsidR="00C93CBE">
        <w:t xml:space="preserve">表 </w:t>
      </w:r>
      <w:r w:rsidR="00C93CBE">
        <w:rPr>
          <w:noProof/>
        </w:rPr>
        <w:t>1</w:t>
      </w:r>
      <w:r>
        <w:fldChar w:fldCharType="end"/>
      </w:r>
      <w:commentRangeEnd w:id="13"/>
      <w:r w:rsidR="00587511">
        <w:rPr>
          <w:rStyle w:val="ad"/>
        </w:rPr>
        <w:commentReference w:id="13"/>
      </w:r>
      <w:r w:rsidR="006A2253" w:rsidRPr="006A2253">
        <w:t>に示す．</w:t>
      </w:r>
    </w:p>
    <w:p w14:paraId="16C13792" w14:textId="2284DBB1" w:rsidR="0026319B" w:rsidRDefault="006C14D6" w:rsidP="0026319B">
      <w:pPr>
        <w:pStyle w:val="1"/>
      </w:pPr>
      <w:r w:rsidRPr="006C14D6">
        <w:rPr>
          <w:rFonts w:hint="eastAsia"/>
        </w:rPr>
        <w:t>プログラムの設計と説明</w:t>
      </w:r>
    </w:p>
    <w:p w14:paraId="1F4A2612" w14:textId="37F22AD9" w:rsidR="00A6091E" w:rsidRDefault="0026319B" w:rsidP="003732F3">
      <w:pPr>
        <w:pStyle w:val="a4"/>
        <w:rPr>
          <w:rStyle w:val="a5"/>
        </w:rPr>
      </w:pPr>
      <w:r w:rsidRPr="0026319B">
        <w:rPr>
          <w:rStyle w:val="a5"/>
          <w:rFonts w:hint="eastAsia"/>
        </w:rPr>
        <w:t>ここでは，</w:t>
      </w:r>
      <w:r w:rsidRPr="0026319B">
        <w:rPr>
          <w:rStyle w:val="a5"/>
        </w:rPr>
        <w:t>3 種類のキューの違いがよく出る enqueue，dequeue，</w:t>
      </w:r>
      <w:proofErr w:type="spellStart"/>
      <w:r w:rsidRPr="0026319B">
        <w:rPr>
          <w:rStyle w:val="a5"/>
        </w:rPr>
        <w:t>showQueue</w:t>
      </w:r>
      <w:proofErr w:type="spellEnd"/>
      <w:r w:rsidRPr="0026319B">
        <w:rPr>
          <w:rStyle w:val="a5"/>
        </w:rPr>
        <w:t xml:space="preserve"> 関数の設計について説明す</w:t>
      </w:r>
      <w:r w:rsidRPr="0026319B">
        <w:rPr>
          <w:rStyle w:val="a5"/>
          <w:rFonts w:hint="eastAsia"/>
        </w:rPr>
        <w:t>る．</w:t>
      </w:r>
      <w:r w:rsidR="00E5557A">
        <w:rPr>
          <w:rStyle w:val="a5"/>
          <w:rFonts w:hint="eastAsia"/>
        </w:rPr>
        <w:t>なお，</w:t>
      </w:r>
      <w:r w:rsidRPr="0026319B">
        <w:rPr>
          <w:rStyle w:val="a5"/>
          <w:rFonts w:hint="eastAsia"/>
        </w:rPr>
        <w:t>ここに書かれる変数名と実際にプログラムに書かれている変数名</w:t>
      </w:r>
      <w:r w:rsidR="00E5557A">
        <w:rPr>
          <w:rStyle w:val="a5"/>
          <w:rFonts w:hint="eastAsia"/>
        </w:rPr>
        <w:t>は一致している</w:t>
      </w:r>
      <w:r w:rsidRPr="0026319B">
        <w:rPr>
          <w:rStyle w:val="a5"/>
          <w:rFonts w:hint="eastAsia"/>
        </w:rPr>
        <w:t>．</w:t>
      </w:r>
    </w:p>
    <w:p w14:paraId="1A060350" w14:textId="77777777" w:rsidR="003732F3" w:rsidRDefault="003732F3" w:rsidP="003732F3">
      <w:pPr>
        <w:pStyle w:val="2"/>
      </w:pPr>
      <w:bookmarkStart w:id="14" w:name="_Ref131238414"/>
      <w:r>
        <w:rPr>
          <w:rFonts w:hint="eastAsia"/>
        </w:rPr>
        <w:t>再構築の仕組みを持つキュー</w:t>
      </w:r>
      <w:bookmarkEnd w:id="14"/>
    </w:p>
    <w:p w14:paraId="1DE54ECB" w14:textId="77777777" w:rsidR="00900D15" w:rsidRDefault="003732F3" w:rsidP="00900D15">
      <w:pPr>
        <w:pStyle w:val="a4"/>
      </w:pPr>
      <w:r>
        <w:rPr>
          <w:rFonts w:hint="eastAsia"/>
        </w:rPr>
        <w:t>再構築の仕組みを持つキューでは，要素数</w:t>
      </w:r>
      <w:r>
        <w:t xml:space="preserve"> </w:t>
      </w:r>
      <w:proofErr w:type="spellStart"/>
      <w:r>
        <w:rPr>
          <w:rFonts w:hint="eastAsia"/>
        </w:rPr>
        <w:t>b</w:t>
      </w:r>
      <w:r>
        <w:t>uffer_size</w:t>
      </w:r>
      <w:proofErr w:type="spellEnd"/>
      <w:r>
        <w:t xml:space="preserve"> の配列 data とデータ量を quantity と定義することで</w:t>
      </w:r>
      <w:r>
        <w:rPr>
          <w:rFonts w:hint="eastAsia"/>
        </w:rPr>
        <w:t>キューを構成する．</w:t>
      </w:r>
    </w:p>
    <w:p w14:paraId="1270AF41" w14:textId="010C772D" w:rsidR="00900D15" w:rsidRDefault="00900D15" w:rsidP="00900D15">
      <w:pPr>
        <w:pStyle w:val="3"/>
      </w:pPr>
      <w:r w:rsidRPr="00900D15">
        <w:rPr>
          <w:rStyle w:val="30"/>
        </w:rPr>
        <w:t>enqueue 関数</w:t>
      </w:r>
    </w:p>
    <w:p w14:paraId="3312669C" w14:textId="106E5F44" w:rsidR="003732F3" w:rsidRDefault="00900D15" w:rsidP="00322719">
      <w:pPr>
        <w:pStyle w:val="a4"/>
      </w:pPr>
      <w:r>
        <w:t>enqueue 関数によってデータをキューに格納する手順を説明する．</w:t>
      </w:r>
      <w:r>
        <w:rPr>
          <w:rFonts w:hint="eastAsia"/>
        </w:rPr>
        <w:t>まず，キューに空きがあり，正の整数が格納する値として入力された場合の説明をする．キューの一番上にデータを</w:t>
      </w:r>
      <w:r w:rsidR="005E5F5D">
        <w:rPr>
          <w:rFonts w:hint="eastAsia"/>
        </w:rPr>
        <w:t>追加する</w:t>
      </w:r>
      <w:r>
        <w:rPr>
          <w:rFonts w:hint="eastAsia"/>
        </w:rPr>
        <w:t>ことは，データ量を示す</w:t>
      </w:r>
      <w:r>
        <w:t xml:space="preserve"> quantity </w:t>
      </w:r>
      <w:r w:rsidR="005E5F5D">
        <w:rPr>
          <w:rFonts w:hint="eastAsia"/>
        </w:rPr>
        <w:t>を要素番号として</w:t>
      </w:r>
      <w:r>
        <w:t>データを格納することで実現できる．そしてデータ</w:t>
      </w:r>
      <w:r>
        <w:rPr>
          <w:rFonts w:hint="eastAsia"/>
        </w:rPr>
        <w:t>格納後，データ量が増えるため</w:t>
      </w:r>
      <w:r>
        <w:t xml:space="preserve"> quantity をインクリメントする．これが，正常に enqueue の動作を行った場</w:t>
      </w:r>
      <w:r>
        <w:rPr>
          <w:rFonts w:hint="eastAsia"/>
        </w:rPr>
        <w:t>合である．次に，エラー処理について説明する．</w:t>
      </w:r>
      <w:r>
        <w:t xml:space="preserve">quantity が </w:t>
      </w:r>
      <w:proofErr w:type="spellStart"/>
      <w:r w:rsidR="005E5F5D">
        <w:rPr>
          <w:rFonts w:hint="eastAsia"/>
        </w:rPr>
        <w:t>b</w:t>
      </w:r>
      <w:r w:rsidR="005E5F5D">
        <w:t>uffer_size</w:t>
      </w:r>
      <w:proofErr w:type="spellEnd"/>
      <w:r>
        <w:t xml:space="preserve"> と等しかった場合，キューは満杯であ</w:t>
      </w:r>
      <w:r>
        <w:rPr>
          <w:rFonts w:hint="eastAsia"/>
        </w:rPr>
        <w:t>り，データを格納することができないため，エラーコードを返す．また，負の整数がキューに格納する値として入力された場合もエラーコードを返す．この</w:t>
      </w:r>
      <w:r w:rsidR="006C5EDB">
        <w:rPr>
          <w:rFonts w:hint="eastAsia"/>
        </w:rPr>
        <w:t>2</w:t>
      </w:r>
      <w:r>
        <w:rPr>
          <w:rFonts w:hint="eastAsia"/>
        </w:rPr>
        <w:t>つが想定するエラーに対する処理である．</w:t>
      </w:r>
    </w:p>
    <w:p w14:paraId="1D22080A" w14:textId="57007C30" w:rsidR="00322719" w:rsidRDefault="00322719" w:rsidP="00322719">
      <w:pPr>
        <w:pStyle w:val="3"/>
      </w:pPr>
      <w:r>
        <w:t>dequeue 関数</w:t>
      </w:r>
    </w:p>
    <w:p w14:paraId="50E3AF15" w14:textId="52BA4129" w:rsidR="00322719" w:rsidRDefault="00322719" w:rsidP="00981B33">
      <w:pPr>
        <w:pStyle w:val="a4"/>
      </w:pPr>
      <w:r>
        <w:t>dequeue 関数によってキューからデータを取り出す手順を説明する．</w:t>
      </w:r>
      <w:r>
        <w:rPr>
          <w:rFonts w:hint="eastAsia"/>
        </w:rPr>
        <w:t>まず，キューにデ</w:t>
      </w:r>
      <w:r>
        <w:rPr>
          <w:rFonts w:hint="eastAsia"/>
        </w:rPr>
        <w:lastRenderedPageBreak/>
        <w:t>ータが存在し，データを取り出す場合の説明をする．再構築の仕組みを持つキューでは，取りだすデータは配列</w:t>
      </w:r>
      <w:r w:rsidR="00945466">
        <w:rPr>
          <w:rFonts w:hint="eastAsia"/>
        </w:rPr>
        <w:t>の要素番号が必ず</w:t>
      </w:r>
      <w:r>
        <w:t>0</w:t>
      </w:r>
      <w:r w:rsidR="00945466">
        <w:rPr>
          <w:rFonts w:hint="eastAsia"/>
        </w:rPr>
        <w:t>である</w:t>
      </w:r>
      <w:r>
        <w:t>．その値を取得し，quantity をデクリメントする．このま</w:t>
      </w:r>
      <w:r>
        <w:rPr>
          <w:rFonts w:hint="eastAsia"/>
        </w:rPr>
        <w:t>ま取得したデータを返すだけでは，</w:t>
      </w:r>
      <w:r w:rsidR="00335BAB">
        <w:rPr>
          <w:rFonts w:hint="eastAsia"/>
        </w:rPr>
        <w:t>要素番号0のデータはすでに取り出されてしまっているため問題が発生する．</w:t>
      </w:r>
      <w:r>
        <w:rPr>
          <w:rFonts w:hint="eastAsia"/>
        </w:rPr>
        <w:t>そのため再構築を行う．再構築は，</w:t>
      </w:r>
      <w:r>
        <w:t>for 文を使用し，キュー内の古いほう</w:t>
      </w:r>
      <w:r w:rsidR="00335BAB">
        <w:rPr>
          <w:rFonts w:hint="eastAsia"/>
        </w:rPr>
        <w:t>，つまり要素番号1</w:t>
      </w:r>
      <w:r>
        <w:t>のデータから</w:t>
      </w:r>
      <w:r w:rsidR="00120210">
        <w:rPr>
          <w:rFonts w:hint="eastAsia"/>
        </w:rPr>
        <w:t>昇</w:t>
      </w:r>
      <w:r>
        <w:t>順に1つ</w:t>
      </w:r>
      <w:r w:rsidR="00335BAB">
        <w:rPr>
          <w:rFonts w:hint="eastAsia"/>
        </w:rPr>
        <w:t>ずつ要素を</w:t>
      </w:r>
      <w:r>
        <w:t>下げ</w:t>
      </w:r>
      <w:r w:rsidR="00981B33">
        <w:rPr>
          <w:rFonts w:hint="eastAsia"/>
        </w:rPr>
        <w:t>る，つまり注目する要素番号+</w:t>
      </w:r>
      <w:r w:rsidR="00981B33">
        <w:t>1</w:t>
      </w:r>
      <w:r w:rsidR="00981B33">
        <w:rPr>
          <w:rFonts w:hint="eastAsia"/>
        </w:rPr>
        <w:t>の要素をコピーし</w:t>
      </w:r>
      <w:r>
        <w:t>ていくことで</w:t>
      </w:r>
      <w:r>
        <w:rPr>
          <w:rFonts w:hint="eastAsia"/>
        </w:rPr>
        <w:t>実現させる．これがデータを取りだした後に再構築を行う手順である．また，</w:t>
      </w:r>
      <w:r>
        <w:t>quantity が 0 である場合，</w:t>
      </w:r>
      <w:r>
        <w:rPr>
          <w:rFonts w:hint="eastAsia"/>
        </w:rPr>
        <w:t>キューは空であるため，これ以上データを取り出すことはできない．そのため，エラーコードを返す．</w:t>
      </w:r>
    </w:p>
    <w:p w14:paraId="38DD82E2" w14:textId="7C49AABF" w:rsidR="00981B33" w:rsidRDefault="004142A2" w:rsidP="00981B33">
      <w:pPr>
        <w:pStyle w:val="3"/>
      </w:pPr>
      <w:proofErr w:type="spellStart"/>
      <w:r w:rsidRPr="004142A2">
        <w:t>showQueue</w:t>
      </w:r>
      <w:proofErr w:type="spellEnd"/>
      <w:r w:rsidRPr="004142A2">
        <w:t xml:space="preserve"> 関数</w:t>
      </w:r>
    </w:p>
    <w:p w14:paraId="737443C6" w14:textId="46C8AD5D" w:rsidR="004142A2" w:rsidRDefault="004142A2" w:rsidP="00096371">
      <w:pPr>
        <w:pStyle w:val="a4"/>
      </w:pPr>
      <w:r>
        <w:rPr>
          <w:rFonts w:hint="eastAsia"/>
        </w:rPr>
        <w:t>ここでは，キューを初期化する関数が正常に動作しているかを確認するために，キューの中身全てを表示する．</w:t>
      </w:r>
      <w:r>
        <w:t>for 文を使用し，</w:t>
      </w:r>
      <w:r w:rsidR="00AA0D4A">
        <w:rPr>
          <w:rFonts w:hint="eastAsia"/>
        </w:rPr>
        <w:t>要素番号を0から</w:t>
      </w:r>
      <w:proofErr w:type="spellStart"/>
      <w:r>
        <w:rPr>
          <w:rFonts w:hint="eastAsia"/>
        </w:rPr>
        <w:t>b</w:t>
      </w:r>
      <w:r>
        <w:t>uffer_size</w:t>
      </w:r>
      <w:proofErr w:type="spellEnd"/>
      <w:r>
        <w:t xml:space="preserve"> 未満の間，</w:t>
      </w:r>
      <w:r w:rsidR="00AA0D4A">
        <w:rPr>
          <w:rFonts w:hint="eastAsia"/>
        </w:rPr>
        <w:t>1ずつ増やし，</w:t>
      </w:r>
      <w:r w:rsidR="00096371">
        <w:rPr>
          <w:rFonts w:hint="eastAsia"/>
        </w:rPr>
        <w:t>その</w:t>
      </w:r>
      <w:r w:rsidR="00C77AAC">
        <w:rPr>
          <w:rFonts w:hint="eastAsia"/>
        </w:rPr>
        <w:t>要素番号</w:t>
      </w:r>
      <w:r w:rsidR="00096371">
        <w:rPr>
          <w:rFonts w:hint="eastAsia"/>
        </w:rPr>
        <w:t>のデータを</w:t>
      </w:r>
      <w:r>
        <w:rPr>
          <w:rFonts w:hint="eastAsia"/>
        </w:rPr>
        <w:t>表示する．これがキューの中身を表示する手順である．</w:t>
      </w:r>
    </w:p>
    <w:p w14:paraId="411451B9" w14:textId="324E5200" w:rsidR="00230889" w:rsidRDefault="00230889" w:rsidP="00230889">
      <w:pPr>
        <w:pStyle w:val="2"/>
      </w:pPr>
      <w:bookmarkStart w:id="15" w:name="_Ref131244357"/>
      <w:r w:rsidRPr="00230889">
        <w:rPr>
          <w:rFonts w:hint="eastAsia"/>
        </w:rPr>
        <w:t>リングバッファの仕組みを持つキュー</w:t>
      </w:r>
      <w:bookmarkEnd w:id="15"/>
    </w:p>
    <w:p w14:paraId="36CB7E89" w14:textId="37CCA72C" w:rsidR="00EE0C5D" w:rsidRDefault="00F9739B" w:rsidP="00C930A4">
      <w:pPr>
        <w:pStyle w:val="a4"/>
      </w:pPr>
      <w:r>
        <w:rPr>
          <w:noProof/>
        </w:rPr>
        <mc:AlternateContent>
          <mc:Choice Requires="wps">
            <w:drawing>
              <wp:anchor distT="45720" distB="45720" distL="114300" distR="114300" simplePos="0" relativeHeight="251667456" behindDoc="0" locked="0" layoutInCell="1" allowOverlap="1" wp14:anchorId="275C976E" wp14:editId="3CA77238">
                <wp:simplePos x="0" y="0"/>
                <wp:positionH relativeFrom="margin">
                  <wp:align>right</wp:align>
                </wp:positionH>
                <wp:positionV relativeFrom="paragraph">
                  <wp:posOffset>743585</wp:posOffset>
                </wp:positionV>
                <wp:extent cx="5390515" cy="1500505"/>
                <wp:effectExtent l="0" t="0" r="635" b="4445"/>
                <wp:wrapTopAndBottom/>
                <wp:docPr id="111279677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500505"/>
                        </a:xfrm>
                        <a:prstGeom prst="rect">
                          <a:avLst/>
                        </a:prstGeom>
                        <a:solidFill>
                          <a:srgbClr val="FFFFFF"/>
                        </a:solidFill>
                        <a:ln w="9525">
                          <a:noFill/>
                          <a:miter lim="800000"/>
                          <a:headEnd/>
                          <a:tailEnd/>
                        </a:ln>
                      </wps:spPr>
                      <wps:txbx>
                        <w:txbxContent>
                          <w:p w14:paraId="6CE66FA3" w14:textId="2DB60E2C" w:rsidR="00301417" w:rsidRDefault="00301417" w:rsidP="0022422D">
                            <w:pPr>
                              <w:pStyle w:val="a6"/>
                              <w:keepNext/>
                              <w:jc w:val="center"/>
                            </w:pPr>
                            <w:bookmarkStart w:id="16" w:name="_Ref131172974"/>
                            <w:r>
                              <w:t>リスト</w:t>
                            </w:r>
                            <w:r>
                              <w:t xml:space="preserve"> </w:t>
                            </w:r>
                            <w:r>
                              <w:fldChar w:fldCharType="begin"/>
                            </w:r>
                            <w:r>
                              <w:instrText xml:space="preserve"> SEQ </w:instrText>
                            </w:r>
                            <w:r>
                              <w:instrText>リスト</w:instrText>
                            </w:r>
                            <w:r>
                              <w:instrText xml:space="preserve"> \* ARABIC </w:instrText>
                            </w:r>
                            <w:r>
                              <w:fldChar w:fldCharType="separate"/>
                            </w:r>
                            <w:r>
                              <w:rPr>
                                <w:noProof/>
                              </w:rPr>
                              <w:t>1</w:t>
                            </w:r>
                            <w:r>
                              <w:fldChar w:fldCharType="end"/>
                            </w:r>
                            <w:bookmarkEnd w:id="16"/>
                            <w:r>
                              <w:t xml:space="preserve">: </w:t>
                            </w:r>
                            <w:r w:rsidRPr="004C3FB4">
                              <w:rPr>
                                <w:rFonts w:hint="eastAsia"/>
                              </w:rPr>
                              <w:t>リングバッファの仕組みを持つキューの構造</w:t>
                            </w:r>
                          </w:p>
                          <w:tbl>
                            <w:tblPr>
                              <w:tblStyle w:val="ac"/>
                              <w:tblW w:w="0" w:type="auto"/>
                              <w:tblBorders>
                                <w:left w:val="none" w:sz="0" w:space="0" w:color="auto"/>
                                <w:right w:val="none" w:sz="0" w:space="0" w:color="auto"/>
                              </w:tblBorders>
                              <w:tblLook w:val="04A0" w:firstRow="1" w:lastRow="0" w:firstColumn="1" w:lastColumn="0" w:noHBand="0" w:noVBand="1"/>
                            </w:tblPr>
                            <w:tblGrid>
                              <w:gridCol w:w="8202"/>
                            </w:tblGrid>
                            <w:tr w:rsidR="00301417" w:rsidRPr="004C3FB4" w14:paraId="6C306BBB" w14:textId="77777777" w:rsidTr="0022422D">
                              <w:tc>
                                <w:tcPr>
                                  <w:tcW w:w="8777" w:type="dxa"/>
                                </w:tcPr>
                                <w:p w14:paraId="2CADF676" w14:textId="77777777" w:rsidR="00301417" w:rsidRPr="004C3FB4" w:rsidRDefault="00301417" w:rsidP="00587511">
                                  <w:pPr>
                                    <w:pStyle w:val="af8"/>
                                    <w:numPr>
                                      <w:ilvl w:val="0"/>
                                      <w:numId w:val="45"/>
                                    </w:numPr>
                                  </w:pPr>
                                  <w:r w:rsidRPr="004C3FB4">
                                    <w:t>typedef struct {</w:t>
                                  </w:r>
                                </w:p>
                                <w:p w14:paraId="28D4D9F8" w14:textId="58440C58" w:rsidR="00301417" w:rsidRPr="004C3FB4" w:rsidRDefault="00301417" w:rsidP="00587511">
                                  <w:pPr>
                                    <w:pStyle w:val="af8"/>
                                    <w:numPr>
                                      <w:ilvl w:val="0"/>
                                      <w:numId w:val="45"/>
                                    </w:numPr>
                                  </w:pPr>
                                  <w:r>
                                    <w:rPr>
                                      <w:rFonts w:eastAsiaTheme="minorEastAsia" w:hint="eastAsia"/>
                                    </w:rPr>
                                    <w:t xml:space="preserve"> </w:t>
                                  </w:r>
                                  <w:r>
                                    <w:rPr>
                                      <w:rFonts w:eastAsiaTheme="minorEastAsia"/>
                                    </w:rPr>
                                    <w:t xml:space="preserve"> </w:t>
                                  </w:r>
                                  <w:r w:rsidRPr="004C3FB4">
                                    <w:t>int array[QUEUE_SIZE]; //</w:t>
                                  </w:r>
                                  <w:proofErr w:type="spellStart"/>
                                  <w:r w:rsidRPr="004C3FB4">
                                    <w:t>データが入る配列</w:t>
                                  </w:r>
                                  <w:proofErr w:type="spellEnd"/>
                                </w:p>
                                <w:p w14:paraId="08BAD56A" w14:textId="5117F2A9" w:rsidR="00301417" w:rsidRPr="004C3FB4" w:rsidRDefault="00301417" w:rsidP="00587511">
                                  <w:pPr>
                                    <w:pStyle w:val="af8"/>
                                    <w:numPr>
                                      <w:ilvl w:val="0"/>
                                      <w:numId w:val="45"/>
                                    </w:numPr>
                                  </w:pPr>
                                  <w:r>
                                    <w:t xml:space="preserve">  </w:t>
                                  </w:r>
                                  <w:r w:rsidRPr="004C3FB4">
                                    <w:t xml:space="preserve">int </w:t>
                                  </w:r>
                                  <w:proofErr w:type="spellStart"/>
                                  <w:r w:rsidRPr="004C3FB4">
                                    <w:t>next_point</w:t>
                                  </w:r>
                                  <w:proofErr w:type="spellEnd"/>
                                  <w:r w:rsidRPr="004C3FB4">
                                    <w:t>; //</w:t>
                                  </w:r>
                                  <w:proofErr w:type="spellStart"/>
                                  <w:r w:rsidRPr="004C3FB4">
                                    <w:t>次にデータを入れる場所の配列番号</w:t>
                                  </w:r>
                                  <w:proofErr w:type="spellEnd"/>
                                </w:p>
                                <w:p w14:paraId="029A0094" w14:textId="0C3B51E6" w:rsidR="00301417" w:rsidRPr="004C3FB4" w:rsidRDefault="00301417" w:rsidP="00587511">
                                  <w:pPr>
                                    <w:pStyle w:val="af8"/>
                                    <w:numPr>
                                      <w:ilvl w:val="0"/>
                                      <w:numId w:val="45"/>
                                    </w:numPr>
                                  </w:pPr>
                                  <w:r>
                                    <w:t xml:space="preserve">  </w:t>
                                  </w:r>
                                  <w:r w:rsidRPr="004C3FB4">
                                    <w:t>int quantity; //</w:t>
                                  </w:r>
                                  <w:proofErr w:type="spellStart"/>
                                  <w:r w:rsidRPr="004C3FB4">
                                    <w:t>データの個数</w:t>
                                  </w:r>
                                  <w:proofErr w:type="spellEnd"/>
                                </w:p>
                                <w:p w14:paraId="3AC6802F" w14:textId="0CB02571" w:rsidR="00301417" w:rsidRPr="004C3FB4" w:rsidRDefault="00301417" w:rsidP="00587511">
                                  <w:pPr>
                                    <w:pStyle w:val="af8"/>
                                    <w:numPr>
                                      <w:ilvl w:val="0"/>
                                      <w:numId w:val="45"/>
                                    </w:numPr>
                                  </w:pPr>
                                  <w:r w:rsidRPr="004C3FB4">
                                    <w:t>}</w:t>
                                  </w:r>
                                  <w:r>
                                    <w:t>Q</w:t>
                                  </w:r>
                                  <w:r w:rsidRPr="004C3FB4">
                                    <w:t>ueue;</w:t>
                                  </w:r>
                                </w:p>
                              </w:tc>
                            </w:tr>
                          </w:tbl>
                          <w:p w14:paraId="09CA10E0" w14:textId="028FBD29" w:rsidR="00301417" w:rsidRPr="0022422D" w:rsidRDefault="00301417" w:rsidP="004C3FB4">
                            <w:pPr>
                              <w:pStyle w:val="af8"/>
                              <w:ind w:left="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C976E" id="_x0000_s1030" type="#_x0000_t202" style="position:absolute;left:0;text-align:left;margin-left:373.25pt;margin-top:58.55pt;width:424.45pt;height:118.1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" stroked="f">
                <v:textbox>
                  <w:txbxContent>
                    <w:p w14:paraId="6CE66FA3" w14:textId="2DB60E2C" w:rsidR="00301417" w:rsidRDefault="00301417" w:rsidP="0022422D">
                      <w:pPr>
                        <w:pStyle w:val="a6"/>
                        <w:keepNext/>
                        <w:jc w:val="center"/>
                      </w:pPr>
                      <w:bookmarkStart w:id="17" w:name="_Ref131172974"/>
                      <w:r>
                        <w:t>リスト</w:t>
                      </w:r>
                      <w:r>
                        <w:t xml:space="preserve"> </w:t>
                      </w:r>
                      <w:r>
                        <w:fldChar w:fldCharType="begin"/>
                      </w:r>
                      <w:r>
                        <w:instrText xml:space="preserve"> SEQ </w:instrText>
                      </w:r>
                      <w:r>
                        <w:instrText>リスト</w:instrText>
                      </w:r>
                      <w:r>
                        <w:instrText xml:space="preserve"> \* ARABIC </w:instrText>
                      </w:r>
                      <w:r>
                        <w:fldChar w:fldCharType="separate"/>
                      </w:r>
                      <w:r>
                        <w:rPr>
                          <w:noProof/>
                        </w:rPr>
                        <w:t>1</w:t>
                      </w:r>
                      <w:r>
                        <w:fldChar w:fldCharType="end"/>
                      </w:r>
                      <w:bookmarkEnd w:id="17"/>
                      <w:r>
                        <w:t xml:space="preserve">: </w:t>
                      </w:r>
                      <w:r w:rsidRPr="004C3FB4">
                        <w:rPr>
                          <w:rFonts w:hint="eastAsia"/>
                        </w:rPr>
                        <w:t>リングバッファの仕組みを持つキューの構造</w:t>
                      </w:r>
                    </w:p>
                    <w:tbl>
                      <w:tblPr>
                        <w:tblStyle w:val="ac"/>
                        <w:tblW w:w="0" w:type="auto"/>
                        <w:tblBorders>
                          <w:left w:val="none" w:sz="0" w:space="0" w:color="auto"/>
                          <w:right w:val="none" w:sz="0" w:space="0" w:color="auto"/>
                        </w:tblBorders>
                        <w:tblLook w:val="04A0" w:firstRow="1" w:lastRow="0" w:firstColumn="1" w:lastColumn="0" w:noHBand="0" w:noVBand="1"/>
                      </w:tblPr>
                      <w:tblGrid>
                        <w:gridCol w:w="8202"/>
                      </w:tblGrid>
                      <w:tr w:rsidR="00301417" w:rsidRPr="004C3FB4" w14:paraId="6C306BBB" w14:textId="77777777" w:rsidTr="0022422D">
                        <w:tc>
                          <w:tcPr>
                            <w:tcW w:w="8777" w:type="dxa"/>
                          </w:tcPr>
                          <w:p w14:paraId="2CADF676" w14:textId="77777777" w:rsidR="00301417" w:rsidRPr="004C3FB4" w:rsidRDefault="00301417" w:rsidP="00587511">
                            <w:pPr>
                              <w:pStyle w:val="af8"/>
                              <w:numPr>
                                <w:ilvl w:val="0"/>
                                <w:numId w:val="45"/>
                              </w:numPr>
                            </w:pPr>
                            <w:r w:rsidRPr="004C3FB4">
                              <w:t>typedef struct {</w:t>
                            </w:r>
                          </w:p>
                          <w:p w14:paraId="28D4D9F8" w14:textId="58440C58" w:rsidR="00301417" w:rsidRPr="004C3FB4" w:rsidRDefault="00301417" w:rsidP="00587511">
                            <w:pPr>
                              <w:pStyle w:val="af8"/>
                              <w:numPr>
                                <w:ilvl w:val="0"/>
                                <w:numId w:val="45"/>
                              </w:numPr>
                            </w:pPr>
                            <w:r>
                              <w:rPr>
                                <w:rFonts w:eastAsiaTheme="minorEastAsia" w:hint="eastAsia"/>
                              </w:rPr>
                              <w:t xml:space="preserve"> </w:t>
                            </w:r>
                            <w:r>
                              <w:rPr>
                                <w:rFonts w:eastAsiaTheme="minorEastAsia"/>
                              </w:rPr>
                              <w:t xml:space="preserve"> </w:t>
                            </w:r>
                            <w:r w:rsidRPr="004C3FB4">
                              <w:t>int array[QUEUE_SIZE]; //</w:t>
                            </w:r>
                            <w:proofErr w:type="spellStart"/>
                            <w:r w:rsidRPr="004C3FB4">
                              <w:t>データが入る配列</w:t>
                            </w:r>
                            <w:proofErr w:type="spellEnd"/>
                          </w:p>
                          <w:p w14:paraId="08BAD56A" w14:textId="5117F2A9" w:rsidR="00301417" w:rsidRPr="004C3FB4" w:rsidRDefault="00301417" w:rsidP="00587511">
                            <w:pPr>
                              <w:pStyle w:val="af8"/>
                              <w:numPr>
                                <w:ilvl w:val="0"/>
                                <w:numId w:val="45"/>
                              </w:numPr>
                            </w:pPr>
                            <w:r>
                              <w:t xml:space="preserve">  </w:t>
                            </w:r>
                            <w:r w:rsidRPr="004C3FB4">
                              <w:t xml:space="preserve">int </w:t>
                            </w:r>
                            <w:proofErr w:type="spellStart"/>
                            <w:r w:rsidRPr="004C3FB4">
                              <w:t>next_point</w:t>
                            </w:r>
                            <w:proofErr w:type="spellEnd"/>
                            <w:r w:rsidRPr="004C3FB4">
                              <w:t>; //</w:t>
                            </w:r>
                            <w:proofErr w:type="spellStart"/>
                            <w:r w:rsidRPr="004C3FB4">
                              <w:t>次にデータを入れる場所の配列番号</w:t>
                            </w:r>
                            <w:proofErr w:type="spellEnd"/>
                          </w:p>
                          <w:p w14:paraId="029A0094" w14:textId="0C3B51E6" w:rsidR="00301417" w:rsidRPr="004C3FB4" w:rsidRDefault="00301417" w:rsidP="00587511">
                            <w:pPr>
                              <w:pStyle w:val="af8"/>
                              <w:numPr>
                                <w:ilvl w:val="0"/>
                                <w:numId w:val="45"/>
                              </w:numPr>
                            </w:pPr>
                            <w:r>
                              <w:t xml:space="preserve">  </w:t>
                            </w:r>
                            <w:r w:rsidRPr="004C3FB4">
                              <w:t>int quantity; //</w:t>
                            </w:r>
                            <w:proofErr w:type="spellStart"/>
                            <w:r w:rsidRPr="004C3FB4">
                              <w:t>データの個数</w:t>
                            </w:r>
                            <w:proofErr w:type="spellEnd"/>
                          </w:p>
                          <w:p w14:paraId="3AC6802F" w14:textId="0CB02571" w:rsidR="00301417" w:rsidRPr="004C3FB4" w:rsidRDefault="00301417" w:rsidP="00587511">
                            <w:pPr>
                              <w:pStyle w:val="af8"/>
                              <w:numPr>
                                <w:ilvl w:val="0"/>
                                <w:numId w:val="45"/>
                              </w:numPr>
                            </w:pPr>
                            <w:r w:rsidRPr="004C3FB4">
                              <w:t>}</w:t>
                            </w:r>
                            <w:r>
                              <w:t>Q</w:t>
                            </w:r>
                            <w:r w:rsidRPr="004C3FB4">
                              <w:t>ueue;</w:t>
                            </w:r>
                          </w:p>
                        </w:tc>
                      </w:tr>
                    </w:tbl>
                    <w:p w14:paraId="09CA10E0" w14:textId="028FBD29" w:rsidR="00301417" w:rsidRPr="0022422D" w:rsidRDefault="00301417" w:rsidP="004C3FB4">
                      <w:pPr>
                        <w:pStyle w:val="af8"/>
                        <w:ind w:left="440"/>
                      </w:pPr>
                    </w:p>
                  </w:txbxContent>
                </v:textbox>
                <w10:wrap type="topAndBottom" anchorx="margin"/>
              </v:shape>
            </w:pict>
          </mc:Fallback>
        </mc:AlternateContent>
      </w:r>
      <w:r w:rsidR="00C930A4">
        <w:rPr>
          <w:rFonts w:hint="eastAsia"/>
        </w:rPr>
        <w:t>リングバッファの仕組みを持つキューの，キューを構成する構造体</w:t>
      </w:r>
      <w:r w:rsidR="00C930A4">
        <w:t xml:space="preserve"> </w:t>
      </w:r>
      <w:r w:rsidR="00742DF0">
        <w:t>Q</w:t>
      </w:r>
      <w:r w:rsidR="00C930A4">
        <w:t>ueue を</w:t>
      </w:r>
      <w:commentRangeStart w:id="18"/>
      <w:commentRangeStart w:id="19"/>
      <w:r w:rsidR="004C3FB4">
        <w:fldChar w:fldCharType="begin"/>
      </w:r>
      <w:r w:rsidR="004C3FB4">
        <w:instrText xml:space="preserve"> REF _Ref131172974 \h </w:instrText>
      </w:r>
      <w:r w:rsidR="004C3FB4">
        <w:fldChar w:fldCharType="separate"/>
      </w:r>
      <w:r w:rsidR="00C93CBE">
        <w:t xml:space="preserve">リスト </w:t>
      </w:r>
      <w:r w:rsidR="00C93CBE">
        <w:rPr>
          <w:noProof/>
        </w:rPr>
        <w:t>1</w:t>
      </w:r>
      <w:r w:rsidR="004C3FB4">
        <w:fldChar w:fldCharType="end"/>
      </w:r>
      <w:commentRangeEnd w:id="18"/>
      <w:r w:rsidR="00587511">
        <w:rPr>
          <w:rStyle w:val="ad"/>
        </w:rPr>
        <w:commentReference w:id="18"/>
      </w:r>
      <w:commentRangeEnd w:id="19"/>
      <w:r w:rsidR="00EA317E">
        <w:rPr>
          <w:rStyle w:val="ad"/>
        </w:rPr>
        <w:commentReference w:id="19"/>
      </w:r>
      <w:r w:rsidR="00C930A4">
        <w:t>に示す．構造体</w:t>
      </w:r>
      <w:r w:rsidR="00742DF0">
        <w:t>Q</w:t>
      </w:r>
      <w:r w:rsidR="00C930A4">
        <w:t>ueue は，データが入る配列，次にデータを入れる場所の配列番号，データの個数でキューを構成される．</w:t>
      </w:r>
      <w:r w:rsidR="00C930A4">
        <w:cr/>
      </w:r>
    </w:p>
    <w:p w14:paraId="47F10132" w14:textId="77777777" w:rsidR="005C7D2A" w:rsidRDefault="005C7D2A" w:rsidP="005C7D2A">
      <w:pPr>
        <w:pStyle w:val="3"/>
      </w:pPr>
      <w:r w:rsidRPr="005C7D2A">
        <w:t>enqueue 関数</w:t>
      </w:r>
    </w:p>
    <w:p w14:paraId="2777615E" w14:textId="4A62AF5D" w:rsidR="005C7D2A" w:rsidRDefault="00E2159D" w:rsidP="004C5D33">
      <w:pPr>
        <w:pStyle w:val="a4"/>
      </w:pPr>
      <w:r>
        <w:t>enqueue 関数によってデータをキューに格納する手順を説明する．</w:t>
      </w:r>
      <w:r>
        <w:rPr>
          <w:rFonts w:hint="eastAsia"/>
        </w:rPr>
        <w:t>データを追加する</w:t>
      </w:r>
      <w:r w:rsidR="00DB3384">
        <w:rPr>
          <w:rFonts w:hint="eastAsia"/>
        </w:rPr>
        <w:t>とき</w:t>
      </w:r>
      <w:r>
        <w:rPr>
          <w:rFonts w:hint="eastAsia"/>
        </w:rPr>
        <w:t>には</w:t>
      </w:r>
      <w:r>
        <w:t xml:space="preserve"> </w:t>
      </w:r>
      <w:r w:rsidR="00DB3384">
        <w:rPr>
          <w:rFonts w:hint="eastAsia"/>
        </w:rPr>
        <w:t>要素番号</w:t>
      </w:r>
      <w:proofErr w:type="spellStart"/>
      <w:r>
        <w:t>next_point</w:t>
      </w:r>
      <w:proofErr w:type="spellEnd"/>
      <w:r>
        <w:t xml:space="preserve"> </w:t>
      </w:r>
      <w:r w:rsidR="00DB3384">
        <w:rPr>
          <w:rFonts w:hint="eastAsia"/>
        </w:rPr>
        <w:t>の</w:t>
      </w:r>
      <w:r w:rsidR="00062DFA">
        <w:rPr>
          <w:rFonts w:hint="eastAsia"/>
        </w:rPr>
        <w:t>要素に追加すればよい．</w:t>
      </w:r>
      <w:r>
        <w:t>そして，quantityと</w:t>
      </w:r>
      <w:proofErr w:type="spellStart"/>
      <w:r w:rsidR="00281D9E">
        <w:t>next_point</w:t>
      </w:r>
      <w:proofErr w:type="spellEnd"/>
      <w:r>
        <w:t>をインクリメントし終了する．しかし，</w:t>
      </w:r>
      <w:proofErr w:type="spellStart"/>
      <w:r w:rsidR="00281D9E">
        <w:t>next_point</w:t>
      </w:r>
      <w:proofErr w:type="spellEnd"/>
      <w:r>
        <w:t>のインクリメントは考慮しなくてはならないこと</w:t>
      </w:r>
      <w:r>
        <w:rPr>
          <w:rFonts w:hint="eastAsia"/>
        </w:rPr>
        <w:t>がある．</w:t>
      </w:r>
      <w:r w:rsidR="00500ACA">
        <w:fldChar w:fldCharType="begin"/>
      </w:r>
      <w:r w:rsidR="00500ACA">
        <w:instrText xml:space="preserve"> </w:instrText>
      </w:r>
      <w:r w:rsidR="00500ACA">
        <w:rPr>
          <w:rFonts w:hint="eastAsia"/>
        </w:rPr>
        <w:instrText>REF _Ref131168732 \h</w:instrText>
      </w:r>
      <w:r w:rsidR="00500ACA">
        <w:instrText xml:space="preserve"> </w:instrText>
      </w:r>
      <w:r w:rsidR="00500ACA">
        <w:fldChar w:fldCharType="separate"/>
      </w:r>
      <w:r w:rsidR="00C93CBE">
        <w:t xml:space="preserve">図 </w:t>
      </w:r>
      <w:r w:rsidR="00C93CBE">
        <w:rPr>
          <w:noProof/>
        </w:rPr>
        <w:t>2</w:t>
      </w:r>
      <w:r w:rsidR="00500ACA">
        <w:fldChar w:fldCharType="end"/>
      </w:r>
      <w:r>
        <w:t>を見ると，</w:t>
      </w:r>
      <w:r w:rsidR="00500ACA">
        <w:rPr>
          <w:rFonts w:hint="eastAsia"/>
        </w:rPr>
        <w:t>要素</w:t>
      </w:r>
      <w:r>
        <w:t>番号3の次に0がつながっていることがわかる．つまり，</w:t>
      </w:r>
      <w:proofErr w:type="spellStart"/>
      <w:r w:rsidR="00500ACA">
        <w:t>next_point</w:t>
      </w:r>
      <w:proofErr w:type="spellEnd"/>
      <w:r>
        <w:t>が</w:t>
      </w:r>
      <w:proofErr w:type="spellStart"/>
      <w:r w:rsidR="00500ACA">
        <w:t>buffer_size</w:t>
      </w:r>
      <w:proofErr w:type="spellEnd"/>
      <w:r>
        <w:t>に</w:t>
      </w:r>
      <w:r>
        <w:rPr>
          <w:rFonts w:hint="eastAsia"/>
        </w:rPr>
        <w:t>等しくなった</w:t>
      </w:r>
      <w:r w:rsidR="004C5D33">
        <w:rPr>
          <w:rFonts w:hint="eastAsia"/>
        </w:rPr>
        <w:t>とき</w:t>
      </w:r>
      <w:r>
        <w:rPr>
          <w:rFonts w:hint="eastAsia"/>
        </w:rPr>
        <w:t>，</w:t>
      </w:r>
      <w:r>
        <w:t>0 に戻さなければいけない．以上がデータを格納する手順である．また，想定するエラーは，</w:t>
      </w:r>
      <w:r>
        <w:rPr>
          <w:rFonts w:hint="eastAsia"/>
        </w:rPr>
        <w:t>再構築の仕組みを持つキューと同じである．</w:t>
      </w:r>
    </w:p>
    <w:p w14:paraId="50FF65DD" w14:textId="4E4CA06E" w:rsidR="002823D1" w:rsidRDefault="002823D1" w:rsidP="00301417">
      <w:pPr>
        <w:pStyle w:val="3"/>
      </w:pPr>
      <w:r w:rsidRPr="002823D1">
        <w:t>dequeue 関数</w:t>
      </w:r>
    </w:p>
    <w:p w14:paraId="0D6E3189" w14:textId="0F3C7B32" w:rsidR="004C0377" w:rsidRDefault="003F3404" w:rsidP="00B43DE2">
      <w:pPr>
        <w:pStyle w:val="a4"/>
      </w:pPr>
      <w:r>
        <w:t>dequeue 関数によってキューからデータを取り出す手順を説明する</w:t>
      </w:r>
      <w:r>
        <w:rPr>
          <w:rFonts w:hint="eastAsia"/>
        </w:rPr>
        <w:t>．はじめに，データを取りだす場所について説明する．一番古いデータの場所は基本的に</w:t>
      </w:r>
      <w:r>
        <w:t xml:space="preserve"> </w:t>
      </w:r>
      <w:proofErr w:type="spellStart"/>
      <w:r>
        <w:rPr>
          <w:rFonts w:hint="eastAsia"/>
        </w:rPr>
        <w:t>n</w:t>
      </w:r>
      <w:r>
        <w:t>ext_point</w:t>
      </w:r>
      <w:proofErr w:type="spellEnd"/>
      <w:r>
        <w:t xml:space="preserve"> - </w:t>
      </w:r>
      <w:r>
        <w:lastRenderedPageBreak/>
        <w:t>quantity で与え</w:t>
      </w:r>
      <w:r>
        <w:rPr>
          <w:rFonts w:hint="eastAsia"/>
        </w:rPr>
        <w:t>られる．しかし，</w:t>
      </w:r>
      <w:r>
        <w:t xml:space="preserve">quantity より </w:t>
      </w:r>
      <w:proofErr w:type="spellStart"/>
      <w:r>
        <w:t>next_point</w:t>
      </w:r>
      <w:proofErr w:type="spellEnd"/>
      <w:r>
        <w:t xml:space="preserve"> の方が小さく，マイナスになる場合がある．これに対応するために，</w:t>
      </w:r>
      <w:proofErr w:type="spellStart"/>
      <w:r>
        <w:t>next_point</w:t>
      </w:r>
      <w:proofErr w:type="spellEnd"/>
      <w:r>
        <w:t xml:space="preserve"> -</w:t>
      </w:r>
      <w:r>
        <w:rPr>
          <w:rFonts w:hint="eastAsia"/>
        </w:rPr>
        <w:t xml:space="preserve"> </w:t>
      </w:r>
      <w:r>
        <w:t xml:space="preserve">quantity に </w:t>
      </w:r>
      <w:proofErr w:type="spellStart"/>
      <w:r>
        <w:t>buffer_size</w:t>
      </w:r>
      <w:proofErr w:type="spellEnd"/>
      <w:r>
        <w:t xml:space="preserve">を足したものを </w:t>
      </w:r>
      <w:proofErr w:type="spellStart"/>
      <w:r>
        <w:t>buffer_size</w:t>
      </w:r>
      <w:proofErr w:type="spellEnd"/>
      <w:r>
        <w:t>で余剰を</w:t>
      </w:r>
      <w:r w:rsidR="006D28FB">
        <w:rPr>
          <w:rFonts w:hint="eastAsia"/>
        </w:rPr>
        <w:t>得る</w:t>
      </w:r>
      <w:r>
        <w:t>．これによって，どの場合でも一番古いデータ</w:t>
      </w:r>
      <w:r>
        <w:rPr>
          <w:rFonts w:hint="eastAsia"/>
        </w:rPr>
        <w:t>の場所を示すことができる．</w:t>
      </w:r>
      <w:r w:rsidR="00B43DE2">
        <w:rPr>
          <w:color w:val="FF0000"/>
        </w:rPr>
        <w:fldChar w:fldCharType="begin"/>
      </w:r>
      <w:r w:rsidR="00B43DE2">
        <w:instrText xml:space="preserve"> </w:instrText>
      </w:r>
      <w:r w:rsidR="00B43DE2">
        <w:rPr>
          <w:rFonts w:hint="eastAsia"/>
        </w:rPr>
        <w:instrText>REF _Ref131174760 \h</w:instrText>
      </w:r>
      <w:r w:rsidR="00B43DE2">
        <w:instrText xml:space="preserve"> </w:instrText>
      </w:r>
      <w:r w:rsidR="00B43DE2">
        <w:rPr>
          <w:color w:val="FF0000"/>
        </w:rPr>
      </w:r>
      <w:r w:rsidR="00B43DE2">
        <w:rPr>
          <w:color w:val="FF0000"/>
        </w:rPr>
        <w:fldChar w:fldCharType="separate"/>
      </w:r>
      <w:r w:rsidR="00C93CBE">
        <w:t xml:space="preserve">図 </w:t>
      </w:r>
      <w:r w:rsidR="00C93CBE">
        <w:rPr>
          <w:noProof/>
        </w:rPr>
        <w:t>4</w:t>
      </w:r>
      <w:r w:rsidR="00B43DE2">
        <w:rPr>
          <w:color w:val="FF0000"/>
        </w:rPr>
        <w:fldChar w:fldCharType="end"/>
      </w:r>
      <w:r>
        <w:t>はデータを取り出す場所についてのイメージである．これは，円で表される</w:t>
      </w:r>
      <w:r>
        <w:rPr>
          <w:rFonts w:hint="eastAsia"/>
        </w:rPr>
        <w:t>リングバッファの仕組みを持つキューを縦に無限に続き，同じ場所が繰り返されるキューとして表している．</w:t>
      </w:r>
      <w:r>
        <w:t xml:space="preserve">( ) 内は </w:t>
      </w:r>
      <w:proofErr w:type="spellStart"/>
      <w:r w:rsidR="006D28FB">
        <w:rPr>
          <w:rFonts w:hint="eastAsia"/>
        </w:rPr>
        <w:t>n</w:t>
      </w:r>
      <w:r w:rsidR="006D28FB">
        <w:t>ext_point</w:t>
      </w:r>
      <w:proofErr w:type="spellEnd"/>
      <w:r>
        <w:t xml:space="preserve"> - quantity + </w:t>
      </w:r>
      <w:proofErr w:type="spellStart"/>
      <w:r w:rsidR="006D28FB">
        <w:t>buffer_size</w:t>
      </w:r>
      <w:proofErr w:type="spellEnd"/>
      <w:r>
        <w:t xml:space="preserve"> </w:t>
      </w:r>
      <w:r w:rsidR="00823D6E">
        <w:rPr>
          <w:rFonts w:hint="eastAsia"/>
        </w:rPr>
        <w:t>，</w:t>
      </w:r>
      <w:r>
        <w:t>その右の数字は実際の</w:t>
      </w:r>
      <w:r w:rsidR="006D28FB">
        <w:rPr>
          <w:rFonts w:hint="eastAsia"/>
        </w:rPr>
        <w:t>要素</w:t>
      </w:r>
      <w:r>
        <w:t>番号を示す．</w:t>
      </w:r>
    </w:p>
    <w:p w14:paraId="64EF4C48" w14:textId="16551D8A" w:rsidR="004C0377" w:rsidRDefault="0014682E" w:rsidP="00317A01">
      <w:pPr>
        <w:pStyle w:val="a4"/>
      </w:pPr>
      <w:r>
        <w:rPr>
          <w:noProof/>
        </w:rPr>
        <mc:AlternateContent>
          <mc:Choice Requires="wps">
            <w:drawing>
              <wp:anchor distT="45720" distB="45720" distL="114300" distR="114300" simplePos="0" relativeHeight="251669504" behindDoc="0" locked="0" layoutInCell="1" allowOverlap="1" wp14:anchorId="046FAFF9" wp14:editId="7ED59D9D">
                <wp:simplePos x="0" y="0"/>
                <wp:positionH relativeFrom="margin">
                  <wp:posOffset>56499</wp:posOffset>
                </wp:positionH>
                <wp:positionV relativeFrom="paragraph">
                  <wp:posOffset>1225277</wp:posOffset>
                </wp:positionV>
                <wp:extent cx="5391150" cy="2414270"/>
                <wp:effectExtent l="0" t="0" r="0" b="5080"/>
                <wp:wrapTopAndBottom/>
                <wp:docPr id="9101504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414270"/>
                        </a:xfrm>
                        <a:prstGeom prst="rect">
                          <a:avLst/>
                        </a:prstGeom>
                        <a:solidFill>
                          <a:srgbClr val="FFFFFF"/>
                        </a:solidFill>
                        <a:ln w="9525">
                          <a:noFill/>
                          <a:miter lim="800000"/>
                          <a:headEnd/>
                          <a:tailEnd/>
                        </a:ln>
                      </wps:spPr>
                      <wps:txbx>
                        <w:txbxContent>
                          <w:p w14:paraId="59C1A723" w14:textId="79D435E8" w:rsidR="00301417" w:rsidRDefault="00301417" w:rsidP="006F5CF0">
                            <w:pPr>
                              <w:keepNext/>
                              <w:jc w:val="center"/>
                            </w:pPr>
                            <w:r>
                              <w:rPr>
                                <w:noProof/>
                              </w:rPr>
                              <w:drawing>
                                <wp:inline distT="0" distB="0" distL="0" distR="0" wp14:anchorId="5D2507A8" wp14:editId="4A63DEB8">
                                  <wp:extent cx="2276508" cy="1955800"/>
                                  <wp:effectExtent l="0" t="0" r="9525" b="6350"/>
                                  <wp:docPr id="763523780" name="図 76352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93063" name="図 2064893063"/>
                                          <pic:cNvPicPr/>
                                        </pic:nvPicPr>
                                        <pic:blipFill rotWithShape="1">
                                          <a:blip r:embed="rId15">
                                            <a:extLst>
                                              <a:ext uri="{28A0092B-C50C-407E-A947-70E740481C1C}">
                                                <a14:useLocalDpi xmlns:a14="http://schemas.microsoft.com/office/drawing/2010/main" val="0"/>
                                              </a:ext>
                                            </a:extLst>
                                          </a:blip>
                                          <a:srcRect l="6819" t="13763" r="63702" b="41215"/>
                                          <a:stretch/>
                                        </pic:blipFill>
                                        <pic:spPr bwMode="auto">
                                          <a:xfrm>
                                            <a:off x="0" y="0"/>
                                            <a:ext cx="2291800" cy="1968938"/>
                                          </a:xfrm>
                                          <a:prstGeom prst="rect">
                                            <a:avLst/>
                                          </a:prstGeom>
                                          <a:ln>
                                            <a:noFill/>
                                          </a:ln>
                                          <a:extLst>
                                            <a:ext uri="{53640926-AAD7-44D8-BBD7-CCE9431645EC}">
                                              <a14:shadowObscured xmlns:a14="http://schemas.microsoft.com/office/drawing/2010/main"/>
                                            </a:ext>
                                          </a:extLst>
                                        </pic:spPr>
                                      </pic:pic>
                                    </a:graphicData>
                                  </a:graphic>
                                </wp:inline>
                              </w:drawing>
                            </w:r>
                          </w:p>
                          <w:p w14:paraId="5EAB1EE4" w14:textId="46EBDE55" w:rsidR="00301417" w:rsidRDefault="00301417" w:rsidP="006F5CF0">
                            <w:pPr>
                              <w:pStyle w:val="a6"/>
                              <w:jc w:val="center"/>
                            </w:pPr>
                            <w:bookmarkStart w:id="20" w:name="_Ref131174760"/>
                            <w:r>
                              <w:t>図</w:t>
                            </w:r>
                            <w:r>
                              <w:t xml:space="preserve"> </w:t>
                            </w:r>
                            <w:r>
                              <w:fldChar w:fldCharType="begin"/>
                            </w:r>
                            <w:r>
                              <w:instrText xml:space="preserve"> SEQ </w:instrText>
                            </w:r>
                            <w:r>
                              <w:instrText>図</w:instrText>
                            </w:r>
                            <w:r>
                              <w:instrText xml:space="preserve"> \* ARABIC </w:instrText>
                            </w:r>
                            <w:r>
                              <w:fldChar w:fldCharType="separate"/>
                            </w:r>
                            <w:r>
                              <w:rPr>
                                <w:noProof/>
                              </w:rPr>
                              <w:t>4</w:t>
                            </w:r>
                            <w:r>
                              <w:fldChar w:fldCharType="end"/>
                            </w:r>
                            <w:bookmarkEnd w:id="20"/>
                            <w:r>
                              <w:rPr>
                                <w:rFonts w:hint="eastAsia"/>
                              </w:rPr>
                              <w:t>:</w:t>
                            </w:r>
                            <w:r>
                              <w:t xml:space="preserve"> </w:t>
                            </w:r>
                            <w:r>
                              <w:rPr>
                                <w:rFonts w:hint="eastAsia"/>
                              </w:rPr>
                              <w:t>リングバッファのキューを縦に続くキューと見立てたときのイメージ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FAFF9" id="_x0000_s1031" type="#_x0000_t202" style="position:absolute;left:0;text-align:left;margin-left:4.45pt;margin-top:96.5pt;width:424.5pt;height:190.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" stroked="f">
                <v:textbox>
                  <w:txbxContent>
                    <w:p w14:paraId="59C1A723" w14:textId="79D435E8" w:rsidR="00301417" w:rsidRDefault="00301417" w:rsidP="006F5CF0">
                      <w:pPr>
                        <w:keepNext/>
                        <w:jc w:val="center"/>
                      </w:pPr>
                      <w:r>
                        <w:rPr>
                          <w:noProof/>
                        </w:rPr>
                        <w:drawing>
                          <wp:inline distT="0" distB="0" distL="0" distR="0" wp14:anchorId="5D2507A8" wp14:editId="4A63DEB8">
                            <wp:extent cx="2276508" cy="1955800"/>
                            <wp:effectExtent l="0" t="0" r="9525" b="6350"/>
                            <wp:docPr id="763523780" name="図 76352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93063" name="図 2064893063"/>
                                    <pic:cNvPicPr/>
                                  </pic:nvPicPr>
                                  <pic:blipFill rotWithShape="1">
                                    <a:blip r:embed="rId15">
                                      <a:extLst>
                                        <a:ext uri="{28A0092B-C50C-407E-A947-70E740481C1C}">
                                          <a14:useLocalDpi xmlns:a14="http://schemas.microsoft.com/office/drawing/2010/main" val="0"/>
                                        </a:ext>
                                      </a:extLst>
                                    </a:blip>
                                    <a:srcRect l="6819" t="13763" r="63702" b="41215"/>
                                    <a:stretch/>
                                  </pic:blipFill>
                                  <pic:spPr bwMode="auto">
                                    <a:xfrm>
                                      <a:off x="0" y="0"/>
                                      <a:ext cx="2291800" cy="1968938"/>
                                    </a:xfrm>
                                    <a:prstGeom prst="rect">
                                      <a:avLst/>
                                    </a:prstGeom>
                                    <a:ln>
                                      <a:noFill/>
                                    </a:ln>
                                    <a:extLst>
                                      <a:ext uri="{53640926-AAD7-44D8-BBD7-CCE9431645EC}">
                                        <a14:shadowObscured xmlns:a14="http://schemas.microsoft.com/office/drawing/2010/main"/>
                                      </a:ext>
                                    </a:extLst>
                                  </pic:spPr>
                                </pic:pic>
                              </a:graphicData>
                            </a:graphic>
                          </wp:inline>
                        </w:drawing>
                      </w:r>
                    </w:p>
                    <w:p w14:paraId="5EAB1EE4" w14:textId="46EBDE55" w:rsidR="00301417" w:rsidRDefault="00301417" w:rsidP="006F5CF0">
                      <w:pPr>
                        <w:pStyle w:val="a6"/>
                        <w:jc w:val="center"/>
                      </w:pPr>
                      <w:bookmarkStart w:id="21" w:name="_Ref131174760"/>
                      <w:r>
                        <w:t>図</w:t>
                      </w:r>
                      <w:r>
                        <w:t xml:space="preserve"> </w:t>
                      </w:r>
                      <w:r>
                        <w:fldChar w:fldCharType="begin"/>
                      </w:r>
                      <w:r>
                        <w:instrText xml:space="preserve"> SEQ </w:instrText>
                      </w:r>
                      <w:r>
                        <w:instrText>図</w:instrText>
                      </w:r>
                      <w:r>
                        <w:instrText xml:space="preserve"> \* ARABIC </w:instrText>
                      </w:r>
                      <w:r>
                        <w:fldChar w:fldCharType="separate"/>
                      </w:r>
                      <w:r>
                        <w:rPr>
                          <w:noProof/>
                        </w:rPr>
                        <w:t>4</w:t>
                      </w:r>
                      <w:r>
                        <w:fldChar w:fldCharType="end"/>
                      </w:r>
                      <w:bookmarkEnd w:id="21"/>
                      <w:r>
                        <w:rPr>
                          <w:rFonts w:hint="eastAsia"/>
                        </w:rPr>
                        <w:t>:</w:t>
                      </w:r>
                      <w:r>
                        <w:t xml:space="preserve"> </w:t>
                      </w:r>
                      <w:r>
                        <w:rPr>
                          <w:rFonts w:hint="eastAsia"/>
                        </w:rPr>
                        <w:t>リングバッファのキューを縦に続くキューと見立てたときのイメージ</w:t>
                      </w:r>
                    </w:p>
                  </w:txbxContent>
                </v:textbox>
                <w10:wrap type="topAndBottom" anchorx="margin"/>
              </v:shape>
            </w:pict>
          </mc:Fallback>
        </mc:AlternateContent>
      </w:r>
      <w:r w:rsidR="00BE5E34">
        <w:rPr>
          <w:rFonts w:hint="eastAsia"/>
        </w:rPr>
        <w:t>次に，データを取り出すまでを説明する．上で説明した方法で求めた，データを取り出す場所を使い，データを取得しておく．取得したらその場所の値を</w:t>
      </w:r>
      <w:r w:rsidR="00BE5E34">
        <w:t>0にして，データが入っていない状態にする．そして，quantity</w:t>
      </w:r>
      <w:r w:rsidR="00BE5E34">
        <w:rPr>
          <w:rFonts w:hint="eastAsia"/>
        </w:rPr>
        <w:t>をデクリメントする．最後に取得した一番古いデータを返して終了する．これがデータを取り出す手順である．また，</w:t>
      </w:r>
      <w:r w:rsidR="00BE5E34">
        <w:t>enqueue 関数と同じく，想定するエラーは再構築の仕組みを持つキューと同じである．</w:t>
      </w:r>
    </w:p>
    <w:p w14:paraId="1BB0E713" w14:textId="103382CD" w:rsidR="00317A01" w:rsidRDefault="00317A01" w:rsidP="00301417">
      <w:pPr>
        <w:pStyle w:val="3"/>
      </w:pPr>
      <w:proofErr w:type="spellStart"/>
      <w:r w:rsidRPr="00317A01">
        <w:t>showQueue</w:t>
      </w:r>
      <w:proofErr w:type="spellEnd"/>
      <w:r w:rsidRPr="00317A01">
        <w:t xml:space="preserve"> 関数</w:t>
      </w:r>
    </w:p>
    <w:p w14:paraId="5975CB45" w14:textId="70F4C210" w:rsidR="00B929F8" w:rsidRDefault="00317A01" w:rsidP="00317A01">
      <w:pPr>
        <w:pStyle w:val="a4"/>
      </w:pPr>
      <w:proofErr w:type="spellStart"/>
      <w:r>
        <w:t>showQueue</w:t>
      </w:r>
      <w:proofErr w:type="spellEnd"/>
      <w:r>
        <w:t xml:space="preserve"> 関数では，キューがリングバッファの仕組みになっていることを確認するため，配列番号 0 か</w:t>
      </w:r>
      <w:r>
        <w:rPr>
          <w:rFonts w:hint="eastAsia"/>
        </w:rPr>
        <w:t>ら</w:t>
      </w:r>
      <w:r>
        <w:t xml:space="preserve"> </w:t>
      </w:r>
      <w:proofErr w:type="spellStart"/>
      <w:r>
        <w:rPr>
          <w:rFonts w:hint="eastAsia"/>
        </w:rPr>
        <w:t>b</w:t>
      </w:r>
      <w:r>
        <w:t>uffer_size</w:t>
      </w:r>
      <w:proofErr w:type="spellEnd"/>
      <w:r>
        <w:t xml:space="preserve"> 未満まで順番に表示している．これは，再構築の仕組みを持つキューの </w:t>
      </w:r>
      <w:proofErr w:type="spellStart"/>
      <w:r>
        <w:t>showQueue</w:t>
      </w:r>
      <w:proofErr w:type="spellEnd"/>
      <w:r>
        <w:t xml:space="preserve"> 関数と表示</w:t>
      </w:r>
      <w:r>
        <w:rPr>
          <w:rFonts w:hint="eastAsia"/>
        </w:rPr>
        <w:t>方法が同じである．</w:t>
      </w:r>
    </w:p>
    <w:p w14:paraId="3683BBF7" w14:textId="0BB560B4" w:rsidR="00B929F8" w:rsidRDefault="00B929F8" w:rsidP="00301417">
      <w:pPr>
        <w:pStyle w:val="2"/>
      </w:pPr>
      <w:bookmarkStart w:id="22" w:name="_Ref131244523"/>
      <w:r w:rsidRPr="00B929F8">
        <w:t>リスト構造のキュー</w:t>
      </w:r>
      <w:bookmarkEnd w:id="22"/>
    </w:p>
    <w:p w14:paraId="2FA05CC6" w14:textId="5125DEFF" w:rsidR="00ED3766" w:rsidRDefault="003F4715" w:rsidP="0025313F">
      <w:pPr>
        <w:pStyle w:val="a4"/>
      </w:pPr>
      <w:r>
        <w:rPr>
          <w:rFonts w:hint="eastAsia"/>
        </w:rPr>
        <w:t>キューの構成について説明する．リスト構造のキューの構造体</w:t>
      </w:r>
      <w:r>
        <w:t xml:space="preserve"> queue </w:t>
      </w:r>
      <w:r w:rsidR="00895849">
        <w:fldChar w:fldCharType="begin"/>
      </w:r>
      <w:r w:rsidR="00895849">
        <w:instrText xml:space="preserve"> REF _Ref131229324 \h </w:instrText>
      </w:r>
      <w:r w:rsidR="00895849">
        <w:fldChar w:fldCharType="separate"/>
      </w:r>
      <w:r w:rsidR="00C93CBE">
        <w:t xml:space="preserve">リスト </w:t>
      </w:r>
      <w:r w:rsidR="00C93CBE">
        <w:rPr>
          <w:noProof/>
        </w:rPr>
        <w:t>2</w:t>
      </w:r>
      <w:r w:rsidR="00895849">
        <w:fldChar w:fldCharType="end"/>
      </w:r>
      <w:r>
        <w:t>に示す．リングバッ</w:t>
      </w:r>
      <w:r>
        <w:rPr>
          <w:rFonts w:hint="eastAsia"/>
        </w:rPr>
        <w:t>ファの仕組みを持つキューでは，構造体</w:t>
      </w:r>
      <w:r>
        <w:t xml:space="preserve"> </w:t>
      </w:r>
      <w:r w:rsidR="00204908">
        <w:t>Q</w:t>
      </w:r>
      <w:r>
        <w:t>ueue を</w:t>
      </w:r>
      <w:r w:rsidR="00204908">
        <w:rPr>
          <w:rFonts w:hint="eastAsia"/>
        </w:rPr>
        <w:t>1</w:t>
      </w:r>
      <w:r>
        <w:t>つ宣言すると，その構造体</w:t>
      </w:r>
      <w:r w:rsidR="00204908">
        <w:rPr>
          <w:rFonts w:hint="eastAsia"/>
        </w:rPr>
        <w:t>のみ</w:t>
      </w:r>
      <w:r>
        <w:t>でキューをなした．</w:t>
      </w:r>
      <w:r w:rsidR="008F4F8A">
        <w:rPr>
          <w:rFonts w:hint="eastAsia"/>
        </w:rPr>
        <w:t>一方，リスト構造のキューでは</w:t>
      </w:r>
      <w:r>
        <w:rPr>
          <w:rFonts w:hint="eastAsia"/>
        </w:rPr>
        <w:t>構造体</w:t>
      </w:r>
      <w:r>
        <w:t xml:space="preserve"> </w:t>
      </w:r>
      <w:r w:rsidR="004B56C1">
        <w:rPr>
          <w:rFonts w:hint="eastAsia"/>
        </w:rPr>
        <w:t>Q</w:t>
      </w:r>
      <w:r>
        <w:t>ueue を</w:t>
      </w:r>
      <w:r w:rsidR="004B56C1">
        <w:rPr>
          <w:rFonts w:hint="eastAsia"/>
        </w:rPr>
        <w:t>1</w:t>
      </w:r>
      <w:r>
        <w:t>つ宣言すると，</w:t>
      </w:r>
      <w:r w:rsidR="00E92950">
        <w:rPr>
          <w:rFonts w:hint="eastAsia"/>
        </w:rPr>
        <w:t>1</w:t>
      </w:r>
      <w:r>
        <w:t>つのデータを入れる</w:t>
      </w:r>
      <w:r w:rsidR="00965432">
        <w:rPr>
          <w:rFonts w:hint="eastAsia"/>
        </w:rPr>
        <w:t>箱</w:t>
      </w:r>
      <w:r w:rsidR="00944048">
        <w:rPr>
          <w:rFonts w:hint="eastAsia"/>
        </w:rPr>
        <w:t>のように取り扱えるようになる</w:t>
      </w:r>
      <w:r>
        <w:t>．それを</w:t>
      </w:r>
      <w:r w:rsidR="00944048">
        <w:rPr>
          <w:rFonts w:hint="eastAsia"/>
        </w:rPr>
        <w:t>多く</w:t>
      </w:r>
      <w:r w:rsidR="00C048FF">
        <w:rPr>
          <w:rFonts w:hint="eastAsia"/>
        </w:rPr>
        <w:t>宣言し</w:t>
      </w:r>
      <w:r>
        <w:t>，そ</w:t>
      </w:r>
      <w:r>
        <w:rPr>
          <w:rFonts w:hint="eastAsia"/>
        </w:rPr>
        <w:t>れぞれの構造体</w:t>
      </w:r>
      <w:r>
        <w:t xml:space="preserve"> </w:t>
      </w:r>
      <w:r w:rsidR="00C048FF">
        <w:t>Q</w:t>
      </w:r>
      <w:r>
        <w:t xml:space="preserve">ueue </w:t>
      </w:r>
      <w:r w:rsidR="00C048FF">
        <w:rPr>
          <w:rFonts w:hint="eastAsia"/>
        </w:rPr>
        <w:t>のインスタンス</w:t>
      </w:r>
      <w:r>
        <w:t>をリンクさせることでキュー</w:t>
      </w:r>
      <w:r w:rsidR="004461F1">
        <w:rPr>
          <w:rFonts w:hint="eastAsia"/>
        </w:rPr>
        <w:t>のデータ構造</w:t>
      </w:r>
      <w:r>
        <w:t>となる．</w:t>
      </w:r>
      <w:r w:rsidR="004F0396">
        <w:fldChar w:fldCharType="begin"/>
      </w:r>
      <w:r w:rsidR="004F0396">
        <w:instrText xml:space="preserve"> REF _Ref131170605 \h </w:instrText>
      </w:r>
      <w:r w:rsidR="004F0396">
        <w:fldChar w:fldCharType="separate"/>
      </w:r>
      <w:r w:rsidR="00C93CBE">
        <w:t xml:space="preserve">図 </w:t>
      </w:r>
      <w:r w:rsidR="00C93CBE">
        <w:rPr>
          <w:noProof/>
        </w:rPr>
        <w:t>3</w:t>
      </w:r>
      <w:r w:rsidR="004F0396">
        <w:fldChar w:fldCharType="end"/>
      </w:r>
      <w:r>
        <w:t xml:space="preserve"> を使い説明する．3 つの箱があるが，</w:t>
      </w:r>
      <w:r>
        <w:rPr>
          <w:rFonts w:hint="eastAsia"/>
        </w:rPr>
        <w:t>この箱</w:t>
      </w:r>
      <w:r w:rsidR="00965432">
        <w:rPr>
          <w:rFonts w:hint="eastAsia"/>
        </w:rPr>
        <w:t>それぞれ</w:t>
      </w:r>
      <w:r>
        <w:rPr>
          <w:rFonts w:hint="eastAsia"/>
        </w:rPr>
        <w:t>が構造体</w:t>
      </w:r>
      <w:r>
        <w:t xml:space="preserve"> </w:t>
      </w:r>
      <w:r w:rsidR="00965432">
        <w:rPr>
          <w:rFonts w:hint="eastAsia"/>
        </w:rPr>
        <w:t>Ｑ</w:t>
      </w:r>
      <w:proofErr w:type="spellStart"/>
      <w:r>
        <w:t>ueue</w:t>
      </w:r>
      <w:proofErr w:type="spellEnd"/>
      <w:r>
        <w:t xml:space="preserve"> の</w:t>
      </w:r>
      <w:r w:rsidR="00965432">
        <w:rPr>
          <w:rFonts w:hint="eastAsia"/>
        </w:rPr>
        <w:t>1</w:t>
      </w:r>
      <w:r>
        <w:t xml:space="preserve">つである．この構造体 </w:t>
      </w:r>
      <w:r w:rsidR="00965432">
        <w:t>Q</w:t>
      </w:r>
      <w:r>
        <w:t>ueue には値と次の箱を示すアドレスが格納され</w:t>
      </w:r>
      <w:r>
        <w:rPr>
          <w:rFonts w:hint="eastAsia"/>
        </w:rPr>
        <w:t>ていて，そのアドレスをたどることで</w:t>
      </w:r>
      <w:r w:rsidR="00965432">
        <w:rPr>
          <w:rFonts w:hint="eastAsia"/>
        </w:rPr>
        <w:t>3</w:t>
      </w:r>
      <w:r>
        <w:rPr>
          <w:rFonts w:hint="eastAsia"/>
        </w:rPr>
        <w:t>つの箱が</w:t>
      </w:r>
      <w:r w:rsidR="006C5EDB">
        <w:rPr>
          <w:rFonts w:hint="eastAsia"/>
        </w:rPr>
        <w:t>1</w:t>
      </w:r>
      <w:r>
        <w:rPr>
          <w:rFonts w:hint="eastAsia"/>
        </w:rPr>
        <w:t>つのキューとなっている．また，最古，最新のキューのアドレス</w:t>
      </w:r>
      <w:r w:rsidR="0025313F">
        <w:rPr>
          <w:noProof/>
        </w:rPr>
        <w:lastRenderedPageBreak/>
        <mc:AlternateContent>
          <mc:Choice Requires="wps">
            <w:drawing>
              <wp:anchor distT="45720" distB="45720" distL="114300" distR="114300" simplePos="0" relativeHeight="251671552" behindDoc="0" locked="0" layoutInCell="1" allowOverlap="1" wp14:anchorId="74294BB7" wp14:editId="640C96FB">
                <wp:simplePos x="0" y="0"/>
                <wp:positionH relativeFrom="margin">
                  <wp:align>right</wp:align>
                </wp:positionH>
                <wp:positionV relativeFrom="paragraph">
                  <wp:posOffset>296087</wp:posOffset>
                </wp:positionV>
                <wp:extent cx="5335905" cy="1961515"/>
                <wp:effectExtent l="0" t="0" r="0" b="635"/>
                <wp:wrapSquare wrapText="bothSides"/>
                <wp:docPr id="9819742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905" cy="1961515"/>
                        </a:xfrm>
                        <a:prstGeom prst="rect">
                          <a:avLst/>
                        </a:prstGeom>
                        <a:solidFill>
                          <a:srgbClr val="FFFFFF"/>
                        </a:solidFill>
                        <a:ln w="9525">
                          <a:noFill/>
                          <a:miter lim="800000"/>
                          <a:headEnd/>
                          <a:tailEnd/>
                        </a:ln>
                      </wps:spPr>
                      <wps:txbx>
                        <w:txbxContent>
                          <w:p w14:paraId="62C9B4AC" w14:textId="73E4DD7A" w:rsidR="00301417" w:rsidRDefault="00301417" w:rsidP="002F3438">
                            <w:pPr>
                              <w:pStyle w:val="a6"/>
                              <w:keepNext/>
                              <w:jc w:val="center"/>
                            </w:pPr>
                            <w:bookmarkStart w:id="23" w:name="_Ref131229324"/>
                            <w:r>
                              <w:t>リスト</w:t>
                            </w:r>
                            <w:r>
                              <w:t xml:space="preserve"> </w:t>
                            </w:r>
                            <w:r>
                              <w:fldChar w:fldCharType="begin"/>
                            </w:r>
                            <w:r>
                              <w:instrText xml:space="preserve"> SEQ </w:instrText>
                            </w:r>
                            <w:r>
                              <w:instrText>リスト</w:instrText>
                            </w:r>
                            <w:r>
                              <w:instrText xml:space="preserve"> \* ARABIC </w:instrText>
                            </w:r>
                            <w:r>
                              <w:fldChar w:fldCharType="separate"/>
                            </w:r>
                            <w:r>
                              <w:rPr>
                                <w:noProof/>
                              </w:rPr>
                              <w:t>2</w:t>
                            </w:r>
                            <w:r>
                              <w:fldChar w:fldCharType="end"/>
                            </w:r>
                            <w:bookmarkEnd w:id="23"/>
                            <w:r>
                              <w:rPr>
                                <w:rFonts w:hint="eastAsia"/>
                              </w:rPr>
                              <w:t>:</w:t>
                            </w:r>
                            <w:r>
                              <w:t xml:space="preserve"> </w:t>
                            </w:r>
                            <w:r w:rsidRPr="00F66D5D">
                              <w:rPr>
                                <w:rFonts w:hint="eastAsia"/>
                              </w:rPr>
                              <w:t>リスト構造のキューの構造</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1"/>
                            </w:tblGrid>
                            <w:tr w:rsidR="00301417" w14:paraId="1B1CD5EA" w14:textId="77777777" w:rsidTr="002F3438">
                              <w:tc>
                                <w:tcPr>
                                  <w:tcW w:w="8101" w:type="dxa"/>
                                </w:tcPr>
                                <w:p w14:paraId="0CDF6167" w14:textId="77777777" w:rsidR="00301417" w:rsidRPr="00BD4549" w:rsidRDefault="00301417" w:rsidP="00554259">
                                  <w:pPr>
                                    <w:pStyle w:val="af8"/>
                                    <w:numPr>
                                      <w:ilvl w:val="0"/>
                                      <w:numId w:val="28"/>
                                    </w:numPr>
                                  </w:pPr>
                                  <w:r w:rsidRPr="00BD4549">
                                    <w:t xml:space="preserve">typedef struct </w:t>
                                  </w:r>
                                  <w:proofErr w:type="spellStart"/>
                                  <w:r w:rsidRPr="00BD4549">
                                    <w:t>queue_t</w:t>
                                  </w:r>
                                  <w:proofErr w:type="spellEnd"/>
                                </w:p>
                                <w:p w14:paraId="70A867D5" w14:textId="77777777" w:rsidR="00301417" w:rsidRPr="00BD4549" w:rsidRDefault="00301417" w:rsidP="00554259">
                                  <w:pPr>
                                    <w:pStyle w:val="af8"/>
                                    <w:numPr>
                                      <w:ilvl w:val="0"/>
                                      <w:numId w:val="28"/>
                                    </w:numPr>
                                    <w:rPr>
                                      <w:szCs w:val="21"/>
                                    </w:rPr>
                                  </w:pPr>
                                  <w:r w:rsidRPr="00BD4549">
                                    <w:rPr>
                                      <w:szCs w:val="21"/>
                                    </w:rPr>
                                    <w:t>{</w:t>
                                  </w:r>
                                </w:p>
                                <w:p w14:paraId="07A45829" w14:textId="50CCEE26" w:rsidR="00301417" w:rsidRPr="00BD4549" w:rsidRDefault="00301417" w:rsidP="00554259">
                                  <w:pPr>
                                    <w:pStyle w:val="af8"/>
                                    <w:numPr>
                                      <w:ilvl w:val="0"/>
                                      <w:numId w:val="28"/>
                                    </w:numPr>
                                    <w:rPr>
                                      <w:szCs w:val="21"/>
                                    </w:rPr>
                                  </w:pPr>
                                  <w:r>
                                    <w:rPr>
                                      <w:szCs w:val="21"/>
                                    </w:rPr>
                                    <w:t xml:space="preserve">  </w:t>
                                  </w:r>
                                  <w:r w:rsidRPr="00BD4549">
                                    <w:rPr>
                                      <w:szCs w:val="21"/>
                                    </w:rPr>
                                    <w:t xml:space="preserve">int </w:t>
                                  </w:r>
                                  <w:proofErr w:type="spellStart"/>
                                  <w:r w:rsidRPr="00BD4549">
                                    <w:rPr>
                                      <w:szCs w:val="21"/>
                                    </w:rPr>
                                    <w:t>val</w:t>
                                  </w:r>
                                  <w:proofErr w:type="spellEnd"/>
                                  <w:r w:rsidRPr="00BD4549">
                                    <w:rPr>
                                      <w:szCs w:val="21"/>
                                    </w:rPr>
                                    <w:t>; //値</w:t>
                                  </w:r>
                                </w:p>
                                <w:p w14:paraId="46D6C116" w14:textId="549A204F" w:rsidR="00301417" w:rsidRPr="00BD4549" w:rsidRDefault="00301417" w:rsidP="00554259">
                                  <w:pPr>
                                    <w:pStyle w:val="af8"/>
                                    <w:numPr>
                                      <w:ilvl w:val="0"/>
                                      <w:numId w:val="28"/>
                                    </w:numPr>
                                    <w:rPr>
                                      <w:szCs w:val="21"/>
                                    </w:rPr>
                                  </w:pPr>
                                  <w:r>
                                    <w:rPr>
                                      <w:szCs w:val="21"/>
                                    </w:rPr>
                                    <w:t xml:space="preserve">  </w:t>
                                  </w:r>
                                  <w:r w:rsidRPr="00BD4549">
                                    <w:rPr>
                                      <w:szCs w:val="21"/>
                                    </w:rPr>
                                    <w:t xml:space="preserve">struct </w:t>
                                  </w:r>
                                  <w:proofErr w:type="spellStart"/>
                                  <w:r w:rsidRPr="00BD4549">
                                    <w:rPr>
                                      <w:szCs w:val="21"/>
                                    </w:rPr>
                                    <w:t>queue_t</w:t>
                                  </w:r>
                                  <w:proofErr w:type="spellEnd"/>
                                  <w:r w:rsidRPr="00BD4549">
                                    <w:rPr>
                                      <w:szCs w:val="21"/>
                                    </w:rPr>
                                    <w:t xml:space="preserve">* </w:t>
                                  </w:r>
                                  <w:proofErr w:type="spellStart"/>
                                  <w:r w:rsidRPr="00BD4549">
                                    <w:rPr>
                                      <w:szCs w:val="21"/>
                                    </w:rPr>
                                    <w:t>addr</w:t>
                                  </w:r>
                                  <w:proofErr w:type="spellEnd"/>
                                  <w:r w:rsidRPr="00BD4549">
                                    <w:rPr>
                                      <w:szCs w:val="21"/>
                                    </w:rPr>
                                    <w:t>; //</w:t>
                                  </w:r>
                                  <w:proofErr w:type="spellStart"/>
                                  <w:r w:rsidRPr="00BD4549">
                                    <w:rPr>
                                      <w:szCs w:val="21"/>
                                    </w:rPr>
                                    <w:t>次の値が格納されているqueue</w:t>
                                  </w:r>
                                  <w:proofErr w:type="spellEnd"/>
                                  <w:r w:rsidRPr="00BD4549">
                                    <w:rPr>
                                      <w:szCs w:val="21"/>
                                    </w:rPr>
                                    <w:t xml:space="preserve"> </w:t>
                                  </w:r>
                                  <w:proofErr w:type="spellStart"/>
                                  <w:r w:rsidRPr="00BD4549">
                                    <w:rPr>
                                      <w:szCs w:val="21"/>
                                    </w:rPr>
                                    <w:t>のアドレス</w:t>
                                  </w:r>
                                  <w:proofErr w:type="spellEnd"/>
                                </w:p>
                                <w:p w14:paraId="37BA3891" w14:textId="77777777" w:rsidR="00301417" w:rsidRPr="00BD4549" w:rsidRDefault="00301417" w:rsidP="00554259">
                                  <w:pPr>
                                    <w:pStyle w:val="af8"/>
                                    <w:numPr>
                                      <w:ilvl w:val="0"/>
                                      <w:numId w:val="28"/>
                                    </w:numPr>
                                    <w:rPr>
                                      <w:szCs w:val="21"/>
                                    </w:rPr>
                                  </w:pPr>
                                  <w:r w:rsidRPr="00BD4549">
                                    <w:rPr>
                                      <w:szCs w:val="21"/>
                                    </w:rPr>
                                    <w:t>}Queue;</w:t>
                                  </w:r>
                                </w:p>
                                <w:p w14:paraId="1CA69C18" w14:textId="77777777" w:rsidR="00301417" w:rsidRPr="00BD4549" w:rsidRDefault="00301417" w:rsidP="00554259">
                                  <w:pPr>
                                    <w:pStyle w:val="af8"/>
                                    <w:numPr>
                                      <w:ilvl w:val="0"/>
                                      <w:numId w:val="28"/>
                                    </w:numPr>
                                    <w:rPr>
                                      <w:szCs w:val="21"/>
                                    </w:rPr>
                                  </w:pPr>
                                  <w:r w:rsidRPr="00BD4549">
                                    <w:rPr>
                                      <w:szCs w:val="21"/>
                                    </w:rPr>
                                    <w:t xml:space="preserve">Queue* </w:t>
                                  </w:r>
                                  <w:proofErr w:type="spellStart"/>
                                  <w:r w:rsidRPr="00BD4549">
                                    <w:rPr>
                                      <w:szCs w:val="21"/>
                                    </w:rPr>
                                    <w:t>bottom_queue</w:t>
                                  </w:r>
                                  <w:proofErr w:type="spellEnd"/>
                                  <w:r w:rsidRPr="00BD4549">
                                    <w:rPr>
                                      <w:szCs w:val="21"/>
                                    </w:rPr>
                                    <w:t xml:space="preserve"> = NULL; //</w:t>
                                  </w:r>
                                  <w:proofErr w:type="spellStart"/>
                                  <w:r w:rsidRPr="00BD4549">
                                    <w:rPr>
                                      <w:szCs w:val="21"/>
                                    </w:rPr>
                                    <w:t>最古のキューのアドレスを記憶しておくポインタ</w:t>
                                  </w:r>
                                  <w:proofErr w:type="spellEnd"/>
                                </w:p>
                                <w:p w14:paraId="599097CF" w14:textId="3EBF05FB" w:rsidR="00301417" w:rsidRDefault="00301417" w:rsidP="00554259">
                                  <w:pPr>
                                    <w:pStyle w:val="af8"/>
                                    <w:numPr>
                                      <w:ilvl w:val="0"/>
                                      <w:numId w:val="28"/>
                                    </w:numPr>
                                  </w:pPr>
                                  <w:r w:rsidRPr="00BD4549">
                                    <w:rPr>
                                      <w:szCs w:val="21"/>
                                    </w:rPr>
                                    <w:t xml:space="preserve">Queue* </w:t>
                                  </w:r>
                                  <w:proofErr w:type="spellStart"/>
                                  <w:r w:rsidRPr="00BD4549">
                                    <w:rPr>
                                      <w:szCs w:val="21"/>
                                    </w:rPr>
                                    <w:t>top_queue</w:t>
                                  </w:r>
                                  <w:proofErr w:type="spellEnd"/>
                                  <w:r w:rsidRPr="00BD4549">
                                    <w:rPr>
                                      <w:szCs w:val="21"/>
                                    </w:rPr>
                                    <w:t xml:space="preserve"> = NULL; //</w:t>
                                  </w:r>
                                  <w:proofErr w:type="spellStart"/>
                                  <w:r w:rsidRPr="00BD4549">
                                    <w:rPr>
                                      <w:szCs w:val="21"/>
                                    </w:rPr>
                                    <w:t>最新のキューのアドレスを記憶しておくポインタ</w:t>
                                  </w:r>
                                  <w:proofErr w:type="spellEnd"/>
                                </w:p>
                              </w:tc>
                            </w:tr>
                          </w:tbl>
                          <w:p w14:paraId="75444D28" w14:textId="68373939" w:rsidR="00301417" w:rsidRDefault="003014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4BB7" id="_x0000_s1032" type="#_x0000_t202" style="position:absolute;left:0;text-align:left;margin-left:368.95pt;margin-top:23.3pt;width:420.15pt;height:154.4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" stroked="f">
                <v:textbox>
                  <w:txbxContent>
                    <w:p w14:paraId="62C9B4AC" w14:textId="73E4DD7A" w:rsidR="00301417" w:rsidRDefault="00301417" w:rsidP="002F3438">
                      <w:pPr>
                        <w:pStyle w:val="a6"/>
                        <w:keepNext/>
                        <w:jc w:val="center"/>
                      </w:pPr>
                      <w:bookmarkStart w:id="24" w:name="_Ref131229324"/>
                      <w:r>
                        <w:t>リスト</w:t>
                      </w:r>
                      <w:r>
                        <w:t xml:space="preserve"> </w:t>
                      </w:r>
                      <w:r>
                        <w:fldChar w:fldCharType="begin"/>
                      </w:r>
                      <w:r>
                        <w:instrText xml:space="preserve"> SEQ </w:instrText>
                      </w:r>
                      <w:r>
                        <w:instrText>リスト</w:instrText>
                      </w:r>
                      <w:r>
                        <w:instrText xml:space="preserve"> \* ARABIC </w:instrText>
                      </w:r>
                      <w:r>
                        <w:fldChar w:fldCharType="separate"/>
                      </w:r>
                      <w:r>
                        <w:rPr>
                          <w:noProof/>
                        </w:rPr>
                        <w:t>2</w:t>
                      </w:r>
                      <w:r>
                        <w:fldChar w:fldCharType="end"/>
                      </w:r>
                      <w:bookmarkEnd w:id="24"/>
                      <w:r>
                        <w:rPr>
                          <w:rFonts w:hint="eastAsia"/>
                        </w:rPr>
                        <w:t>:</w:t>
                      </w:r>
                      <w:r>
                        <w:t xml:space="preserve"> </w:t>
                      </w:r>
                      <w:r w:rsidRPr="00F66D5D">
                        <w:rPr>
                          <w:rFonts w:hint="eastAsia"/>
                        </w:rPr>
                        <w:t>リスト構造のキューの構造</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1"/>
                      </w:tblGrid>
                      <w:tr w:rsidR="00301417" w14:paraId="1B1CD5EA" w14:textId="77777777" w:rsidTr="002F3438">
                        <w:tc>
                          <w:tcPr>
                            <w:tcW w:w="8101" w:type="dxa"/>
                          </w:tcPr>
                          <w:p w14:paraId="0CDF6167" w14:textId="77777777" w:rsidR="00301417" w:rsidRPr="00BD4549" w:rsidRDefault="00301417" w:rsidP="00554259">
                            <w:pPr>
                              <w:pStyle w:val="af8"/>
                              <w:numPr>
                                <w:ilvl w:val="0"/>
                                <w:numId w:val="28"/>
                              </w:numPr>
                            </w:pPr>
                            <w:r w:rsidRPr="00BD4549">
                              <w:t xml:space="preserve">typedef struct </w:t>
                            </w:r>
                            <w:proofErr w:type="spellStart"/>
                            <w:r w:rsidRPr="00BD4549">
                              <w:t>queue_t</w:t>
                            </w:r>
                            <w:proofErr w:type="spellEnd"/>
                          </w:p>
                          <w:p w14:paraId="70A867D5" w14:textId="77777777" w:rsidR="00301417" w:rsidRPr="00BD4549" w:rsidRDefault="00301417" w:rsidP="00554259">
                            <w:pPr>
                              <w:pStyle w:val="af8"/>
                              <w:numPr>
                                <w:ilvl w:val="0"/>
                                <w:numId w:val="28"/>
                              </w:numPr>
                              <w:rPr>
                                <w:szCs w:val="21"/>
                              </w:rPr>
                            </w:pPr>
                            <w:r w:rsidRPr="00BD4549">
                              <w:rPr>
                                <w:szCs w:val="21"/>
                              </w:rPr>
                              <w:t>{</w:t>
                            </w:r>
                          </w:p>
                          <w:p w14:paraId="07A45829" w14:textId="50CCEE26" w:rsidR="00301417" w:rsidRPr="00BD4549" w:rsidRDefault="00301417" w:rsidP="00554259">
                            <w:pPr>
                              <w:pStyle w:val="af8"/>
                              <w:numPr>
                                <w:ilvl w:val="0"/>
                                <w:numId w:val="28"/>
                              </w:numPr>
                              <w:rPr>
                                <w:szCs w:val="21"/>
                              </w:rPr>
                            </w:pPr>
                            <w:r>
                              <w:rPr>
                                <w:szCs w:val="21"/>
                              </w:rPr>
                              <w:t xml:space="preserve">  </w:t>
                            </w:r>
                            <w:r w:rsidRPr="00BD4549">
                              <w:rPr>
                                <w:szCs w:val="21"/>
                              </w:rPr>
                              <w:t xml:space="preserve">int </w:t>
                            </w:r>
                            <w:proofErr w:type="spellStart"/>
                            <w:r w:rsidRPr="00BD4549">
                              <w:rPr>
                                <w:szCs w:val="21"/>
                              </w:rPr>
                              <w:t>val</w:t>
                            </w:r>
                            <w:proofErr w:type="spellEnd"/>
                            <w:r w:rsidRPr="00BD4549">
                              <w:rPr>
                                <w:szCs w:val="21"/>
                              </w:rPr>
                              <w:t>; //値</w:t>
                            </w:r>
                          </w:p>
                          <w:p w14:paraId="46D6C116" w14:textId="549A204F" w:rsidR="00301417" w:rsidRPr="00BD4549" w:rsidRDefault="00301417" w:rsidP="00554259">
                            <w:pPr>
                              <w:pStyle w:val="af8"/>
                              <w:numPr>
                                <w:ilvl w:val="0"/>
                                <w:numId w:val="28"/>
                              </w:numPr>
                              <w:rPr>
                                <w:szCs w:val="21"/>
                              </w:rPr>
                            </w:pPr>
                            <w:r>
                              <w:rPr>
                                <w:szCs w:val="21"/>
                              </w:rPr>
                              <w:t xml:space="preserve">  </w:t>
                            </w:r>
                            <w:r w:rsidRPr="00BD4549">
                              <w:rPr>
                                <w:szCs w:val="21"/>
                              </w:rPr>
                              <w:t xml:space="preserve">struct </w:t>
                            </w:r>
                            <w:proofErr w:type="spellStart"/>
                            <w:r w:rsidRPr="00BD4549">
                              <w:rPr>
                                <w:szCs w:val="21"/>
                              </w:rPr>
                              <w:t>queue_t</w:t>
                            </w:r>
                            <w:proofErr w:type="spellEnd"/>
                            <w:r w:rsidRPr="00BD4549">
                              <w:rPr>
                                <w:szCs w:val="21"/>
                              </w:rPr>
                              <w:t xml:space="preserve">* </w:t>
                            </w:r>
                            <w:proofErr w:type="spellStart"/>
                            <w:r w:rsidRPr="00BD4549">
                              <w:rPr>
                                <w:szCs w:val="21"/>
                              </w:rPr>
                              <w:t>addr</w:t>
                            </w:r>
                            <w:proofErr w:type="spellEnd"/>
                            <w:r w:rsidRPr="00BD4549">
                              <w:rPr>
                                <w:szCs w:val="21"/>
                              </w:rPr>
                              <w:t>; //</w:t>
                            </w:r>
                            <w:proofErr w:type="spellStart"/>
                            <w:r w:rsidRPr="00BD4549">
                              <w:rPr>
                                <w:szCs w:val="21"/>
                              </w:rPr>
                              <w:t>次の値が格納されているqueue</w:t>
                            </w:r>
                            <w:proofErr w:type="spellEnd"/>
                            <w:r w:rsidRPr="00BD4549">
                              <w:rPr>
                                <w:szCs w:val="21"/>
                              </w:rPr>
                              <w:t xml:space="preserve"> </w:t>
                            </w:r>
                            <w:proofErr w:type="spellStart"/>
                            <w:r w:rsidRPr="00BD4549">
                              <w:rPr>
                                <w:szCs w:val="21"/>
                              </w:rPr>
                              <w:t>のアドレス</w:t>
                            </w:r>
                            <w:proofErr w:type="spellEnd"/>
                          </w:p>
                          <w:p w14:paraId="37BA3891" w14:textId="77777777" w:rsidR="00301417" w:rsidRPr="00BD4549" w:rsidRDefault="00301417" w:rsidP="00554259">
                            <w:pPr>
                              <w:pStyle w:val="af8"/>
                              <w:numPr>
                                <w:ilvl w:val="0"/>
                                <w:numId w:val="28"/>
                              </w:numPr>
                              <w:rPr>
                                <w:szCs w:val="21"/>
                              </w:rPr>
                            </w:pPr>
                            <w:r w:rsidRPr="00BD4549">
                              <w:rPr>
                                <w:szCs w:val="21"/>
                              </w:rPr>
                              <w:t>}Queue;</w:t>
                            </w:r>
                          </w:p>
                          <w:p w14:paraId="1CA69C18" w14:textId="77777777" w:rsidR="00301417" w:rsidRPr="00BD4549" w:rsidRDefault="00301417" w:rsidP="00554259">
                            <w:pPr>
                              <w:pStyle w:val="af8"/>
                              <w:numPr>
                                <w:ilvl w:val="0"/>
                                <w:numId w:val="28"/>
                              </w:numPr>
                              <w:rPr>
                                <w:szCs w:val="21"/>
                              </w:rPr>
                            </w:pPr>
                            <w:r w:rsidRPr="00BD4549">
                              <w:rPr>
                                <w:szCs w:val="21"/>
                              </w:rPr>
                              <w:t xml:space="preserve">Queue* </w:t>
                            </w:r>
                            <w:proofErr w:type="spellStart"/>
                            <w:r w:rsidRPr="00BD4549">
                              <w:rPr>
                                <w:szCs w:val="21"/>
                              </w:rPr>
                              <w:t>bottom_queue</w:t>
                            </w:r>
                            <w:proofErr w:type="spellEnd"/>
                            <w:r w:rsidRPr="00BD4549">
                              <w:rPr>
                                <w:szCs w:val="21"/>
                              </w:rPr>
                              <w:t xml:space="preserve"> = NULL; //</w:t>
                            </w:r>
                            <w:proofErr w:type="spellStart"/>
                            <w:r w:rsidRPr="00BD4549">
                              <w:rPr>
                                <w:szCs w:val="21"/>
                              </w:rPr>
                              <w:t>最古のキューのアドレスを記憶しておくポインタ</w:t>
                            </w:r>
                            <w:proofErr w:type="spellEnd"/>
                          </w:p>
                          <w:p w14:paraId="599097CF" w14:textId="3EBF05FB" w:rsidR="00301417" w:rsidRDefault="00301417" w:rsidP="00554259">
                            <w:pPr>
                              <w:pStyle w:val="af8"/>
                              <w:numPr>
                                <w:ilvl w:val="0"/>
                                <w:numId w:val="28"/>
                              </w:numPr>
                            </w:pPr>
                            <w:r w:rsidRPr="00BD4549">
                              <w:rPr>
                                <w:szCs w:val="21"/>
                              </w:rPr>
                              <w:t xml:space="preserve">Queue* </w:t>
                            </w:r>
                            <w:proofErr w:type="spellStart"/>
                            <w:r w:rsidRPr="00BD4549">
                              <w:rPr>
                                <w:szCs w:val="21"/>
                              </w:rPr>
                              <w:t>top_queue</w:t>
                            </w:r>
                            <w:proofErr w:type="spellEnd"/>
                            <w:r w:rsidRPr="00BD4549">
                              <w:rPr>
                                <w:szCs w:val="21"/>
                              </w:rPr>
                              <w:t xml:space="preserve"> = NULL; //</w:t>
                            </w:r>
                            <w:proofErr w:type="spellStart"/>
                            <w:r w:rsidRPr="00BD4549">
                              <w:rPr>
                                <w:szCs w:val="21"/>
                              </w:rPr>
                              <w:t>最新のキューのアドレスを記憶しておくポインタ</w:t>
                            </w:r>
                            <w:proofErr w:type="spellEnd"/>
                          </w:p>
                        </w:tc>
                      </w:tr>
                    </w:tbl>
                    <w:p w14:paraId="75444D28" w14:textId="68373939" w:rsidR="00301417" w:rsidRDefault="00301417"/>
                  </w:txbxContent>
                </v:textbox>
                <w10:wrap type="square" anchorx="margin"/>
              </v:shape>
            </w:pict>
          </mc:Fallback>
        </mc:AlternateContent>
      </w:r>
      <w:r>
        <w:rPr>
          <w:rFonts w:hint="eastAsia"/>
        </w:rPr>
        <w:t>を記憶しておくポインタを使うことにより，</w:t>
      </w:r>
      <w:r>
        <w:t>enqueue，dequeue，キューの表示を行</w:t>
      </w:r>
      <w:r w:rsidR="0025313F">
        <w:rPr>
          <w:rFonts w:hint="eastAsia"/>
        </w:rPr>
        <w:t>える</w:t>
      </w:r>
      <w:r>
        <w:t>．</w:t>
      </w:r>
      <w:r>
        <w:cr/>
      </w:r>
    </w:p>
    <w:p w14:paraId="212F1549" w14:textId="286E8DF3" w:rsidR="002B02AF" w:rsidRPr="002B02AF" w:rsidRDefault="002B02AF" w:rsidP="002B02AF">
      <w:pPr>
        <w:pStyle w:val="a4"/>
      </w:pPr>
      <w:r>
        <w:rPr>
          <w:rFonts w:hint="eastAsia"/>
        </w:rPr>
        <w:t>リスト構造のキューでは今までの関数に加え，動的に確保したデータ領域をすべて</w:t>
      </w:r>
      <w:r w:rsidR="00AD42A0">
        <w:rPr>
          <w:rFonts w:hint="eastAsia"/>
        </w:rPr>
        <w:t>解放</w:t>
      </w:r>
      <w:r>
        <w:rPr>
          <w:rFonts w:hint="eastAsia"/>
        </w:rPr>
        <w:t>する関数</w:t>
      </w:r>
      <w:proofErr w:type="spellStart"/>
      <w:r>
        <w:t>freeQueue</w:t>
      </w:r>
      <w:proofErr w:type="spellEnd"/>
      <w:r>
        <w:t>について</w:t>
      </w:r>
      <w:r>
        <w:rPr>
          <w:rFonts w:hint="eastAsia"/>
        </w:rPr>
        <w:t>も説明する．</w:t>
      </w:r>
    </w:p>
    <w:p w14:paraId="73C3B628" w14:textId="66A6E8CC" w:rsidR="002B02AF" w:rsidRPr="002B02AF" w:rsidRDefault="00C951B6" w:rsidP="00C951B6">
      <w:pPr>
        <w:pStyle w:val="3"/>
      </w:pPr>
      <w:r w:rsidRPr="00C951B6">
        <w:t>enqueue 関数</w:t>
      </w:r>
    </w:p>
    <w:p w14:paraId="4E7CAAD2" w14:textId="5DC18298" w:rsidR="00BA4B8E" w:rsidRDefault="005F7286" w:rsidP="00BA4B8E">
      <w:pPr>
        <w:pStyle w:val="a4"/>
      </w:pPr>
      <w:r>
        <w:t>enqueue 関数によってデータをキューに格納する手順を説明する．</w:t>
      </w:r>
      <w:r>
        <w:rPr>
          <w:rFonts w:hint="eastAsia"/>
        </w:rPr>
        <w:t>はじめに，データを格納するキューのポインタを宣言する．次に，</w:t>
      </w:r>
      <w:r>
        <w:t xml:space="preserve">malloc によって構造体 </w:t>
      </w:r>
      <w:r>
        <w:rPr>
          <w:rFonts w:hint="eastAsia"/>
        </w:rPr>
        <w:t>Q</w:t>
      </w:r>
      <w:r>
        <w:t>ueue の</w:t>
      </w:r>
      <w:r>
        <w:rPr>
          <w:rFonts w:hint="eastAsia"/>
        </w:rPr>
        <w:t>1</w:t>
      </w:r>
      <w:r w:rsidR="00BA4B8E">
        <w:rPr>
          <w:rFonts w:hint="eastAsia"/>
        </w:rPr>
        <w:t>個分</w:t>
      </w:r>
      <w:r>
        <w:t>の</w:t>
      </w:r>
      <w:r>
        <w:rPr>
          <w:rFonts w:hint="eastAsia"/>
        </w:rPr>
        <w:t>領域を確保し，その先頭アドレスを宣言したポインタに入れる．正常にポインタにアドレスが格納されたとき，ポインタが指し示す場所にデータを格納する．この次に，データを入れる箱のアドレスによって，全ての箱をリンクさせるが，このとき，</w:t>
      </w:r>
      <w:r w:rsidR="00BA4B8E">
        <w:rPr>
          <w:rFonts w:hint="eastAsia"/>
        </w:rPr>
        <w:t>2</w:t>
      </w:r>
      <w:r>
        <w:rPr>
          <w:rFonts w:hint="eastAsia"/>
        </w:rPr>
        <w:t>つの状態を想定する．</w:t>
      </w:r>
      <w:r w:rsidR="00BA4B8E">
        <w:rPr>
          <w:rFonts w:hint="eastAsia"/>
        </w:rPr>
        <w:t>1</w:t>
      </w:r>
      <w:r>
        <w:rPr>
          <w:rFonts w:hint="eastAsia"/>
        </w:rPr>
        <w:t>つがキューにデータが存在しないときであり，もう</w:t>
      </w:r>
      <w:r w:rsidR="006C5EDB">
        <w:rPr>
          <w:rFonts w:hint="eastAsia"/>
        </w:rPr>
        <w:t>1</w:t>
      </w:r>
      <w:r>
        <w:rPr>
          <w:rFonts w:hint="eastAsia"/>
        </w:rPr>
        <w:t>つがキューに１つ以上のデータが存在するときである．まず，キューにデータが存在しないときの手順について説明する．</w:t>
      </w:r>
      <w:proofErr w:type="spellStart"/>
      <w:r w:rsidR="00BA4B8E">
        <w:t>bottom_</w:t>
      </w:r>
      <w:r>
        <w:t>queue</w:t>
      </w:r>
      <w:proofErr w:type="spellEnd"/>
      <w:r>
        <w:t xml:space="preserve"> に格納されているアドレスが NULL のとき，キューにデータが存在しな</w:t>
      </w:r>
      <w:r>
        <w:rPr>
          <w:rFonts w:hint="eastAsia"/>
        </w:rPr>
        <w:t>い．そのとき，</w:t>
      </w:r>
      <w:proofErr w:type="spellStart"/>
      <w:r>
        <w:t>bottom</w:t>
      </w:r>
      <w:r w:rsidR="00BA4B8E">
        <w:t>_</w:t>
      </w:r>
      <w:r>
        <w:t>queue</w:t>
      </w:r>
      <w:proofErr w:type="spellEnd"/>
      <w:r>
        <w:t>，</w:t>
      </w:r>
      <w:proofErr w:type="spellStart"/>
      <w:r>
        <w:t>top</w:t>
      </w:r>
      <w:r w:rsidR="00BA4B8E">
        <w:t>_</w:t>
      </w:r>
      <w:r>
        <w:t>queue</w:t>
      </w:r>
      <w:proofErr w:type="spellEnd"/>
      <w:r>
        <w:t xml:space="preserve"> のどちらにも malloc によって確保した領域の先頭アドレスを格納</w:t>
      </w:r>
      <w:r>
        <w:rPr>
          <w:rFonts w:hint="eastAsia"/>
        </w:rPr>
        <w:t>する．</w:t>
      </w:r>
    </w:p>
    <w:p w14:paraId="6AC33865" w14:textId="64EFC1C2" w:rsidR="002B02AF" w:rsidRPr="002B02AF" w:rsidRDefault="005F7286" w:rsidP="009E17DD">
      <w:pPr>
        <w:pStyle w:val="a4"/>
      </w:pPr>
      <w:r>
        <w:rPr>
          <w:rFonts w:hint="eastAsia"/>
        </w:rPr>
        <w:t>次に，データが</w:t>
      </w:r>
      <w:r w:rsidR="00BA4B8E">
        <w:rPr>
          <w:rFonts w:hint="eastAsia"/>
        </w:rPr>
        <w:t>1</w:t>
      </w:r>
      <w:r>
        <w:rPr>
          <w:rFonts w:hint="eastAsia"/>
        </w:rPr>
        <w:t>つ以上のデータが存在する時の手順について説明する．</w:t>
      </w:r>
      <w:r w:rsidR="00BA4B8E">
        <w:rPr>
          <w:rFonts w:hint="eastAsia"/>
        </w:rPr>
        <w:t>はじめに</w:t>
      </w:r>
      <w:r>
        <w:rPr>
          <w:rFonts w:hint="eastAsia"/>
        </w:rPr>
        <w:t>，今まで最新であった箱，つまり，ポインタ</w:t>
      </w:r>
      <w:r>
        <w:t xml:space="preserve"> </w:t>
      </w:r>
      <w:proofErr w:type="spellStart"/>
      <w:r>
        <w:t>top</w:t>
      </w:r>
      <w:r w:rsidR="001D262C">
        <w:rPr>
          <w:rFonts w:hint="eastAsia"/>
        </w:rPr>
        <w:t>_</w:t>
      </w:r>
      <w:r>
        <w:t>queue</w:t>
      </w:r>
      <w:proofErr w:type="spellEnd"/>
      <w:r>
        <w:t xml:space="preserve"> が</w:t>
      </w:r>
      <w:r w:rsidR="001D262C">
        <w:rPr>
          <w:rFonts w:hint="eastAsia"/>
        </w:rPr>
        <w:t>指し示している</w:t>
      </w:r>
      <w:r>
        <w:t xml:space="preserve">構造体 </w:t>
      </w:r>
      <w:r w:rsidR="001D262C">
        <w:t>Q</w:t>
      </w:r>
      <w:r>
        <w:t>ueue の次の構造体</w:t>
      </w:r>
      <w:r w:rsidR="00D30DB6">
        <w:t>Q</w:t>
      </w:r>
      <w:r>
        <w:t>ueueのアドレスを格納する場所に，今</w:t>
      </w:r>
      <w:r>
        <w:rPr>
          <w:rFonts w:hint="eastAsia"/>
        </w:rPr>
        <w:t>回</w:t>
      </w:r>
      <w:r>
        <w:t>mallocによって確保したメモリの先頭アドレスを格納する．そして，今回確保したメモリに格納される値</w:t>
      </w:r>
      <w:r>
        <w:rPr>
          <w:rFonts w:hint="eastAsia"/>
        </w:rPr>
        <w:t>が最新となるため，その先頭アドレスを</w:t>
      </w:r>
      <w:r>
        <w:t xml:space="preserve"> </w:t>
      </w:r>
      <w:proofErr w:type="spellStart"/>
      <w:r>
        <w:t>top</w:t>
      </w:r>
      <w:r w:rsidR="009E17DD">
        <w:t>_</w:t>
      </w:r>
      <w:r>
        <w:t>queue</w:t>
      </w:r>
      <w:proofErr w:type="spellEnd"/>
      <w:r>
        <w:t xml:space="preserve"> に格納する．以上がデータを格納する手順である．また，</w:t>
      </w:r>
      <w:r>
        <w:rPr>
          <w:rFonts w:hint="eastAsia"/>
        </w:rPr>
        <w:t>想定するエラーは入力された値が負の整数である場合とメモリが満杯のためメモリ確保ができない場合の</w:t>
      </w:r>
      <w:r w:rsidR="009E17DD">
        <w:rPr>
          <w:rFonts w:hint="eastAsia"/>
        </w:rPr>
        <w:t>2</w:t>
      </w:r>
      <w:r>
        <w:rPr>
          <w:rFonts w:hint="eastAsia"/>
        </w:rPr>
        <w:t>つである．</w:t>
      </w:r>
    </w:p>
    <w:p w14:paraId="6179B749" w14:textId="1BEFFB36" w:rsidR="002B02AF" w:rsidRPr="002B02AF" w:rsidRDefault="00E70D36" w:rsidP="00301417">
      <w:pPr>
        <w:pStyle w:val="3"/>
      </w:pPr>
      <w:r w:rsidRPr="00E70D36">
        <w:t>dequeue 関数</w:t>
      </w:r>
    </w:p>
    <w:p w14:paraId="4A450973" w14:textId="042D61F0" w:rsidR="003360B8" w:rsidRDefault="00155E93" w:rsidP="003360B8">
      <w:pPr>
        <w:pStyle w:val="a4"/>
      </w:pPr>
      <w:r>
        <w:t>dequeue関数によってキューからデータを取りだす手順を説明する．</w:t>
      </w:r>
      <w:r>
        <w:rPr>
          <w:rFonts w:hint="eastAsia"/>
        </w:rPr>
        <w:t>はじめに，新たに最古となるキューのアドレスを一時的に指しておくポインタを宣言する．次に，2つの場合を考える．1つはキューに1つのデータが格納されている場合で，もう1つは2つ以上のデータが格納されている場合である．まず，1つのデータが格納されている場合の手順</w:t>
      </w:r>
      <w:r>
        <w:rPr>
          <w:rFonts w:hint="eastAsia"/>
        </w:rPr>
        <w:lastRenderedPageBreak/>
        <w:t>を説明する．はじめに，最古のデータを返り値にするために取り出す．データを取り出した後，そのデータを格納していたメモリを</w:t>
      </w:r>
      <w:r w:rsidR="00AD42A0">
        <w:rPr>
          <w:rFonts w:hint="eastAsia"/>
        </w:rPr>
        <w:t>解放</w:t>
      </w:r>
      <w:r>
        <w:rPr>
          <w:rFonts w:hint="eastAsia"/>
        </w:rPr>
        <w:t>する．この時点でキューにデータがない状態になる．そのため，</w:t>
      </w:r>
      <w:proofErr w:type="spellStart"/>
      <w:r>
        <w:t>bottom</w:t>
      </w:r>
      <w:r w:rsidR="003360B8">
        <w:t>_</w:t>
      </w:r>
      <w:r>
        <w:t>queue</w:t>
      </w:r>
      <w:proofErr w:type="spellEnd"/>
      <w:r>
        <w:t xml:space="preserve"> と </w:t>
      </w:r>
      <w:proofErr w:type="spellStart"/>
      <w:r>
        <w:t>top</w:t>
      </w:r>
      <w:r w:rsidR="003360B8">
        <w:t>_</w:t>
      </w:r>
      <w:r>
        <w:t>queue</w:t>
      </w:r>
      <w:proofErr w:type="spellEnd"/>
      <w:r>
        <w:t>にNULLを入れる．これで</w:t>
      </w:r>
      <w:r w:rsidR="003360B8">
        <w:rPr>
          <w:rFonts w:hint="eastAsia"/>
        </w:rPr>
        <w:t>1</w:t>
      </w:r>
      <w:r>
        <w:t>つ</w:t>
      </w:r>
      <w:r>
        <w:rPr>
          <w:rFonts w:hint="eastAsia"/>
        </w:rPr>
        <w:t>のデータが格納されている場合の処理を終える．</w:t>
      </w:r>
    </w:p>
    <w:p w14:paraId="2A2F18CE" w14:textId="77777777" w:rsidR="00F25E40" w:rsidRDefault="00155E93" w:rsidP="00F25E40">
      <w:pPr>
        <w:pStyle w:val="a4"/>
      </w:pPr>
      <w:r>
        <w:rPr>
          <w:rFonts w:hint="eastAsia"/>
        </w:rPr>
        <w:t>次に，</w:t>
      </w:r>
      <w:r w:rsidR="003360B8">
        <w:rPr>
          <w:rFonts w:hint="eastAsia"/>
        </w:rPr>
        <w:t>2</w:t>
      </w:r>
      <w:r>
        <w:rPr>
          <w:rFonts w:hint="eastAsia"/>
        </w:rPr>
        <w:t>つ以上のデータが格納されている場合の手順について説明する．</w:t>
      </w:r>
      <w:r w:rsidR="003360B8">
        <w:rPr>
          <w:rFonts w:hint="eastAsia"/>
        </w:rPr>
        <w:t>はじめに</w:t>
      </w:r>
      <w:r>
        <w:rPr>
          <w:rFonts w:hint="eastAsia"/>
        </w:rPr>
        <w:t>，最古のデータを取りだしておく．次に，新たに最古となるキューのアドレスを一時的に指しておくポインタに</w:t>
      </w:r>
      <w:proofErr w:type="spellStart"/>
      <w:r>
        <w:t>bottom</w:t>
      </w:r>
      <w:r w:rsidR="00C97B65">
        <w:rPr>
          <w:rFonts w:hint="eastAsia"/>
        </w:rPr>
        <w:t>_</w:t>
      </w:r>
      <w:r>
        <w:t>queue</w:t>
      </w:r>
      <w:proofErr w:type="spellEnd"/>
      <w:r>
        <w:t>の指す構造体</w:t>
      </w:r>
      <w:r w:rsidR="00C97B65">
        <w:t>Q</w:t>
      </w:r>
      <w:r>
        <w:t>ueueの</w:t>
      </w:r>
      <w:proofErr w:type="spellStart"/>
      <w:r>
        <w:t>addr</w:t>
      </w:r>
      <w:proofErr w:type="spellEnd"/>
      <w:r>
        <w:t>に格納されているアドレスを入れる．そし</w:t>
      </w:r>
      <w:r>
        <w:rPr>
          <w:rFonts w:hint="eastAsia"/>
        </w:rPr>
        <w:t>て，</w:t>
      </w:r>
      <w:proofErr w:type="spellStart"/>
      <w:r>
        <w:t>bottom</w:t>
      </w:r>
      <w:r w:rsidR="00F25E40">
        <w:t>_</w:t>
      </w:r>
      <w:r>
        <w:t>queue</w:t>
      </w:r>
      <w:proofErr w:type="spellEnd"/>
      <w:r>
        <w:t>の指す構造体</w:t>
      </w:r>
      <w:r w:rsidR="00F25E40">
        <w:t>Q</w:t>
      </w:r>
      <w:r>
        <w:t>ueueを解放し，</w:t>
      </w:r>
      <w:proofErr w:type="spellStart"/>
      <w:r>
        <w:t>bottom</w:t>
      </w:r>
      <w:r w:rsidR="00F25E40">
        <w:t>_</w:t>
      </w:r>
      <w:r>
        <w:t>queue</w:t>
      </w:r>
      <w:proofErr w:type="spellEnd"/>
      <w:r w:rsidR="00F25E40">
        <w:rPr>
          <w:rFonts w:hint="eastAsia"/>
        </w:rPr>
        <w:t>へ</w:t>
      </w:r>
      <w:r>
        <w:t>新たに最古となるキューのアドレスを入</w:t>
      </w:r>
      <w:r>
        <w:rPr>
          <w:rFonts w:hint="eastAsia"/>
        </w:rPr>
        <w:t>れる．これで</w:t>
      </w:r>
      <w:r w:rsidR="00F25E40">
        <w:rPr>
          <w:rFonts w:hint="eastAsia"/>
        </w:rPr>
        <w:t>2</w:t>
      </w:r>
      <w:r>
        <w:rPr>
          <w:rFonts w:hint="eastAsia"/>
        </w:rPr>
        <w:t>つ以上のデータが格納されている場合の処理を終える．</w:t>
      </w:r>
    </w:p>
    <w:p w14:paraId="53C926CC" w14:textId="276C3E53" w:rsidR="00230889" w:rsidRDefault="00155E93" w:rsidP="000C5D28">
      <w:pPr>
        <w:pStyle w:val="a4"/>
      </w:pPr>
      <w:r>
        <w:rPr>
          <w:rFonts w:hint="eastAsia"/>
        </w:rPr>
        <w:t>最後に，取りだしておいたデータを戻り値として返して終了する．これがデータを取り出す手順である．また，</w:t>
      </w:r>
      <w:proofErr w:type="spellStart"/>
      <w:r>
        <w:t>bottom</w:t>
      </w:r>
      <w:r w:rsidR="00F25E40">
        <w:t>_</w:t>
      </w:r>
      <w:r>
        <w:t>queue</w:t>
      </w:r>
      <w:proofErr w:type="spellEnd"/>
      <w:r>
        <w:t>にNULL が入って</w:t>
      </w:r>
      <w:r>
        <w:rPr>
          <w:rFonts w:hint="eastAsia"/>
        </w:rPr>
        <w:t>いる場合，キューが空であるため，エラーコードを返す．</w:t>
      </w:r>
    </w:p>
    <w:p w14:paraId="556EC2AF" w14:textId="2EA92A04" w:rsidR="00880F8E" w:rsidRDefault="00880F8E" w:rsidP="00880F8E">
      <w:pPr>
        <w:pStyle w:val="3"/>
      </w:pPr>
      <w:proofErr w:type="spellStart"/>
      <w:r w:rsidRPr="00880F8E">
        <w:t>showQueue</w:t>
      </w:r>
      <w:proofErr w:type="spellEnd"/>
      <w:r w:rsidRPr="00880F8E">
        <w:t xml:space="preserve"> 関数</w:t>
      </w:r>
    </w:p>
    <w:p w14:paraId="52268A06" w14:textId="621840BD" w:rsidR="00880F8E" w:rsidRDefault="00A371DB" w:rsidP="00094E2A">
      <w:pPr>
        <w:pStyle w:val="a4"/>
      </w:pPr>
      <w:proofErr w:type="spellStart"/>
      <w:r>
        <w:t>showQueue</w:t>
      </w:r>
      <w:proofErr w:type="spellEnd"/>
      <w:r>
        <w:t>関数では，</w:t>
      </w:r>
      <w:proofErr w:type="spellStart"/>
      <w:r>
        <w:t>bottom_queue</w:t>
      </w:r>
      <w:proofErr w:type="spellEnd"/>
      <w:r>
        <w:t xml:space="preserve"> から順に箱のアドレスをたどっていき，NULL となったらプ</w:t>
      </w:r>
      <w:r>
        <w:rPr>
          <w:rFonts w:hint="eastAsia"/>
        </w:rPr>
        <w:t>リントを終了する．この手順について説明する．はじめに，プリントするデータが入っている構造体Q</w:t>
      </w:r>
      <w:r>
        <w:t>ueueのアドレスを格納するポ</w:t>
      </w:r>
      <w:r>
        <w:rPr>
          <w:rFonts w:hint="eastAsia"/>
        </w:rPr>
        <w:t>インタ宣言する．このとき，</w:t>
      </w:r>
      <w:proofErr w:type="spellStart"/>
      <w:r>
        <w:t>bottom_queue</w:t>
      </w:r>
      <w:proofErr w:type="spellEnd"/>
      <w:r>
        <w:t>のアドレスで初期化する．次に，while文を使用し，宣言したポ</w:t>
      </w:r>
      <w:r>
        <w:rPr>
          <w:rFonts w:hint="eastAsia"/>
        </w:rPr>
        <w:t>インタが</w:t>
      </w:r>
      <w:r>
        <w:t xml:space="preserve"> NULL でない間，以下のことを行う，まず，ポインタが指し示す構造体Queueに格納されている値</w:t>
      </w:r>
      <w:r>
        <w:rPr>
          <w:rFonts w:hint="eastAsia"/>
        </w:rPr>
        <w:t>を表示する．次に，ポインタが指し示す構造体</w:t>
      </w:r>
      <w:r>
        <w:t>Queueに格納されているアドレスを新たにポインタに入れる．</w:t>
      </w:r>
      <w:r>
        <w:rPr>
          <w:rFonts w:hint="eastAsia"/>
        </w:rPr>
        <w:t>これが</w:t>
      </w:r>
      <w:r>
        <w:t xml:space="preserve"> while文</w:t>
      </w:r>
      <w:r w:rsidR="00094E2A">
        <w:rPr>
          <w:rFonts w:hint="eastAsia"/>
        </w:rPr>
        <w:t>で行うこと</w:t>
      </w:r>
      <w:r>
        <w:t>である．このようにリスト構造のキューではデータの中身の表示を行う．</w:t>
      </w:r>
    </w:p>
    <w:p w14:paraId="44BE7B74" w14:textId="21701C05" w:rsidR="00BC1A54" w:rsidRDefault="00BC1A54" w:rsidP="00301417">
      <w:pPr>
        <w:pStyle w:val="3"/>
      </w:pPr>
      <w:proofErr w:type="spellStart"/>
      <w:r w:rsidRPr="00BC1A54">
        <w:t>freeQueue</w:t>
      </w:r>
      <w:proofErr w:type="spellEnd"/>
      <w:r w:rsidRPr="00BC1A54">
        <w:t xml:space="preserve"> 関数</w:t>
      </w:r>
    </w:p>
    <w:p w14:paraId="50369D66" w14:textId="54442F1A" w:rsidR="00BC1A54" w:rsidRDefault="005C2500" w:rsidP="00883AEB">
      <w:pPr>
        <w:pStyle w:val="a4"/>
      </w:pPr>
      <w:r>
        <w:rPr>
          <w:rFonts w:hint="eastAsia"/>
        </w:rPr>
        <w:t>プログラムを終えるとき，</w:t>
      </w:r>
      <w:r>
        <w:t>mallocによって</w:t>
      </w:r>
      <w:r>
        <w:rPr>
          <w:rFonts w:hint="eastAsia"/>
        </w:rPr>
        <w:t>動的に</w:t>
      </w:r>
      <w:r>
        <w:t>確保したメモリを全て</w:t>
      </w:r>
      <w:r w:rsidR="00AD42A0">
        <w:rPr>
          <w:rFonts w:hint="eastAsia"/>
        </w:rPr>
        <w:t>解放</w:t>
      </w:r>
      <w:r>
        <w:t>しなければ，</w:t>
      </w:r>
      <w:r>
        <w:rPr>
          <w:rFonts w:hint="eastAsia"/>
        </w:rPr>
        <w:t>管理されていないメモリが増大し，いずれは</w:t>
      </w:r>
      <w:r>
        <w:t>メモリが</w:t>
      </w:r>
      <w:r>
        <w:rPr>
          <w:rFonts w:hint="eastAsia"/>
        </w:rPr>
        <w:t>不足する可能性がる．そのため，プログラムを終える前にこの関数を呼び出すことで，その時点で確保している構造体</w:t>
      </w:r>
      <w:r w:rsidR="00883AEB">
        <w:rPr>
          <w:rFonts w:hint="eastAsia"/>
        </w:rPr>
        <w:t>Q</w:t>
      </w:r>
      <w:r>
        <w:t>ueue の</w:t>
      </w:r>
      <w:r>
        <w:rPr>
          <w:rFonts w:hint="eastAsia"/>
        </w:rPr>
        <w:t>箱を全て</w:t>
      </w:r>
      <w:r w:rsidR="00AD42A0">
        <w:rPr>
          <w:rFonts w:hint="eastAsia"/>
        </w:rPr>
        <w:t>解放</w:t>
      </w:r>
      <w:r>
        <w:rPr>
          <w:rFonts w:hint="eastAsia"/>
        </w:rPr>
        <w:t>する．</w:t>
      </w:r>
    </w:p>
    <w:p w14:paraId="6E961124" w14:textId="1FB7707B" w:rsidR="00165B2F" w:rsidRDefault="00165B2F" w:rsidP="00165B2F">
      <w:pPr>
        <w:pStyle w:val="a4"/>
      </w:pPr>
      <w:r>
        <w:rPr>
          <w:rFonts w:hint="eastAsia"/>
        </w:rPr>
        <w:t>キューを全て</w:t>
      </w:r>
      <w:r w:rsidR="00AD42A0">
        <w:rPr>
          <w:rFonts w:hint="eastAsia"/>
        </w:rPr>
        <w:t>解放</w:t>
      </w:r>
      <w:r>
        <w:rPr>
          <w:rFonts w:hint="eastAsia"/>
        </w:rPr>
        <w:t>する手順について説明する．はじめに，</w:t>
      </w:r>
      <w:r w:rsidR="00AD42A0">
        <w:rPr>
          <w:rFonts w:hint="eastAsia"/>
        </w:rPr>
        <w:t>解放</w:t>
      </w:r>
      <w:r>
        <w:rPr>
          <w:rFonts w:hint="eastAsia"/>
        </w:rPr>
        <w:t>する構造体</w:t>
      </w:r>
      <w:r>
        <w:t xml:space="preserve"> </w:t>
      </w:r>
      <w:r w:rsidR="00AD42A0">
        <w:t>Q</w:t>
      </w:r>
      <w:r>
        <w:t>ueue を指し示すポインタを宣言</w:t>
      </w:r>
      <w:r>
        <w:rPr>
          <w:rFonts w:hint="eastAsia"/>
        </w:rPr>
        <w:t>する．次に，</w:t>
      </w:r>
      <w:r>
        <w:t>while文を使用し，</w:t>
      </w:r>
      <w:proofErr w:type="spellStart"/>
      <w:r>
        <w:t>bottom_queue</w:t>
      </w:r>
      <w:proofErr w:type="spellEnd"/>
      <w:r>
        <w:t xml:space="preserve"> が NULLでない間，以下のことを行う．まず，宣言したポイ</w:t>
      </w:r>
      <w:r>
        <w:rPr>
          <w:rFonts w:hint="eastAsia"/>
        </w:rPr>
        <w:t>ンタに</w:t>
      </w:r>
      <w:r>
        <w:t xml:space="preserve"> </w:t>
      </w:r>
      <w:proofErr w:type="spellStart"/>
      <w:r>
        <w:t>bottom_queue</w:t>
      </w:r>
      <w:proofErr w:type="spellEnd"/>
      <w:r>
        <w:t xml:space="preserve"> に入っているアドレスを格納する．次に，最古のキューを解放した後，新たに最古とな</w:t>
      </w:r>
      <w:r>
        <w:rPr>
          <w:rFonts w:hint="eastAsia"/>
        </w:rPr>
        <w:t>るキューのアドレスを</w:t>
      </w:r>
      <w:r>
        <w:t xml:space="preserve"> bottom_ queue に入れる．そして，宣言したポインタが指し示す構造体</w:t>
      </w:r>
      <w:r w:rsidR="00707062">
        <w:t>Q</w:t>
      </w:r>
      <w:r>
        <w:t>ueueをfree</w:t>
      </w:r>
      <w:r>
        <w:rPr>
          <w:rFonts w:hint="eastAsia"/>
        </w:rPr>
        <w:t>関数により解放する．これが</w:t>
      </w:r>
      <w:r>
        <w:t xml:space="preserve"> while 文</w:t>
      </w:r>
      <w:r w:rsidR="00707062">
        <w:rPr>
          <w:rFonts w:hint="eastAsia"/>
        </w:rPr>
        <w:t>で行うこと</w:t>
      </w:r>
      <w:r>
        <w:t>である．このように</w:t>
      </w:r>
      <w:r w:rsidR="00707062">
        <w:rPr>
          <w:rFonts w:hint="eastAsia"/>
        </w:rPr>
        <w:t>して</w:t>
      </w:r>
      <w:r>
        <w:t>キュー</w:t>
      </w:r>
      <w:r w:rsidR="00707062">
        <w:rPr>
          <w:rFonts w:hint="eastAsia"/>
        </w:rPr>
        <w:t>のメモリを</w:t>
      </w:r>
      <w:r>
        <w:t>全て</w:t>
      </w:r>
      <w:r w:rsidR="00AD42A0">
        <w:rPr>
          <w:rFonts w:hint="eastAsia"/>
        </w:rPr>
        <w:t>解放</w:t>
      </w:r>
      <w:r>
        <w:t>する．</w:t>
      </w:r>
    </w:p>
    <w:p w14:paraId="1E1BBF36" w14:textId="06FF9C88" w:rsidR="00CE79C9" w:rsidRDefault="00CE79C9" w:rsidP="00CE79C9">
      <w:pPr>
        <w:pStyle w:val="1"/>
      </w:pPr>
      <w:r w:rsidRPr="00CE79C9">
        <w:rPr>
          <w:rFonts w:hint="eastAsia"/>
        </w:rPr>
        <w:lastRenderedPageBreak/>
        <w:t>プログラム</w:t>
      </w:r>
    </w:p>
    <w:p w14:paraId="50BB4DB3" w14:textId="6D6BF2AF" w:rsidR="008D76E2" w:rsidRDefault="009C7882" w:rsidP="00A96A0A">
      <w:pPr>
        <w:pStyle w:val="a4"/>
      </w:pPr>
      <w:r w:rsidRPr="009C7882">
        <w:rPr>
          <w:rFonts w:hint="eastAsia"/>
        </w:rPr>
        <w:t>ここでは</w:t>
      </w:r>
      <w:r w:rsidRPr="009C7882">
        <w:t xml:space="preserve"> 3 種類のキューを実装するときに作成した関数の一部を示す．</w:t>
      </w:r>
    </w:p>
    <w:p w14:paraId="33B91654" w14:textId="77777777" w:rsidR="000F4C05" w:rsidRDefault="000F4C05" w:rsidP="000F4C05">
      <w:pPr>
        <w:pStyle w:val="2"/>
      </w:pPr>
      <w:r w:rsidRPr="009C7882">
        <w:rPr>
          <w:rFonts w:hint="eastAsia"/>
        </w:rPr>
        <w:t>再構築の仕組みを持つキュー</w:t>
      </w:r>
    </w:p>
    <w:p w14:paraId="549F6294" w14:textId="1C346B8A" w:rsidR="00C45602" w:rsidRDefault="00F74A38" w:rsidP="006D5FB8">
      <w:pPr>
        <w:pStyle w:val="a4"/>
      </w:pPr>
      <w:r>
        <w:fldChar w:fldCharType="begin"/>
      </w:r>
      <w:r>
        <w:instrText xml:space="preserve"> REF _Ref131247313 \h </w:instrText>
      </w:r>
      <w:r>
        <w:fldChar w:fldCharType="separate"/>
      </w:r>
      <w:r w:rsidR="00C93CBE">
        <w:t xml:space="preserve">リスト </w:t>
      </w:r>
      <w:r w:rsidR="00C93CBE">
        <w:rPr>
          <w:noProof/>
        </w:rPr>
        <w:t>3</w:t>
      </w:r>
      <w:r>
        <w:fldChar w:fldCharType="end"/>
      </w:r>
      <w:r w:rsidR="000F4C05">
        <w:t>は</w:t>
      </w:r>
      <w:r w:rsidR="000F4C05">
        <w:fldChar w:fldCharType="begin"/>
      </w:r>
      <w:r w:rsidR="000F4C05">
        <w:instrText xml:space="preserve"> PAGEREF _Ref131238414 \h </w:instrText>
      </w:r>
      <w:r w:rsidR="000F4C05">
        <w:fldChar w:fldCharType="separate"/>
      </w:r>
      <w:r w:rsidR="00C93CBE">
        <w:rPr>
          <w:noProof/>
        </w:rPr>
        <w:t>3</w:t>
      </w:r>
      <w:r w:rsidR="000F4C05">
        <w:fldChar w:fldCharType="end"/>
      </w:r>
      <w:r w:rsidR="000F4C05">
        <w:rPr>
          <w:rFonts w:hint="eastAsia"/>
        </w:rPr>
        <w:t>ページの</w:t>
      </w:r>
      <w:r w:rsidR="000F4C05">
        <w:fldChar w:fldCharType="begin"/>
      </w:r>
      <w:r w:rsidR="000F4C05">
        <w:instrText xml:space="preserve"> </w:instrText>
      </w:r>
      <w:r w:rsidR="000F4C05">
        <w:rPr>
          <w:rFonts w:hint="eastAsia"/>
        </w:rPr>
        <w:instrText>REF _Ref131238414 \w \h</w:instrText>
      </w:r>
      <w:r w:rsidR="000F4C05">
        <w:instrText xml:space="preserve"> </w:instrText>
      </w:r>
      <w:r w:rsidR="000F4C05">
        <w:fldChar w:fldCharType="separate"/>
      </w:r>
      <w:r w:rsidR="00C93CBE">
        <w:t>4.1</w:t>
      </w:r>
      <w:r w:rsidR="000F4C05">
        <w:fldChar w:fldCharType="end"/>
      </w:r>
      <w:r w:rsidR="000F4C05">
        <w:fldChar w:fldCharType="begin"/>
      </w:r>
      <w:r w:rsidR="000F4C05">
        <w:instrText xml:space="preserve"> REF _Ref131238414 \h </w:instrText>
      </w:r>
      <w:r w:rsidR="000F4C05">
        <w:fldChar w:fldCharType="separate"/>
      </w:r>
      <w:r w:rsidR="00C93CBE">
        <w:rPr>
          <w:rFonts w:hint="eastAsia"/>
        </w:rPr>
        <w:t>再構築の仕組みを持つキュー</w:t>
      </w:r>
      <w:r w:rsidR="000F4C05">
        <w:fldChar w:fldCharType="end"/>
      </w:r>
      <w:r w:rsidR="000F4C05">
        <w:rPr>
          <w:rFonts w:hint="eastAsia"/>
        </w:rPr>
        <w:t>で説明した</w:t>
      </w:r>
      <w:r w:rsidR="000F4C05">
        <w:t>関数</w:t>
      </w:r>
      <w:r w:rsidR="000F4C05">
        <w:rPr>
          <w:rFonts w:hint="eastAsia"/>
        </w:rPr>
        <w:t>(抜粋</w:t>
      </w:r>
      <w:r w:rsidR="000F4C05">
        <w:t>)</w:t>
      </w:r>
      <w:r w:rsidR="000F4C05">
        <w:rPr>
          <w:rFonts w:hint="eastAsia"/>
        </w:rPr>
        <w:t>である．</w:t>
      </w:r>
    </w:p>
    <w:p w14:paraId="64A4C622" w14:textId="42756334" w:rsidR="00C45602" w:rsidRDefault="00C45602" w:rsidP="00C45602">
      <w:pPr>
        <w:pStyle w:val="a6"/>
        <w:keepNext/>
        <w:jc w:val="center"/>
      </w:pPr>
      <w:bookmarkStart w:id="25" w:name="_Ref131247313"/>
      <w:r>
        <w:t>リスト</w:t>
      </w:r>
      <w:r>
        <w:t xml:space="preserve"> </w:t>
      </w:r>
      <w:r>
        <w:fldChar w:fldCharType="begin"/>
      </w:r>
      <w:r>
        <w:instrText xml:space="preserve"> SEQ </w:instrText>
      </w:r>
      <w:r>
        <w:instrText>リスト</w:instrText>
      </w:r>
      <w:r>
        <w:instrText xml:space="preserve"> \* ARABIC </w:instrText>
      </w:r>
      <w:r>
        <w:fldChar w:fldCharType="separate"/>
      </w:r>
      <w:r w:rsidR="00C93CBE">
        <w:rPr>
          <w:noProof/>
        </w:rPr>
        <w:t>3</w:t>
      </w:r>
      <w:r>
        <w:fldChar w:fldCharType="end"/>
      </w:r>
      <w:bookmarkEnd w:id="25"/>
      <w:r>
        <w:rPr>
          <w:rFonts w:hint="eastAsia"/>
        </w:rPr>
        <w:t>:</w:t>
      </w:r>
      <w:r>
        <w:t xml:space="preserve"> </w:t>
      </w:r>
      <w:r>
        <w:t>再構築の仕組みを持つキューの関数</w:t>
      </w:r>
      <w:r>
        <w:rPr>
          <w:rFonts w:hint="eastAsia"/>
        </w:rPr>
        <w:t>(</w:t>
      </w:r>
      <w:r>
        <w:rPr>
          <w:rFonts w:hint="eastAsia"/>
        </w:rPr>
        <w:t>抜粋</w:t>
      </w:r>
      <w:r>
        <w:t>)</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45602" w14:paraId="65E3B686" w14:textId="77777777" w:rsidTr="000B2299">
        <w:tc>
          <w:tcPr>
            <w:tcW w:w="8494" w:type="dxa"/>
          </w:tcPr>
          <w:p w14:paraId="37D012AB" w14:textId="77777777" w:rsidR="00C45602" w:rsidRDefault="00C45602" w:rsidP="00C45602">
            <w:pPr>
              <w:pStyle w:val="af8"/>
              <w:numPr>
                <w:ilvl w:val="0"/>
                <w:numId w:val="34"/>
              </w:numPr>
            </w:pPr>
            <w:r>
              <w:t xml:space="preserve">// </w:t>
            </w:r>
            <w:r w:rsidRPr="006A56BA">
              <w:rPr>
                <w:rFonts w:eastAsia="ＭＳ 明朝" w:hint="eastAsia"/>
              </w:rPr>
              <w:t>キューにデータを格納する関数</w:t>
            </w:r>
          </w:p>
          <w:p w14:paraId="4468E9F6"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07E452EB"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引数</w:t>
            </w:r>
          </w:p>
          <w:p w14:paraId="5D4DBEF6" w14:textId="77777777" w:rsidR="00C45602" w:rsidRDefault="00C45602" w:rsidP="00C45602">
            <w:pPr>
              <w:pStyle w:val="af8"/>
              <w:numPr>
                <w:ilvl w:val="0"/>
                <w:numId w:val="34"/>
              </w:numPr>
            </w:pPr>
            <w:r>
              <w:t xml:space="preserve">// int </w:t>
            </w:r>
            <w:r>
              <w:rPr>
                <w:rFonts w:ascii="ＭＳ 明朝" w:eastAsia="ＭＳ 明朝" w:hAnsi="ＭＳ 明朝" w:cs="ＭＳ 明朝" w:hint="eastAsia"/>
              </w:rPr>
              <w:t>型</w:t>
            </w:r>
            <w:r>
              <w:t xml:space="preserve"> data : </w:t>
            </w:r>
            <w:r>
              <w:rPr>
                <w:rFonts w:ascii="ＭＳ 明朝" w:eastAsia="ＭＳ 明朝" w:hAnsi="ＭＳ 明朝" w:cs="ＭＳ 明朝" w:hint="eastAsia"/>
              </w:rPr>
              <w:t>キューに格納する値</w:t>
            </w:r>
          </w:p>
          <w:p w14:paraId="0AA3C90C"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戻り値</w:t>
            </w:r>
          </w:p>
          <w:p w14:paraId="4864977E" w14:textId="77777777" w:rsidR="00C45602" w:rsidRDefault="00C45602" w:rsidP="00C45602">
            <w:pPr>
              <w:pStyle w:val="af8"/>
              <w:numPr>
                <w:ilvl w:val="0"/>
                <w:numId w:val="34"/>
              </w:numPr>
            </w:pPr>
            <w:r>
              <w:t xml:space="preserve">// -100 : enqueue </w:t>
            </w:r>
            <w:r>
              <w:rPr>
                <w:rFonts w:ascii="ＭＳ 明朝" w:eastAsia="ＭＳ 明朝" w:hAnsi="ＭＳ 明朝" w:cs="ＭＳ 明朝" w:hint="eastAsia"/>
              </w:rPr>
              <w:t>成功</w:t>
            </w:r>
          </w:p>
          <w:p w14:paraId="56149736" w14:textId="77777777" w:rsidR="00C45602" w:rsidRDefault="00C45602" w:rsidP="00C45602">
            <w:pPr>
              <w:pStyle w:val="af8"/>
              <w:numPr>
                <w:ilvl w:val="0"/>
                <w:numId w:val="34"/>
              </w:numPr>
            </w:pPr>
            <w:r>
              <w:t xml:space="preserve">// -101 : </w:t>
            </w:r>
            <w:r>
              <w:rPr>
                <w:rFonts w:ascii="ＭＳ 明朝" w:eastAsia="ＭＳ 明朝" w:hAnsi="ＭＳ 明朝" w:cs="ＭＳ 明朝" w:hint="eastAsia"/>
              </w:rPr>
              <w:t>キューの残領域がない</w:t>
            </w:r>
          </w:p>
          <w:p w14:paraId="6EF9D5AB" w14:textId="77777777" w:rsidR="00C45602" w:rsidRDefault="00C45602" w:rsidP="00C45602">
            <w:pPr>
              <w:pStyle w:val="af8"/>
              <w:numPr>
                <w:ilvl w:val="0"/>
                <w:numId w:val="34"/>
              </w:numPr>
            </w:pPr>
            <w:r>
              <w:t>// -102 : 0</w:t>
            </w:r>
            <w:r>
              <w:rPr>
                <w:rFonts w:ascii="ＭＳ 明朝" w:eastAsia="ＭＳ 明朝" w:hAnsi="ＭＳ 明朝" w:cs="ＭＳ 明朝" w:hint="eastAsia"/>
              </w:rPr>
              <w:t>以下のデータが入力された</w:t>
            </w:r>
          </w:p>
          <w:p w14:paraId="01870646" w14:textId="77777777" w:rsidR="00C45602" w:rsidRDefault="00C45602" w:rsidP="00C45602">
            <w:pPr>
              <w:pStyle w:val="af8"/>
              <w:numPr>
                <w:ilvl w:val="0"/>
                <w:numId w:val="34"/>
              </w:numPr>
            </w:pPr>
            <w:r>
              <w:t>//</w:t>
            </w:r>
          </w:p>
          <w:p w14:paraId="3408565D" w14:textId="77777777" w:rsidR="00C45602" w:rsidRDefault="00C45602" w:rsidP="00C45602">
            <w:pPr>
              <w:pStyle w:val="af8"/>
              <w:numPr>
                <w:ilvl w:val="0"/>
                <w:numId w:val="34"/>
              </w:numPr>
            </w:pPr>
            <w:r>
              <w:t>int enqueue(int data)</w:t>
            </w:r>
          </w:p>
          <w:p w14:paraId="3EE60AB3" w14:textId="77777777" w:rsidR="00C45602" w:rsidRDefault="00C45602" w:rsidP="00C45602">
            <w:pPr>
              <w:pStyle w:val="af8"/>
              <w:numPr>
                <w:ilvl w:val="0"/>
                <w:numId w:val="34"/>
              </w:numPr>
            </w:pPr>
            <w:r>
              <w:t>{</w:t>
            </w:r>
          </w:p>
          <w:p w14:paraId="5A0FBA4D" w14:textId="4E31AFF9" w:rsidR="00225030" w:rsidRDefault="00225030" w:rsidP="00C45602">
            <w:pPr>
              <w:pStyle w:val="af8"/>
              <w:numPr>
                <w:ilvl w:val="0"/>
                <w:numId w:val="34"/>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08C4E5CE" w14:textId="2DB81CC5" w:rsidR="00C45602" w:rsidRDefault="008629AD" w:rsidP="00C45602">
            <w:pPr>
              <w:pStyle w:val="af8"/>
              <w:numPr>
                <w:ilvl w:val="0"/>
                <w:numId w:val="34"/>
              </w:numPr>
            </w:pPr>
            <w:r>
              <w:t xml:space="preserve">  </w:t>
            </w:r>
            <w:r w:rsidR="00C45602">
              <w:t>return -100;</w:t>
            </w:r>
          </w:p>
          <w:p w14:paraId="0CB4A091" w14:textId="77777777" w:rsidR="00C45602" w:rsidRDefault="00C45602" w:rsidP="00C45602">
            <w:pPr>
              <w:pStyle w:val="af8"/>
              <w:numPr>
                <w:ilvl w:val="0"/>
                <w:numId w:val="34"/>
              </w:numPr>
            </w:pPr>
            <w:r>
              <w:t>}</w:t>
            </w:r>
          </w:p>
          <w:p w14:paraId="08808251" w14:textId="77777777" w:rsidR="00C45602" w:rsidRDefault="00C45602" w:rsidP="00C45602">
            <w:pPr>
              <w:pStyle w:val="af8"/>
              <w:numPr>
                <w:ilvl w:val="0"/>
                <w:numId w:val="34"/>
              </w:numPr>
            </w:pPr>
          </w:p>
          <w:p w14:paraId="45141446"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キューからデータを取り出す関数</w:t>
            </w:r>
          </w:p>
          <w:p w14:paraId="2E5A99C6"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64C9FA53"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引数</w:t>
            </w:r>
          </w:p>
          <w:p w14:paraId="3395213D"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なし</w:t>
            </w:r>
          </w:p>
          <w:p w14:paraId="7B28E7E4"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戻り値</w:t>
            </w:r>
          </w:p>
          <w:p w14:paraId="6B5501A6"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取りだしたデータ</w:t>
            </w:r>
            <w:r>
              <w:t xml:space="preserve"> : </w:t>
            </w:r>
            <w:r>
              <w:rPr>
                <w:rFonts w:ascii="ＭＳ 明朝" w:eastAsia="ＭＳ 明朝" w:hAnsi="ＭＳ 明朝" w:cs="ＭＳ 明朝" w:hint="eastAsia"/>
              </w:rPr>
              <w:t>取りだしに成功した場合</w:t>
            </w:r>
          </w:p>
          <w:p w14:paraId="372D25D5" w14:textId="77777777" w:rsidR="00C45602" w:rsidRDefault="00C45602" w:rsidP="00C45602">
            <w:pPr>
              <w:pStyle w:val="af8"/>
              <w:numPr>
                <w:ilvl w:val="0"/>
                <w:numId w:val="34"/>
              </w:numPr>
            </w:pPr>
            <w:r>
              <w:t xml:space="preserve">// -201 : </w:t>
            </w:r>
            <w:r>
              <w:rPr>
                <w:rFonts w:ascii="ＭＳ 明朝" w:eastAsia="ＭＳ 明朝" w:hAnsi="ＭＳ 明朝" w:cs="ＭＳ 明朝" w:hint="eastAsia"/>
              </w:rPr>
              <w:t>エラーコード</w:t>
            </w:r>
            <w:r>
              <w:t xml:space="preserve"> (</w:t>
            </w:r>
            <w:r>
              <w:rPr>
                <w:rFonts w:ascii="ＭＳ 明朝" w:eastAsia="ＭＳ 明朝" w:hAnsi="ＭＳ 明朝" w:cs="ＭＳ 明朝" w:hint="eastAsia"/>
              </w:rPr>
              <w:t>取りだせるデータがない</w:t>
            </w:r>
            <w:r>
              <w:t>)</w:t>
            </w:r>
          </w:p>
          <w:p w14:paraId="5A111ED7" w14:textId="77777777" w:rsidR="00C45602" w:rsidRDefault="00C45602" w:rsidP="00C45602">
            <w:pPr>
              <w:pStyle w:val="af8"/>
              <w:numPr>
                <w:ilvl w:val="0"/>
                <w:numId w:val="34"/>
              </w:numPr>
            </w:pPr>
            <w:r>
              <w:t>//</w:t>
            </w:r>
          </w:p>
          <w:p w14:paraId="5DD8FC5D" w14:textId="77777777" w:rsidR="00C45602" w:rsidRDefault="00C45602" w:rsidP="00C45602">
            <w:pPr>
              <w:pStyle w:val="af8"/>
              <w:numPr>
                <w:ilvl w:val="0"/>
                <w:numId w:val="34"/>
              </w:numPr>
            </w:pPr>
            <w:r>
              <w:t>int dequeue(void)</w:t>
            </w:r>
          </w:p>
          <w:p w14:paraId="685668F4" w14:textId="77777777" w:rsidR="00C45602" w:rsidRDefault="00C45602" w:rsidP="00C45602">
            <w:pPr>
              <w:pStyle w:val="af8"/>
              <w:numPr>
                <w:ilvl w:val="0"/>
                <w:numId w:val="34"/>
              </w:numPr>
            </w:pPr>
            <w:r>
              <w:t>{</w:t>
            </w:r>
          </w:p>
          <w:p w14:paraId="56054B6E" w14:textId="7A5EE03E" w:rsidR="00C45602" w:rsidRDefault="008629AD" w:rsidP="00C45602">
            <w:pPr>
              <w:pStyle w:val="af8"/>
              <w:numPr>
                <w:ilvl w:val="0"/>
                <w:numId w:val="34"/>
              </w:numPr>
            </w:pPr>
            <w:r>
              <w:t xml:space="preserve">  </w:t>
            </w:r>
            <w:r w:rsidR="00C45602">
              <w:t xml:space="preserve">int </w:t>
            </w:r>
            <w:proofErr w:type="spellStart"/>
            <w:r w:rsidR="00C45602">
              <w:t>tmp</w:t>
            </w:r>
            <w:proofErr w:type="spellEnd"/>
            <w:r w:rsidR="00C45602">
              <w:t>;</w:t>
            </w:r>
          </w:p>
          <w:p w14:paraId="242B9F4B" w14:textId="00243E71" w:rsidR="00C45602" w:rsidRDefault="008629AD" w:rsidP="00C45602">
            <w:pPr>
              <w:pStyle w:val="af8"/>
              <w:numPr>
                <w:ilvl w:val="0"/>
                <w:numId w:val="34"/>
              </w:numPr>
            </w:pPr>
            <w:r>
              <w:t xml:space="preserve">  </w:t>
            </w:r>
            <w:r w:rsidR="00C45602">
              <w:t xml:space="preserve">int </w:t>
            </w:r>
            <w:proofErr w:type="spellStart"/>
            <w:r w:rsidR="00C45602">
              <w:t>i</w:t>
            </w:r>
            <w:proofErr w:type="spellEnd"/>
            <w:r w:rsidR="00C45602">
              <w:t>;</w:t>
            </w:r>
          </w:p>
          <w:p w14:paraId="388ABC0A" w14:textId="09B5836B" w:rsidR="00C45602" w:rsidRDefault="00225030" w:rsidP="00C45602">
            <w:pPr>
              <w:pStyle w:val="af8"/>
              <w:numPr>
                <w:ilvl w:val="0"/>
                <w:numId w:val="34"/>
              </w:numPr>
            </w:pPr>
            <w:r>
              <w:rPr>
                <w:rFonts w:ascii="ＭＳ 明朝" w:eastAsia="ＭＳ 明朝" w:hAnsi="ＭＳ 明朝" w:cs="ＭＳ 明朝" w:hint="eastAsia"/>
              </w:rPr>
              <w:t xml:space="preserve"> </w:t>
            </w:r>
            <w:r>
              <w:rPr>
                <w:rFonts w:ascii="ＭＳ 明朝" w:eastAsia="ＭＳ 明朝" w:hAnsi="ＭＳ 明朝" w:cs="ＭＳ 明朝"/>
              </w:rPr>
              <w:t xml:space="preserve"> /* </w:t>
            </w:r>
            <w:r>
              <w:rPr>
                <w:rFonts w:ascii="ＭＳ 明朝" w:eastAsia="ＭＳ 明朝" w:hAnsi="ＭＳ 明朝" w:cs="ＭＳ 明朝" w:hint="eastAsia"/>
              </w:rPr>
              <w:t>中略</w:t>
            </w:r>
            <w:r>
              <w:rPr>
                <w:rFonts w:ascii="ＭＳ 明朝" w:eastAsia="ＭＳ 明朝" w:hAnsi="ＭＳ 明朝" w:cs="ＭＳ 明朝"/>
              </w:rPr>
              <w:t xml:space="preserve"> */</w:t>
            </w:r>
          </w:p>
          <w:p w14:paraId="7B68DA3E" w14:textId="7988CDDD" w:rsidR="00C45602" w:rsidRDefault="008629AD" w:rsidP="00C45602">
            <w:pPr>
              <w:pStyle w:val="af8"/>
              <w:numPr>
                <w:ilvl w:val="0"/>
                <w:numId w:val="34"/>
              </w:numPr>
            </w:pPr>
            <w:r>
              <w:t xml:space="preserve">  </w:t>
            </w:r>
            <w:r w:rsidR="00C45602">
              <w:t xml:space="preserve">return </w:t>
            </w:r>
            <w:proofErr w:type="spellStart"/>
            <w:r w:rsidR="00C45602">
              <w:t>tmp</w:t>
            </w:r>
            <w:proofErr w:type="spellEnd"/>
            <w:r w:rsidR="00C45602">
              <w:t>;</w:t>
            </w:r>
          </w:p>
          <w:p w14:paraId="354EFFA5" w14:textId="77777777" w:rsidR="00C45602" w:rsidRDefault="00C45602" w:rsidP="00C45602">
            <w:pPr>
              <w:pStyle w:val="af8"/>
              <w:numPr>
                <w:ilvl w:val="0"/>
                <w:numId w:val="34"/>
              </w:numPr>
            </w:pPr>
            <w:r>
              <w:t>}</w:t>
            </w:r>
          </w:p>
          <w:p w14:paraId="32B23AC1" w14:textId="77777777" w:rsidR="00C45602" w:rsidRDefault="00C45602" w:rsidP="00C45602">
            <w:pPr>
              <w:pStyle w:val="af8"/>
              <w:numPr>
                <w:ilvl w:val="0"/>
                <w:numId w:val="34"/>
              </w:numPr>
            </w:pPr>
          </w:p>
          <w:p w14:paraId="7A84CCF9"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キューの配列のデータを表示する関数</w:t>
            </w:r>
          </w:p>
          <w:p w14:paraId="53B86042"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6351A681"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引数</w:t>
            </w:r>
          </w:p>
          <w:p w14:paraId="4E6D9D98"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なし</w:t>
            </w:r>
          </w:p>
          <w:p w14:paraId="5E43BE49" w14:textId="77777777" w:rsidR="00C45602" w:rsidRDefault="00C45602" w:rsidP="00C45602">
            <w:pPr>
              <w:pStyle w:val="af8"/>
              <w:numPr>
                <w:ilvl w:val="0"/>
                <w:numId w:val="34"/>
              </w:numPr>
            </w:pPr>
            <w:r>
              <w:t xml:space="preserve">// </w:t>
            </w:r>
            <w:r>
              <w:rPr>
                <w:rFonts w:ascii="ＭＳ 明朝" w:eastAsia="ＭＳ 明朝" w:hAnsi="ＭＳ 明朝" w:cs="ＭＳ 明朝" w:hint="eastAsia"/>
              </w:rPr>
              <w:t>戻り値</w:t>
            </w:r>
          </w:p>
          <w:p w14:paraId="67E7F033" w14:textId="77777777" w:rsidR="00C45602" w:rsidRDefault="00C45602" w:rsidP="00C45602">
            <w:pPr>
              <w:pStyle w:val="af8"/>
              <w:numPr>
                <w:ilvl w:val="0"/>
                <w:numId w:val="34"/>
              </w:numPr>
            </w:pPr>
            <w:r>
              <w:t xml:space="preserve">// 0 : </w:t>
            </w:r>
            <w:r>
              <w:rPr>
                <w:rFonts w:ascii="ＭＳ 明朝" w:eastAsia="ＭＳ 明朝" w:hAnsi="ＭＳ 明朝" w:cs="ＭＳ 明朝" w:hint="eastAsia"/>
              </w:rPr>
              <w:t>表示成功</w:t>
            </w:r>
          </w:p>
          <w:p w14:paraId="47F6D421" w14:textId="77777777" w:rsidR="00C45602" w:rsidRDefault="00C45602" w:rsidP="00C45602">
            <w:pPr>
              <w:pStyle w:val="af8"/>
              <w:numPr>
                <w:ilvl w:val="0"/>
                <w:numId w:val="34"/>
              </w:numPr>
            </w:pPr>
            <w:r>
              <w:t>//</w:t>
            </w:r>
          </w:p>
          <w:p w14:paraId="6334DCA3" w14:textId="77777777" w:rsidR="00C45602" w:rsidRDefault="00C45602" w:rsidP="00C45602">
            <w:pPr>
              <w:pStyle w:val="af8"/>
              <w:numPr>
                <w:ilvl w:val="0"/>
                <w:numId w:val="34"/>
              </w:numPr>
            </w:pPr>
            <w:r>
              <w:t xml:space="preserve">int </w:t>
            </w:r>
            <w:proofErr w:type="spellStart"/>
            <w:r>
              <w:t>showQueue</w:t>
            </w:r>
            <w:proofErr w:type="spellEnd"/>
            <w:r>
              <w:t>(void)</w:t>
            </w:r>
          </w:p>
          <w:p w14:paraId="7E015392" w14:textId="77777777" w:rsidR="00C45602" w:rsidRDefault="00C45602" w:rsidP="00C45602">
            <w:pPr>
              <w:pStyle w:val="af8"/>
              <w:numPr>
                <w:ilvl w:val="0"/>
                <w:numId w:val="34"/>
              </w:numPr>
            </w:pPr>
            <w:r>
              <w:t>{</w:t>
            </w:r>
          </w:p>
          <w:p w14:paraId="13EFF9A2" w14:textId="317E0F16" w:rsidR="00C45602" w:rsidRDefault="008629AD" w:rsidP="00C45602">
            <w:pPr>
              <w:pStyle w:val="af8"/>
              <w:numPr>
                <w:ilvl w:val="0"/>
                <w:numId w:val="34"/>
              </w:numPr>
            </w:pPr>
            <w:r>
              <w:t xml:space="preserve">  </w:t>
            </w:r>
            <w:r w:rsidR="00C45602">
              <w:t xml:space="preserve">int </w:t>
            </w:r>
            <w:proofErr w:type="spellStart"/>
            <w:r w:rsidR="00C45602">
              <w:t>i</w:t>
            </w:r>
            <w:proofErr w:type="spellEnd"/>
            <w:r w:rsidR="00C45602">
              <w:t>;</w:t>
            </w:r>
          </w:p>
          <w:p w14:paraId="78487D69" w14:textId="0350D72A" w:rsidR="00C45602" w:rsidRDefault="00225030" w:rsidP="00C45602">
            <w:pPr>
              <w:pStyle w:val="af8"/>
              <w:numPr>
                <w:ilvl w:val="0"/>
                <w:numId w:val="34"/>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67245F0E" w14:textId="055C0D7D" w:rsidR="00C45602" w:rsidRDefault="008629AD" w:rsidP="00C45602">
            <w:pPr>
              <w:pStyle w:val="af8"/>
              <w:numPr>
                <w:ilvl w:val="0"/>
                <w:numId w:val="34"/>
              </w:numPr>
            </w:pPr>
            <w:r>
              <w:t xml:space="preserve">  </w:t>
            </w:r>
            <w:r w:rsidR="00C45602">
              <w:t>return 0;</w:t>
            </w:r>
          </w:p>
          <w:p w14:paraId="70361580" w14:textId="15AE2C4F" w:rsidR="00C45602" w:rsidRDefault="00C45602" w:rsidP="00BE6A16">
            <w:pPr>
              <w:pStyle w:val="af8"/>
              <w:numPr>
                <w:ilvl w:val="0"/>
                <w:numId w:val="34"/>
              </w:numPr>
            </w:pPr>
            <w:r>
              <w:t>}</w:t>
            </w:r>
          </w:p>
        </w:tc>
      </w:tr>
    </w:tbl>
    <w:p w14:paraId="38A04276" w14:textId="0F502DAF" w:rsidR="00BE6A16" w:rsidRDefault="00BE6A16" w:rsidP="00BE6A16"/>
    <w:p w14:paraId="3CA5626B" w14:textId="557ACFB7" w:rsidR="00C93CBE" w:rsidRDefault="0029131A" w:rsidP="006C235C">
      <w:pPr>
        <w:pStyle w:val="2"/>
      </w:pPr>
      <w:r w:rsidRPr="006B6918">
        <w:rPr>
          <w:rFonts w:hint="eastAsia"/>
        </w:rPr>
        <w:t>リングバッファの仕組みを持つキュー</w:t>
      </w:r>
      <w:r w:rsidR="00084A1E">
        <w:fldChar w:fldCharType="begin"/>
      </w:r>
      <w:r w:rsidR="00084A1E">
        <w:instrText xml:space="preserve"> REF _Ref131249549 \h </w:instrText>
      </w:r>
      <w:r w:rsidR="00084A1E">
        <w:fldChar w:fldCharType="separate"/>
      </w:r>
    </w:p>
    <w:p w14:paraId="534D7CE5" w14:textId="11A2D819" w:rsidR="00F80744" w:rsidRDefault="00C93CBE" w:rsidP="00F80744">
      <w:pPr>
        <w:pStyle w:val="a4"/>
      </w:pPr>
      <w:r>
        <w:t xml:space="preserve">リスト </w:t>
      </w:r>
      <w:r>
        <w:rPr>
          <w:noProof/>
        </w:rPr>
        <w:t>4</w:t>
      </w:r>
      <w:r w:rsidR="00084A1E">
        <w:fldChar w:fldCharType="end"/>
      </w:r>
      <w:r w:rsidR="00F80744">
        <w:rPr>
          <w:rFonts w:hint="eastAsia"/>
        </w:rPr>
        <w:t>は</w:t>
      </w:r>
      <w:r w:rsidR="00093681" w:rsidRPr="00093681">
        <w:t>4ページの4.2リングバッファの仕組みを持つキューで説明した関数の</w:t>
      </w:r>
      <w:r w:rsidR="00207D97">
        <w:rPr>
          <w:rFonts w:hint="eastAsia"/>
        </w:rPr>
        <w:t>み</w:t>
      </w:r>
      <w:r w:rsidR="00207D97">
        <w:t>を表示した</w:t>
      </w:r>
      <w:r w:rsidR="00207D97">
        <w:rPr>
          <w:rFonts w:hint="eastAsia"/>
        </w:rPr>
        <w:t>ものである．</w:t>
      </w:r>
      <w:bookmarkStart w:id="26" w:name="_Ref131249549"/>
    </w:p>
    <w:p w14:paraId="17DF9E77" w14:textId="496933E1" w:rsidR="00F80744" w:rsidRDefault="00F80744" w:rsidP="00F80744">
      <w:pPr>
        <w:pStyle w:val="a6"/>
        <w:keepNext/>
        <w:jc w:val="center"/>
      </w:pPr>
      <w:r>
        <w:t>リスト</w:t>
      </w:r>
      <w:r>
        <w:t xml:space="preserve"> </w:t>
      </w:r>
      <w:r>
        <w:fldChar w:fldCharType="begin"/>
      </w:r>
      <w:r>
        <w:instrText xml:space="preserve"> SEQ </w:instrText>
      </w:r>
      <w:r>
        <w:instrText>リスト</w:instrText>
      </w:r>
      <w:r>
        <w:instrText xml:space="preserve"> \* ARABIC </w:instrText>
      </w:r>
      <w:r>
        <w:fldChar w:fldCharType="separate"/>
      </w:r>
      <w:r w:rsidR="00C93CBE">
        <w:rPr>
          <w:noProof/>
        </w:rPr>
        <w:t>4</w:t>
      </w:r>
      <w:r>
        <w:fldChar w:fldCharType="end"/>
      </w:r>
      <w:bookmarkEnd w:id="26"/>
      <w:r>
        <w:t xml:space="preserve">: </w:t>
      </w:r>
      <w:r w:rsidRPr="001801E2">
        <w:rPr>
          <w:rFonts w:hint="eastAsia"/>
        </w:rPr>
        <w:t>リングバッファの仕組みを持つキューの関数</w:t>
      </w:r>
      <w:r>
        <w:rPr>
          <w:rFonts w:hint="eastAsia"/>
        </w:rPr>
        <w:t>(</w:t>
      </w:r>
      <w:r>
        <w:rPr>
          <w:rFonts w:hint="eastAsia"/>
        </w:rPr>
        <w:t>抜粋</w:t>
      </w:r>
      <w:r>
        <w:t>)</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tblGrid>
      <w:tr w:rsidR="00F80744" w14:paraId="46024934" w14:textId="77777777" w:rsidTr="00333831">
        <w:tc>
          <w:tcPr>
            <w:tcW w:w="8245" w:type="dxa"/>
          </w:tcPr>
          <w:p w14:paraId="78CF0867"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キューにデータを格納する関数</w:t>
            </w:r>
          </w:p>
          <w:p w14:paraId="39825B11"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58EC7A8F"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引数</w:t>
            </w:r>
          </w:p>
          <w:p w14:paraId="0326A28F" w14:textId="77777777" w:rsidR="00F80744" w:rsidRDefault="00F80744" w:rsidP="00301417">
            <w:pPr>
              <w:pStyle w:val="af8"/>
              <w:numPr>
                <w:ilvl w:val="0"/>
                <w:numId w:val="35"/>
              </w:numPr>
            </w:pPr>
            <w:r>
              <w:t xml:space="preserve">// queue </w:t>
            </w:r>
            <w:r>
              <w:rPr>
                <w:rFonts w:ascii="ＭＳ 明朝" w:eastAsia="ＭＳ 明朝" w:hAnsi="ＭＳ 明朝" w:cs="ＭＳ 明朝" w:hint="eastAsia"/>
              </w:rPr>
              <w:t>型ポインタ</w:t>
            </w:r>
            <w:r>
              <w:t xml:space="preserve"> obj : </w:t>
            </w:r>
            <w:r>
              <w:rPr>
                <w:rFonts w:ascii="ＭＳ 明朝" w:eastAsia="ＭＳ 明朝" w:hAnsi="ＭＳ 明朝" w:cs="ＭＳ 明朝" w:hint="eastAsia"/>
              </w:rPr>
              <w:t>データを追加するキューの構造体のアドレス</w:t>
            </w:r>
          </w:p>
          <w:p w14:paraId="7C36FCEC" w14:textId="77777777" w:rsidR="00F80744" w:rsidRDefault="00F80744" w:rsidP="00301417">
            <w:pPr>
              <w:pStyle w:val="af8"/>
              <w:numPr>
                <w:ilvl w:val="0"/>
                <w:numId w:val="35"/>
              </w:numPr>
            </w:pPr>
            <w:r>
              <w:t xml:space="preserve">// int </w:t>
            </w:r>
            <w:r>
              <w:rPr>
                <w:rFonts w:ascii="ＭＳ 明朝" w:eastAsia="ＭＳ 明朝" w:hAnsi="ＭＳ 明朝" w:cs="ＭＳ 明朝" w:hint="eastAsia"/>
              </w:rPr>
              <w:t>型</w:t>
            </w:r>
            <w:r>
              <w:t xml:space="preserve"> data : </w:t>
            </w:r>
            <w:r>
              <w:rPr>
                <w:rFonts w:ascii="ＭＳ 明朝" w:eastAsia="ＭＳ 明朝" w:hAnsi="ＭＳ 明朝" w:cs="ＭＳ 明朝" w:hint="eastAsia"/>
              </w:rPr>
              <w:t>キューに格納するデータ</w:t>
            </w:r>
          </w:p>
          <w:p w14:paraId="6491D3AF"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戻り値</w:t>
            </w:r>
          </w:p>
          <w:p w14:paraId="4972CB59" w14:textId="77777777" w:rsidR="00F80744" w:rsidRDefault="00F80744" w:rsidP="00301417">
            <w:pPr>
              <w:pStyle w:val="af8"/>
              <w:numPr>
                <w:ilvl w:val="0"/>
                <w:numId w:val="35"/>
              </w:numPr>
            </w:pPr>
            <w:r>
              <w:t xml:space="preserve">// -100 : </w:t>
            </w:r>
            <w:r>
              <w:rPr>
                <w:rFonts w:ascii="ＭＳ 明朝" w:eastAsia="ＭＳ 明朝" w:hAnsi="ＭＳ 明朝" w:cs="ＭＳ 明朝" w:hint="eastAsia"/>
              </w:rPr>
              <w:t>成功</w:t>
            </w:r>
          </w:p>
          <w:p w14:paraId="53EFE8F3" w14:textId="77777777" w:rsidR="00F80744" w:rsidRDefault="00F80744" w:rsidP="00301417">
            <w:pPr>
              <w:pStyle w:val="af8"/>
              <w:numPr>
                <w:ilvl w:val="0"/>
                <w:numId w:val="35"/>
              </w:numPr>
            </w:pPr>
            <w:r>
              <w:t xml:space="preserve">// -101 : </w:t>
            </w:r>
            <w:r>
              <w:rPr>
                <w:rFonts w:ascii="ＭＳ 明朝" w:eastAsia="ＭＳ 明朝" w:hAnsi="ＭＳ 明朝" w:cs="ＭＳ 明朝" w:hint="eastAsia"/>
              </w:rPr>
              <w:t>キューの残領域がないとき</w:t>
            </w:r>
          </w:p>
          <w:p w14:paraId="35C8A764" w14:textId="77777777" w:rsidR="00F80744" w:rsidRDefault="00F80744" w:rsidP="00301417">
            <w:pPr>
              <w:pStyle w:val="af8"/>
              <w:numPr>
                <w:ilvl w:val="0"/>
                <w:numId w:val="35"/>
              </w:numPr>
            </w:pPr>
            <w:r>
              <w:t xml:space="preserve">// -102 : </w:t>
            </w:r>
            <w:r>
              <w:rPr>
                <w:rFonts w:ascii="ＭＳ 明朝" w:eastAsia="ＭＳ 明朝" w:hAnsi="ＭＳ 明朝" w:cs="ＭＳ 明朝" w:hint="eastAsia"/>
              </w:rPr>
              <w:t>自然数でないデータが入力されたとき</w:t>
            </w:r>
          </w:p>
          <w:p w14:paraId="6DCA7D7E" w14:textId="77777777" w:rsidR="00F80744" w:rsidRDefault="00F80744" w:rsidP="00301417">
            <w:pPr>
              <w:pStyle w:val="af8"/>
              <w:numPr>
                <w:ilvl w:val="0"/>
                <w:numId w:val="35"/>
              </w:numPr>
            </w:pPr>
            <w:r>
              <w:t>//</w:t>
            </w:r>
          </w:p>
          <w:p w14:paraId="0C3D46A2" w14:textId="77777777" w:rsidR="00F80744" w:rsidRDefault="00F80744" w:rsidP="00301417">
            <w:pPr>
              <w:pStyle w:val="af8"/>
              <w:numPr>
                <w:ilvl w:val="0"/>
                <w:numId w:val="35"/>
              </w:numPr>
            </w:pPr>
            <w:r>
              <w:t>int enqueue(queue* obj, int data)</w:t>
            </w:r>
          </w:p>
          <w:p w14:paraId="25CB7212" w14:textId="77777777" w:rsidR="00F80744" w:rsidRDefault="00F80744" w:rsidP="00301417">
            <w:pPr>
              <w:pStyle w:val="af8"/>
              <w:numPr>
                <w:ilvl w:val="0"/>
                <w:numId w:val="35"/>
              </w:numPr>
            </w:pPr>
            <w:r>
              <w:t>{</w:t>
            </w:r>
          </w:p>
          <w:p w14:paraId="494DB71B" w14:textId="08D1D93E" w:rsidR="00225030" w:rsidRDefault="00225030" w:rsidP="00301417">
            <w:pPr>
              <w:pStyle w:val="af8"/>
              <w:numPr>
                <w:ilvl w:val="0"/>
                <w:numId w:val="35"/>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0F599E2D" w14:textId="77777777" w:rsidR="00F80744" w:rsidRDefault="00F80744" w:rsidP="00301417">
            <w:pPr>
              <w:pStyle w:val="af8"/>
              <w:numPr>
                <w:ilvl w:val="0"/>
                <w:numId w:val="35"/>
              </w:numPr>
            </w:pPr>
            <w:r>
              <w:t xml:space="preserve">  return -100;</w:t>
            </w:r>
          </w:p>
          <w:p w14:paraId="6C9E0FFA" w14:textId="77777777" w:rsidR="00F80744" w:rsidRDefault="00F80744" w:rsidP="00301417">
            <w:pPr>
              <w:pStyle w:val="af8"/>
              <w:numPr>
                <w:ilvl w:val="0"/>
                <w:numId w:val="35"/>
              </w:numPr>
            </w:pPr>
            <w:r>
              <w:t>}</w:t>
            </w:r>
          </w:p>
          <w:p w14:paraId="06D7E4A2" w14:textId="77777777" w:rsidR="00F80744" w:rsidRDefault="00F80744" w:rsidP="00301417">
            <w:pPr>
              <w:pStyle w:val="af8"/>
              <w:numPr>
                <w:ilvl w:val="0"/>
                <w:numId w:val="35"/>
              </w:numPr>
            </w:pPr>
          </w:p>
          <w:p w14:paraId="236AC33D"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キューからデータを取り出す関数</w:t>
            </w:r>
          </w:p>
          <w:p w14:paraId="51D0D154" w14:textId="77777777" w:rsidR="00F80744" w:rsidRDefault="00F80744" w:rsidP="00301417">
            <w:pPr>
              <w:pStyle w:val="af8"/>
              <w:numPr>
                <w:ilvl w:val="0"/>
                <w:numId w:val="35"/>
              </w:numPr>
            </w:pPr>
            <w:r>
              <w:lastRenderedPageBreak/>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52FB5902"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引数</w:t>
            </w:r>
          </w:p>
          <w:p w14:paraId="0F92853C" w14:textId="77777777" w:rsidR="00F80744" w:rsidRDefault="00F80744" w:rsidP="00301417">
            <w:pPr>
              <w:pStyle w:val="af8"/>
              <w:numPr>
                <w:ilvl w:val="0"/>
                <w:numId w:val="35"/>
              </w:numPr>
            </w:pPr>
            <w:r>
              <w:t xml:space="preserve">// queue </w:t>
            </w:r>
            <w:r>
              <w:rPr>
                <w:rFonts w:ascii="ＭＳ 明朝" w:eastAsia="ＭＳ 明朝" w:hAnsi="ＭＳ 明朝" w:cs="ＭＳ 明朝" w:hint="eastAsia"/>
              </w:rPr>
              <w:t>型ポインタ</w:t>
            </w:r>
            <w:r>
              <w:t xml:space="preserve"> obj : </w:t>
            </w:r>
            <w:r>
              <w:rPr>
                <w:rFonts w:ascii="ＭＳ 明朝" w:eastAsia="ＭＳ 明朝" w:hAnsi="ＭＳ 明朝" w:cs="ＭＳ 明朝" w:hint="eastAsia"/>
              </w:rPr>
              <w:t>データを取りだすキューの構造体のアドレス</w:t>
            </w:r>
          </w:p>
          <w:p w14:paraId="030E0AAB"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戻り値</w:t>
            </w:r>
          </w:p>
          <w:p w14:paraId="4CBBFA9E"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取りだしたデータ</w:t>
            </w:r>
            <w:r>
              <w:t xml:space="preserve"> : </w:t>
            </w:r>
            <w:r>
              <w:rPr>
                <w:rFonts w:ascii="ＭＳ 明朝" w:eastAsia="ＭＳ 明朝" w:hAnsi="ＭＳ 明朝" w:cs="ＭＳ 明朝" w:hint="eastAsia"/>
              </w:rPr>
              <w:t>取りだしに成功した場合</w:t>
            </w:r>
          </w:p>
          <w:p w14:paraId="628A5797" w14:textId="77777777" w:rsidR="00F80744" w:rsidRDefault="00F80744" w:rsidP="00301417">
            <w:pPr>
              <w:pStyle w:val="af8"/>
              <w:numPr>
                <w:ilvl w:val="0"/>
                <w:numId w:val="35"/>
              </w:numPr>
            </w:pPr>
            <w:r>
              <w:t xml:space="preserve">// -201 : </w:t>
            </w:r>
            <w:r>
              <w:rPr>
                <w:rFonts w:ascii="ＭＳ 明朝" w:eastAsia="ＭＳ 明朝" w:hAnsi="ＭＳ 明朝" w:cs="ＭＳ 明朝" w:hint="eastAsia"/>
              </w:rPr>
              <w:t>エラーコード</w:t>
            </w:r>
            <w:r>
              <w:t xml:space="preserve"> (</w:t>
            </w:r>
            <w:r>
              <w:rPr>
                <w:rFonts w:ascii="ＭＳ 明朝" w:eastAsia="ＭＳ 明朝" w:hAnsi="ＭＳ 明朝" w:cs="ＭＳ 明朝" w:hint="eastAsia"/>
              </w:rPr>
              <w:t>取りだせるデータがない</w:t>
            </w:r>
            <w:r>
              <w:t>)</w:t>
            </w:r>
          </w:p>
          <w:p w14:paraId="704F24AD" w14:textId="77777777" w:rsidR="00F80744" w:rsidRDefault="00F80744" w:rsidP="00301417">
            <w:pPr>
              <w:pStyle w:val="af8"/>
              <w:numPr>
                <w:ilvl w:val="0"/>
                <w:numId w:val="35"/>
              </w:numPr>
            </w:pPr>
            <w:r>
              <w:t>//</w:t>
            </w:r>
          </w:p>
          <w:p w14:paraId="273F0579" w14:textId="77777777" w:rsidR="00F80744" w:rsidRDefault="00F80744" w:rsidP="00301417">
            <w:pPr>
              <w:pStyle w:val="af8"/>
              <w:numPr>
                <w:ilvl w:val="0"/>
                <w:numId w:val="35"/>
              </w:numPr>
            </w:pPr>
            <w:r>
              <w:t>int dequeue(queue* obj)</w:t>
            </w:r>
          </w:p>
          <w:p w14:paraId="37C1B9EA" w14:textId="77777777" w:rsidR="00F80744" w:rsidRDefault="00F80744" w:rsidP="00301417">
            <w:pPr>
              <w:pStyle w:val="af8"/>
              <w:numPr>
                <w:ilvl w:val="0"/>
                <w:numId w:val="35"/>
              </w:numPr>
            </w:pPr>
            <w:r>
              <w:t>{</w:t>
            </w:r>
          </w:p>
          <w:p w14:paraId="1E062060" w14:textId="77777777" w:rsidR="00F80744" w:rsidRDefault="00F80744" w:rsidP="00301417">
            <w:pPr>
              <w:pStyle w:val="af8"/>
              <w:numPr>
                <w:ilvl w:val="0"/>
                <w:numId w:val="35"/>
              </w:numPr>
            </w:pPr>
            <w:r>
              <w:t xml:space="preserve">  int </w:t>
            </w:r>
            <w:proofErr w:type="spellStart"/>
            <w:r>
              <w:t>tmp</w:t>
            </w:r>
            <w:proofErr w:type="spellEnd"/>
            <w:r>
              <w:t>;</w:t>
            </w:r>
          </w:p>
          <w:p w14:paraId="6C14B899" w14:textId="6AAFDB20" w:rsidR="00F80744" w:rsidRDefault="00225030" w:rsidP="00301417">
            <w:pPr>
              <w:pStyle w:val="af8"/>
              <w:numPr>
                <w:ilvl w:val="0"/>
                <w:numId w:val="35"/>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12B864E9" w14:textId="77777777" w:rsidR="00F80744" w:rsidRDefault="00F80744" w:rsidP="00301417">
            <w:pPr>
              <w:pStyle w:val="af8"/>
              <w:numPr>
                <w:ilvl w:val="0"/>
                <w:numId w:val="35"/>
              </w:numPr>
            </w:pPr>
            <w:r>
              <w:t xml:space="preserve">  return </w:t>
            </w:r>
            <w:proofErr w:type="spellStart"/>
            <w:r>
              <w:t>tmp</w:t>
            </w:r>
            <w:proofErr w:type="spellEnd"/>
            <w:r>
              <w:t>;</w:t>
            </w:r>
          </w:p>
          <w:p w14:paraId="00D079E2" w14:textId="77777777" w:rsidR="00F80744" w:rsidRDefault="00F80744" w:rsidP="00301417">
            <w:pPr>
              <w:pStyle w:val="af8"/>
              <w:numPr>
                <w:ilvl w:val="0"/>
                <w:numId w:val="35"/>
              </w:numPr>
            </w:pPr>
            <w:r>
              <w:t>}</w:t>
            </w:r>
          </w:p>
          <w:p w14:paraId="58E07531" w14:textId="77777777" w:rsidR="00F80744" w:rsidRDefault="00F80744" w:rsidP="00301417">
            <w:pPr>
              <w:pStyle w:val="af8"/>
              <w:numPr>
                <w:ilvl w:val="0"/>
                <w:numId w:val="35"/>
              </w:numPr>
            </w:pPr>
          </w:p>
          <w:p w14:paraId="35FCCB71"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キューの配列のデータを表示する関数</w:t>
            </w:r>
          </w:p>
          <w:p w14:paraId="3E158FE8"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5C3E99A9"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引数</w:t>
            </w:r>
          </w:p>
          <w:p w14:paraId="6899D530"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なし</w:t>
            </w:r>
          </w:p>
          <w:p w14:paraId="709488BF" w14:textId="77777777" w:rsidR="00F80744" w:rsidRDefault="00F80744" w:rsidP="00301417">
            <w:pPr>
              <w:pStyle w:val="af8"/>
              <w:numPr>
                <w:ilvl w:val="0"/>
                <w:numId w:val="35"/>
              </w:numPr>
            </w:pPr>
            <w:r>
              <w:t xml:space="preserve">// </w:t>
            </w:r>
            <w:r>
              <w:rPr>
                <w:rFonts w:ascii="ＭＳ 明朝" w:eastAsia="ＭＳ 明朝" w:hAnsi="ＭＳ 明朝" w:cs="ＭＳ 明朝" w:hint="eastAsia"/>
              </w:rPr>
              <w:t>戻り値</w:t>
            </w:r>
          </w:p>
          <w:p w14:paraId="0D4F0053" w14:textId="77777777" w:rsidR="00F80744" w:rsidRDefault="00F80744" w:rsidP="00301417">
            <w:pPr>
              <w:pStyle w:val="af8"/>
              <w:numPr>
                <w:ilvl w:val="0"/>
                <w:numId w:val="35"/>
              </w:numPr>
            </w:pPr>
            <w:r>
              <w:t xml:space="preserve">// -500 : </w:t>
            </w:r>
            <w:r>
              <w:rPr>
                <w:rFonts w:ascii="ＭＳ 明朝" w:eastAsia="ＭＳ 明朝" w:hAnsi="ＭＳ 明朝" w:cs="ＭＳ 明朝" w:hint="eastAsia"/>
              </w:rPr>
              <w:t>表示成功</w:t>
            </w:r>
          </w:p>
          <w:p w14:paraId="2ACC2A39" w14:textId="77777777" w:rsidR="00F80744" w:rsidRDefault="00F80744" w:rsidP="00301417">
            <w:pPr>
              <w:pStyle w:val="af8"/>
              <w:numPr>
                <w:ilvl w:val="0"/>
                <w:numId w:val="35"/>
              </w:numPr>
            </w:pPr>
            <w:r>
              <w:t>//</w:t>
            </w:r>
          </w:p>
          <w:p w14:paraId="757C9DC7" w14:textId="77777777" w:rsidR="00F80744" w:rsidRDefault="00F80744" w:rsidP="00301417">
            <w:pPr>
              <w:pStyle w:val="af8"/>
              <w:numPr>
                <w:ilvl w:val="0"/>
                <w:numId w:val="35"/>
              </w:numPr>
            </w:pPr>
            <w:r>
              <w:t xml:space="preserve">int </w:t>
            </w:r>
            <w:proofErr w:type="spellStart"/>
            <w:r>
              <w:t>showQueue</w:t>
            </w:r>
            <w:proofErr w:type="spellEnd"/>
            <w:r>
              <w:t>(queue *obj)</w:t>
            </w:r>
          </w:p>
          <w:p w14:paraId="48BDC9AA" w14:textId="77777777" w:rsidR="00F80744" w:rsidRDefault="00F80744" w:rsidP="00301417">
            <w:pPr>
              <w:pStyle w:val="af8"/>
              <w:numPr>
                <w:ilvl w:val="0"/>
                <w:numId w:val="35"/>
              </w:numPr>
            </w:pPr>
            <w:r>
              <w:t>{</w:t>
            </w:r>
          </w:p>
          <w:p w14:paraId="33EE47AA" w14:textId="77777777" w:rsidR="00F80744" w:rsidRDefault="00F80744" w:rsidP="00301417">
            <w:pPr>
              <w:pStyle w:val="af8"/>
              <w:numPr>
                <w:ilvl w:val="0"/>
                <w:numId w:val="35"/>
              </w:numPr>
            </w:pPr>
            <w:r>
              <w:t xml:space="preserve">  int </w:t>
            </w:r>
            <w:proofErr w:type="spellStart"/>
            <w:r>
              <w:t>i</w:t>
            </w:r>
            <w:proofErr w:type="spellEnd"/>
            <w:r>
              <w:t>;</w:t>
            </w:r>
          </w:p>
          <w:p w14:paraId="5740147B" w14:textId="6EBD184D" w:rsidR="00F80744" w:rsidRDefault="00225030" w:rsidP="00301417">
            <w:pPr>
              <w:pStyle w:val="af8"/>
              <w:numPr>
                <w:ilvl w:val="0"/>
                <w:numId w:val="35"/>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03DFB657" w14:textId="77777777" w:rsidR="00F80744" w:rsidRDefault="00F80744" w:rsidP="00301417">
            <w:pPr>
              <w:pStyle w:val="af8"/>
              <w:numPr>
                <w:ilvl w:val="0"/>
                <w:numId w:val="35"/>
              </w:numPr>
            </w:pPr>
            <w:r>
              <w:t xml:space="preserve">  return -500;</w:t>
            </w:r>
          </w:p>
          <w:p w14:paraId="3862EBF1" w14:textId="77777777" w:rsidR="00F80744" w:rsidRDefault="00F80744" w:rsidP="00301417">
            <w:pPr>
              <w:pStyle w:val="af8"/>
              <w:numPr>
                <w:ilvl w:val="0"/>
                <w:numId w:val="35"/>
              </w:numPr>
            </w:pPr>
            <w:r>
              <w:t>}</w:t>
            </w:r>
          </w:p>
        </w:tc>
      </w:tr>
    </w:tbl>
    <w:p w14:paraId="6D55B5F0" w14:textId="60BF22C2" w:rsidR="0029131A" w:rsidRDefault="0029131A" w:rsidP="0029131A">
      <w:pPr>
        <w:pStyle w:val="a4"/>
      </w:pPr>
    </w:p>
    <w:p w14:paraId="04A8D564" w14:textId="1C3ADAEC" w:rsidR="00FC7FED" w:rsidRDefault="00C22E4A" w:rsidP="00E52BDC">
      <w:pPr>
        <w:pStyle w:val="2"/>
        <w:numPr>
          <w:ilvl w:val="0"/>
          <w:numId w:val="0"/>
        </w:numPr>
        <w:ind w:left="57"/>
      </w:pPr>
      <w:r w:rsidRPr="00C22E4A">
        <w:rPr>
          <w:rFonts w:hint="eastAsia"/>
        </w:rPr>
        <w:t>リスト構造のキュー</w:t>
      </w:r>
    </w:p>
    <w:p w14:paraId="74947A1E" w14:textId="0BDAB2F6" w:rsidR="00F72C7D" w:rsidRDefault="00F90AA5" w:rsidP="003D5D08">
      <w:pPr>
        <w:pStyle w:val="a4"/>
        <w:rPr>
          <w:rStyle w:val="a5"/>
        </w:rPr>
      </w:pPr>
      <w:r>
        <w:rPr>
          <w:rStyle w:val="a5"/>
        </w:rPr>
        <w:fldChar w:fldCharType="begin"/>
      </w:r>
      <w:r>
        <w:rPr>
          <w:rStyle w:val="a5"/>
        </w:rPr>
        <w:instrText xml:space="preserve"> </w:instrText>
      </w:r>
      <w:r>
        <w:rPr>
          <w:rStyle w:val="a5"/>
          <w:rFonts w:hint="eastAsia"/>
        </w:rPr>
        <w:instrText>REF _Ref131308675 \h</w:instrText>
      </w:r>
      <w:r>
        <w:rPr>
          <w:rStyle w:val="a5"/>
        </w:rPr>
        <w:instrText xml:space="preserve"> </w:instrText>
      </w:r>
      <w:r>
        <w:rPr>
          <w:rStyle w:val="a5"/>
        </w:rPr>
      </w:r>
      <w:r>
        <w:rPr>
          <w:rStyle w:val="a5"/>
        </w:rPr>
        <w:fldChar w:fldCharType="separate"/>
      </w:r>
      <w:r w:rsidR="00C93CBE">
        <w:t xml:space="preserve">リスト </w:t>
      </w:r>
      <w:r w:rsidR="00C93CBE">
        <w:rPr>
          <w:noProof/>
        </w:rPr>
        <w:t>5</w:t>
      </w:r>
      <w:r>
        <w:rPr>
          <w:rStyle w:val="a5"/>
        </w:rPr>
        <w:fldChar w:fldCharType="end"/>
      </w:r>
      <w:r w:rsidR="00FC7FED" w:rsidRPr="00FC7FED">
        <w:rPr>
          <w:rStyle w:val="a5"/>
          <w:rFonts w:hint="eastAsia"/>
        </w:rPr>
        <w:t>は</w:t>
      </w:r>
      <w:r w:rsidR="00FC7FED">
        <w:rPr>
          <w:rStyle w:val="a5"/>
        </w:rPr>
        <w:fldChar w:fldCharType="begin"/>
      </w:r>
      <w:r w:rsidR="00FC7FED">
        <w:rPr>
          <w:rStyle w:val="a5"/>
        </w:rPr>
        <w:instrText xml:space="preserve"> </w:instrText>
      </w:r>
      <w:r w:rsidR="00FC7FED">
        <w:rPr>
          <w:rStyle w:val="a5"/>
          <w:rFonts w:hint="eastAsia"/>
        </w:rPr>
        <w:instrText>PAGEREF _Ref131244523 \h</w:instrText>
      </w:r>
      <w:r w:rsidR="00FC7FED">
        <w:rPr>
          <w:rStyle w:val="a5"/>
        </w:rPr>
        <w:instrText xml:space="preserve"> </w:instrText>
      </w:r>
      <w:r w:rsidR="00FC7FED">
        <w:rPr>
          <w:rStyle w:val="a5"/>
        </w:rPr>
      </w:r>
      <w:r w:rsidR="00FC7FED">
        <w:rPr>
          <w:rStyle w:val="a5"/>
        </w:rPr>
        <w:fldChar w:fldCharType="separate"/>
      </w:r>
      <w:r w:rsidR="00C93CBE">
        <w:rPr>
          <w:rStyle w:val="a5"/>
          <w:noProof/>
        </w:rPr>
        <w:t>5</w:t>
      </w:r>
      <w:r w:rsidR="00FC7FED">
        <w:rPr>
          <w:rStyle w:val="a5"/>
        </w:rPr>
        <w:fldChar w:fldCharType="end"/>
      </w:r>
      <w:r w:rsidR="00FC7FED">
        <w:rPr>
          <w:rStyle w:val="a5"/>
          <w:rFonts w:hint="eastAsia"/>
        </w:rPr>
        <w:t>ページの</w:t>
      </w:r>
      <w:r w:rsidR="00FC7FED">
        <w:rPr>
          <w:rStyle w:val="a5"/>
        </w:rPr>
        <w:fldChar w:fldCharType="begin"/>
      </w:r>
      <w:r w:rsidR="00FC7FED">
        <w:rPr>
          <w:rStyle w:val="a5"/>
        </w:rPr>
        <w:instrText xml:space="preserve"> </w:instrText>
      </w:r>
      <w:r w:rsidR="00FC7FED">
        <w:rPr>
          <w:rStyle w:val="a5"/>
          <w:rFonts w:hint="eastAsia"/>
        </w:rPr>
        <w:instrText>REF _Ref131244523 \r \h</w:instrText>
      </w:r>
      <w:r w:rsidR="00FC7FED">
        <w:rPr>
          <w:rStyle w:val="a5"/>
        </w:rPr>
        <w:instrText xml:space="preserve"> </w:instrText>
      </w:r>
      <w:r w:rsidR="00FC7FED">
        <w:rPr>
          <w:rStyle w:val="a5"/>
        </w:rPr>
      </w:r>
      <w:r w:rsidR="00FC7FED">
        <w:rPr>
          <w:rStyle w:val="a5"/>
        </w:rPr>
        <w:fldChar w:fldCharType="separate"/>
      </w:r>
      <w:r w:rsidR="00C93CBE">
        <w:rPr>
          <w:rStyle w:val="a5"/>
        </w:rPr>
        <w:t>4.3</w:t>
      </w:r>
      <w:r w:rsidR="00FC7FED">
        <w:rPr>
          <w:rStyle w:val="a5"/>
        </w:rPr>
        <w:fldChar w:fldCharType="end"/>
      </w:r>
      <w:r w:rsidR="00FC7FED">
        <w:rPr>
          <w:rStyle w:val="a5"/>
        </w:rPr>
        <w:fldChar w:fldCharType="begin"/>
      </w:r>
      <w:r w:rsidR="00FC7FED">
        <w:rPr>
          <w:rStyle w:val="a5"/>
        </w:rPr>
        <w:instrText xml:space="preserve"> REF _Ref131244523 \h </w:instrText>
      </w:r>
      <w:r w:rsidR="00FC7FED">
        <w:rPr>
          <w:rStyle w:val="a5"/>
        </w:rPr>
      </w:r>
      <w:r w:rsidR="00FC7FED">
        <w:rPr>
          <w:rStyle w:val="a5"/>
        </w:rPr>
        <w:fldChar w:fldCharType="separate"/>
      </w:r>
      <w:r w:rsidR="00C93CBE" w:rsidRPr="00B929F8">
        <w:t>リスト構造のキュー</w:t>
      </w:r>
      <w:r w:rsidR="00FC7FED">
        <w:rPr>
          <w:rStyle w:val="a5"/>
        </w:rPr>
        <w:fldChar w:fldCharType="end"/>
      </w:r>
      <w:r w:rsidR="00FC7FED">
        <w:rPr>
          <w:rStyle w:val="a5"/>
          <w:rFonts w:hint="eastAsia"/>
        </w:rPr>
        <w:t>で</w:t>
      </w:r>
      <w:r w:rsidR="00FC7FED" w:rsidRPr="00FC7FED">
        <w:rPr>
          <w:rStyle w:val="a5"/>
          <w:rFonts w:hint="eastAsia"/>
        </w:rPr>
        <w:t>説明</w:t>
      </w:r>
      <w:r w:rsidR="00FC7FED">
        <w:rPr>
          <w:rStyle w:val="a5"/>
          <w:rFonts w:hint="eastAsia"/>
        </w:rPr>
        <w:t>した</w:t>
      </w:r>
      <w:r w:rsidR="00FC7FED" w:rsidRPr="00FC7FED">
        <w:rPr>
          <w:rStyle w:val="a5"/>
          <w:rFonts w:hint="eastAsia"/>
        </w:rPr>
        <w:t>関数のみを表示したものである．</w:t>
      </w:r>
    </w:p>
    <w:p w14:paraId="132024F1" w14:textId="64FDDCD8" w:rsidR="00F90AA5" w:rsidRDefault="00F90AA5" w:rsidP="00F90AA5">
      <w:pPr>
        <w:pStyle w:val="a6"/>
        <w:keepNext/>
        <w:jc w:val="center"/>
      </w:pPr>
      <w:bookmarkStart w:id="27" w:name="_Ref131308675"/>
      <w:r>
        <w:t>リスト</w:t>
      </w:r>
      <w:r>
        <w:t xml:space="preserve"> </w:t>
      </w:r>
      <w:r>
        <w:fldChar w:fldCharType="begin"/>
      </w:r>
      <w:r>
        <w:instrText xml:space="preserve"> SEQ </w:instrText>
      </w:r>
      <w:r>
        <w:instrText>リスト</w:instrText>
      </w:r>
      <w:r>
        <w:instrText xml:space="preserve"> \* ARABIC </w:instrText>
      </w:r>
      <w:r>
        <w:fldChar w:fldCharType="separate"/>
      </w:r>
      <w:r w:rsidR="00C93CBE">
        <w:rPr>
          <w:noProof/>
        </w:rPr>
        <w:t>5</w:t>
      </w:r>
      <w:r>
        <w:fldChar w:fldCharType="end"/>
      </w:r>
      <w:bookmarkEnd w:id="27"/>
      <w:r>
        <w:rPr>
          <w:rFonts w:hint="eastAsia"/>
        </w:rPr>
        <w:t>:</w:t>
      </w:r>
      <w:r>
        <w:t xml:space="preserve"> </w:t>
      </w:r>
      <w:r w:rsidRPr="003D5D08">
        <w:rPr>
          <w:rFonts w:hint="eastAsia"/>
        </w:rPr>
        <w:t>リスト構造のキューの関数</w:t>
      </w:r>
      <w:r>
        <w:rPr>
          <w:rFonts w:hint="eastAsia"/>
        </w:rPr>
        <w:t>(</w:t>
      </w:r>
      <w:r>
        <w:rPr>
          <w:rFonts w:hint="eastAsia"/>
        </w:rPr>
        <w:t>抜粋</w:t>
      </w:r>
      <w:r>
        <w:t>)</w:t>
      </w:r>
    </w:p>
    <w:tbl>
      <w:tblPr>
        <w:tblStyle w:val="ac"/>
        <w:tblW w:w="0" w:type="auto"/>
        <w:tblInd w:w="14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tblGrid>
      <w:tr w:rsidR="006D5FB8" w14:paraId="75663B31" w14:textId="77777777" w:rsidTr="00333831">
        <w:tc>
          <w:tcPr>
            <w:tcW w:w="8353" w:type="dxa"/>
          </w:tcPr>
          <w:p w14:paraId="671A26B6" w14:textId="77777777" w:rsidR="006D5FB8" w:rsidRDefault="006D5FB8" w:rsidP="006D5FB8">
            <w:pPr>
              <w:pStyle w:val="af8"/>
              <w:numPr>
                <w:ilvl w:val="0"/>
                <w:numId w:val="26"/>
              </w:numPr>
            </w:pPr>
            <w:r>
              <w:t xml:space="preserve">// </w:t>
            </w:r>
            <w:r>
              <w:rPr>
                <w:rFonts w:eastAsia="ＭＳ 明朝" w:hint="eastAsia"/>
              </w:rPr>
              <w:t>キューにデータを格納する関数</w:t>
            </w:r>
          </w:p>
          <w:p w14:paraId="714C0D20"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0DA06BE1"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引数</w:t>
            </w:r>
          </w:p>
          <w:p w14:paraId="5E5755E7" w14:textId="77777777" w:rsidR="006D5FB8" w:rsidRDefault="006D5FB8" w:rsidP="006D5FB8">
            <w:pPr>
              <w:pStyle w:val="af8"/>
              <w:numPr>
                <w:ilvl w:val="0"/>
                <w:numId w:val="26"/>
              </w:numPr>
            </w:pPr>
            <w:r>
              <w:t xml:space="preserve">// int </w:t>
            </w:r>
            <w:r>
              <w:rPr>
                <w:rFonts w:ascii="ＭＳ 明朝" w:eastAsia="ＭＳ 明朝" w:hAnsi="ＭＳ 明朝" w:cs="ＭＳ 明朝" w:hint="eastAsia"/>
              </w:rPr>
              <w:t>型</w:t>
            </w:r>
            <w:r>
              <w:t xml:space="preserve"> data : </w:t>
            </w:r>
            <w:r>
              <w:rPr>
                <w:rFonts w:ascii="ＭＳ 明朝" w:eastAsia="ＭＳ 明朝" w:hAnsi="ＭＳ 明朝" w:cs="ＭＳ 明朝" w:hint="eastAsia"/>
              </w:rPr>
              <w:t>キューに格納する値</w:t>
            </w:r>
          </w:p>
          <w:p w14:paraId="57875D7A" w14:textId="77777777" w:rsidR="006D5FB8" w:rsidRDefault="006D5FB8" w:rsidP="006D5FB8">
            <w:pPr>
              <w:pStyle w:val="af8"/>
              <w:numPr>
                <w:ilvl w:val="0"/>
                <w:numId w:val="26"/>
              </w:numPr>
            </w:pPr>
            <w:r>
              <w:lastRenderedPageBreak/>
              <w:t xml:space="preserve">// </w:t>
            </w:r>
            <w:r>
              <w:rPr>
                <w:rFonts w:ascii="ＭＳ 明朝" w:eastAsia="ＭＳ 明朝" w:hAnsi="ＭＳ 明朝" w:cs="ＭＳ 明朝" w:hint="eastAsia"/>
              </w:rPr>
              <w:t>戻り値</w:t>
            </w:r>
          </w:p>
          <w:p w14:paraId="7F19F3FF" w14:textId="77777777" w:rsidR="006D5FB8" w:rsidRDefault="006D5FB8" w:rsidP="006D5FB8">
            <w:pPr>
              <w:pStyle w:val="af8"/>
              <w:numPr>
                <w:ilvl w:val="0"/>
                <w:numId w:val="26"/>
              </w:numPr>
            </w:pPr>
            <w:r>
              <w:t xml:space="preserve">// -100 : </w:t>
            </w:r>
            <w:r>
              <w:rPr>
                <w:rFonts w:ascii="ＭＳ 明朝" w:eastAsia="ＭＳ 明朝" w:hAnsi="ＭＳ 明朝" w:cs="ＭＳ 明朝" w:hint="eastAsia"/>
              </w:rPr>
              <w:t>成功</w:t>
            </w:r>
          </w:p>
          <w:p w14:paraId="21B2864F" w14:textId="77777777" w:rsidR="006D5FB8" w:rsidRDefault="006D5FB8" w:rsidP="006D5FB8">
            <w:pPr>
              <w:pStyle w:val="af8"/>
              <w:numPr>
                <w:ilvl w:val="0"/>
                <w:numId w:val="26"/>
              </w:numPr>
            </w:pPr>
            <w:r>
              <w:t xml:space="preserve">// -101 : </w:t>
            </w:r>
            <w:r>
              <w:rPr>
                <w:rFonts w:ascii="ＭＳ 明朝" w:eastAsia="ＭＳ 明朝" w:hAnsi="ＭＳ 明朝" w:cs="ＭＳ 明朝" w:hint="eastAsia"/>
              </w:rPr>
              <w:t>キューの残領域がない</w:t>
            </w:r>
          </w:p>
          <w:p w14:paraId="58D7442A" w14:textId="77777777" w:rsidR="006D5FB8" w:rsidRDefault="006D5FB8" w:rsidP="006D5FB8">
            <w:pPr>
              <w:pStyle w:val="af8"/>
              <w:numPr>
                <w:ilvl w:val="0"/>
                <w:numId w:val="26"/>
              </w:numPr>
            </w:pPr>
            <w:r>
              <w:t>// -102 : 0</w:t>
            </w:r>
            <w:r>
              <w:rPr>
                <w:rFonts w:ascii="ＭＳ 明朝" w:eastAsia="ＭＳ 明朝" w:hAnsi="ＭＳ 明朝" w:cs="ＭＳ 明朝" w:hint="eastAsia"/>
              </w:rPr>
              <w:t>以下のデータが入力されたとき</w:t>
            </w:r>
          </w:p>
          <w:p w14:paraId="555ED354" w14:textId="77777777" w:rsidR="006D5FB8" w:rsidRDefault="006D5FB8" w:rsidP="006D5FB8">
            <w:pPr>
              <w:pStyle w:val="af8"/>
              <w:numPr>
                <w:ilvl w:val="0"/>
                <w:numId w:val="26"/>
              </w:numPr>
            </w:pPr>
            <w:r>
              <w:t>int enqueue(int data)</w:t>
            </w:r>
          </w:p>
          <w:p w14:paraId="31DE0FB7" w14:textId="77777777" w:rsidR="006D5FB8" w:rsidRDefault="006D5FB8" w:rsidP="006D5FB8">
            <w:pPr>
              <w:pStyle w:val="af8"/>
              <w:numPr>
                <w:ilvl w:val="0"/>
                <w:numId w:val="26"/>
              </w:numPr>
            </w:pPr>
            <w:r>
              <w:t>{</w:t>
            </w:r>
          </w:p>
          <w:p w14:paraId="2F0D9CEC" w14:textId="0482A0E6" w:rsidR="006D5FB8" w:rsidRDefault="008A7405" w:rsidP="006D5FB8">
            <w:pPr>
              <w:pStyle w:val="af8"/>
              <w:numPr>
                <w:ilvl w:val="0"/>
                <w:numId w:val="26"/>
              </w:numPr>
            </w:pPr>
            <w:r>
              <w:t xml:space="preserve">  </w:t>
            </w:r>
            <w:r w:rsidR="006D5FB8">
              <w:t xml:space="preserve">int </w:t>
            </w:r>
            <w:proofErr w:type="spellStart"/>
            <w:r w:rsidR="006D5FB8">
              <w:t>r_val</w:t>
            </w:r>
            <w:proofErr w:type="spellEnd"/>
            <w:r w:rsidR="006D5FB8">
              <w:t xml:space="preserve"> = -100;//</w:t>
            </w:r>
            <w:r w:rsidR="006D5FB8">
              <w:rPr>
                <w:rFonts w:ascii="ＭＳ 明朝" w:eastAsia="ＭＳ 明朝" w:hAnsi="ＭＳ 明朝" w:cs="ＭＳ 明朝" w:hint="eastAsia"/>
              </w:rPr>
              <w:t>返り値を宣言する</w:t>
            </w:r>
          </w:p>
          <w:p w14:paraId="055BD3B3" w14:textId="5605E64B" w:rsidR="006D5FB8" w:rsidRPr="00F06598" w:rsidRDefault="008A7405" w:rsidP="006D5FB8">
            <w:pPr>
              <w:pStyle w:val="af8"/>
              <w:numPr>
                <w:ilvl w:val="0"/>
                <w:numId w:val="26"/>
              </w:numPr>
            </w:pPr>
            <w:r>
              <w:t xml:space="preserve">  </w:t>
            </w:r>
            <w:r w:rsidR="006D5FB8">
              <w:t xml:space="preserve">Queue* </w:t>
            </w:r>
            <w:proofErr w:type="spellStart"/>
            <w:r w:rsidR="006D5FB8">
              <w:t>new_queue</w:t>
            </w:r>
            <w:proofErr w:type="spellEnd"/>
            <w:r w:rsidR="006D5FB8">
              <w:t>;//</w:t>
            </w:r>
            <w:r w:rsidR="006D5FB8">
              <w:rPr>
                <w:rFonts w:ascii="ＭＳ 明朝" w:eastAsia="ＭＳ 明朝" w:hAnsi="ＭＳ 明朝" w:cs="ＭＳ 明朝" w:hint="eastAsia"/>
              </w:rPr>
              <w:t>新しく確保する領域（構造体）へのポインタを宣言する</w:t>
            </w:r>
          </w:p>
          <w:p w14:paraId="28FDACD4" w14:textId="1FDC7033" w:rsidR="00225030" w:rsidRDefault="00225030" w:rsidP="006D5FB8">
            <w:pPr>
              <w:pStyle w:val="af8"/>
              <w:numPr>
                <w:ilvl w:val="0"/>
                <w:numId w:val="26"/>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3DA79543" w14:textId="3AAE6E16" w:rsidR="006D5FB8" w:rsidRDefault="008A7405" w:rsidP="006D5FB8">
            <w:pPr>
              <w:pStyle w:val="af8"/>
              <w:numPr>
                <w:ilvl w:val="0"/>
                <w:numId w:val="26"/>
              </w:numPr>
            </w:pPr>
            <w:r>
              <w:t xml:space="preserve">  </w:t>
            </w:r>
            <w:r w:rsidR="006D5FB8">
              <w:t xml:space="preserve">return </w:t>
            </w:r>
            <w:proofErr w:type="spellStart"/>
            <w:r w:rsidR="006D5FB8">
              <w:t>r_val</w:t>
            </w:r>
            <w:proofErr w:type="spellEnd"/>
            <w:r w:rsidR="006D5FB8">
              <w:t>;</w:t>
            </w:r>
          </w:p>
          <w:p w14:paraId="6115FA16" w14:textId="77777777" w:rsidR="006D5FB8" w:rsidRPr="00251C4B" w:rsidRDefault="006D5FB8" w:rsidP="006D5FB8">
            <w:pPr>
              <w:pStyle w:val="af8"/>
              <w:numPr>
                <w:ilvl w:val="0"/>
                <w:numId w:val="26"/>
              </w:numPr>
            </w:pPr>
            <w:r>
              <w:t>}</w:t>
            </w:r>
          </w:p>
          <w:p w14:paraId="23281A86"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キューからデータを取り出す関数</w:t>
            </w:r>
          </w:p>
          <w:p w14:paraId="548E5C2C"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7472E77C"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引数</w:t>
            </w:r>
          </w:p>
          <w:p w14:paraId="772788A3"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なし</w:t>
            </w:r>
          </w:p>
          <w:p w14:paraId="42B1DA83"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戻り値</w:t>
            </w:r>
          </w:p>
          <w:p w14:paraId="3C18B2D3" w14:textId="77777777" w:rsidR="006D5FB8" w:rsidRDefault="006D5FB8" w:rsidP="006D5FB8">
            <w:pPr>
              <w:pStyle w:val="af8"/>
              <w:numPr>
                <w:ilvl w:val="0"/>
                <w:numId w:val="26"/>
              </w:numPr>
            </w:pPr>
            <w:r>
              <w:t xml:space="preserve">// </w:t>
            </w:r>
            <w:proofErr w:type="spellStart"/>
            <w:r>
              <w:t>r_val</w:t>
            </w:r>
            <w:proofErr w:type="spellEnd"/>
            <w:r>
              <w:t xml:space="preserve"> : dequeue </w:t>
            </w:r>
            <w:r>
              <w:rPr>
                <w:rFonts w:ascii="ＭＳ 明朝" w:eastAsia="ＭＳ 明朝" w:hAnsi="ＭＳ 明朝" w:cs="ＭＳ 明朝" w:hint="eastAsia"/>
              </w:rPr>
              <w:t>で取りだした値</w:t>
            </w:r>
          </w:p>
          <w:p w14:paraId="1A911D53" w14:textId="77777777" w:rsidR="006D5FB8" w:rsidRDefault="006D5FB8" w:rsidP="006D5FB8">
            <w:pPr>
              <w:pStyle w:val="af8"/>
              <w:numPr>
                <w:ilvl w:val="0"/>
                <w:numId w:val="26"/>
              </w:numPr>
            </w:pPr>
            <w:r>
              <w:t xml:space="preserve">// -201 : </w:t>
            </w:r>
            <w:r>
              <w:rPr>
                <w:rFonts w:ascii="ＭＳ 明朝" w:eastAsia="ＭＳ 明朝" w:hAnsi="ＭＳ 明朝" w:cs="ＭＳ 明朝" w:hint="eastAsia"/>
              </w:rPr>
              <w:t>キューが空のとき</w:t>
            </w:r>
          </w:p>
          <w:p w14:paraId="4C1EB65E" w14:textId="77777777" w:rsidR="006D5FB8" w:rsidRDefault="006D5FB8" w:rsidP="006D5FB8">
            <w:pPr>
              <w:pStyle w:val="af8"/>
              <w:numPr>
                <w:ilvl w:val="0"/>
                <w:numId w:val="26"/>
              </w:numPr>
            </w:pPr>
            <w:r>
              <w:t xml:space="preserve">// -202 : </w:t>
            </w:r>
            <w:r>
              <w:rPr>
                <w:rFonts w:ascii="ＭＳ 明朝" w:eastAsia="ＭＳ 明朝" w:hAnsi="ＭＳ 明朝" w:cs="ＭＳ 明朝" w:hint="eastAsia"/>
              </w:rPr>
              <w:t>キュー取り出しエラー</w:t>
            </w:r>
          </w:p>
          <w:p w14:paraId="51471D59" w14:textId="77777777" w:rsidR="006D5FB8" w:rsidRDefault="006D5FB8" w:rsidP="006D5FB8">
            <w:pPr>
              <w:pStyle w:val="af8"/>
              <w:numPr>
                <w:ilvl w:val="0"/>
                <w:numId w:val="26"/>
              </w:numPr>
            </w:pPr>
            <w:r>
              <w:t xml:space="preserve">// -200 : </w:t>
            </w:r>
            <w:r>
              <w:rPr>
                <w:rFonts w:ascii="ＭＳ 明朝" w:eastAsia="ＭＳ 明朝" w:hAnsi="ＭＳ 明朝" w:cs="ＭＳ 明朝" w:hint="eastAsia"/>
              </w:rPr>
              <w:t>その他のエラー</w:t>
            </w:r>
          </w:p>
          <w:p w14:paraId="303DBA12" w14:textId="22277515" w:rsidR="006D5FB8" w:rsidRDefault="006D5FB8" w:rsidP="006D5FB8">
            <w:pPr>
              <w:pStyle w:val="af8"/>
              <w:numPr>
                <w:ilvl w:val="0"/>
                <w:numId w:val="26"/>
              </w:numPr>
            </w:pPr>
            <w:r>
              <w:t>int dequeue(</w:t>
            </w:r>
            <w:r w:rsidR="00E40318">
              <w:t>void</w:t>
            </w:r>
            <w:r>
              <w:t>)</w:t>
            </w:r>
          </w:p>
          <w:p w14:paraId="4B181D1B" w14:textId="77777777" w:rsidR="006D5FB8" w:rsidRDefault="006D5FB8" w:rsidP="006D5FB8">
            <w:pPr>
              <w:pStyle w:val="af8"/>
              <w:numPr>
                <w:ilvl w:val="0"/>
                <w:numId w:val="26"/>
              </w:numPr>
            </w:pPr>
            <w:r>
              <w:t>{</w:t>
            </w:r>
          </w:p>
          <w:p w14:paraId="7721631B" w14:textId="7B8A1615" w:rsidR="006D5FB8" w:rsidRDefault="002A52AA" w:rsidP="006D5FB8">
            <w:pPr>
              <w:pStyle w:val="af8"/>
              <w:numPr>
                <w:ilvl w:val="0"/>
                <w:numId w:val="26"/>
              </w:numPr>
            </w:pPr>
            <w:r>
              <w:t xml:space="preserve">  </w:t>
            </w:r>
            <w:r w:rsidR="006D5FB8">
              <w:t xml:space="preserve">int </w:t>
            </w:r>
            <w:proofErr w:type="spellStart"/>
            <w:r w:rsidR="006D5FB8">
              <w:t>r_val</w:t>
            </w:r>
            <w:proofErr w:type="spellEnd"/>
            <w:r w:rsidR="006D5FB8">
              <w:t xml:space="preserve"> = -200; //</w:t>
            </w:r>
            <w:r w:rsidR="006D5FB8">
              <w:rPr>
                <w:rFonts w:ascii="ＭＳ 明朝" w:eastAsia="ＭＳ 明朝" w:hAnsi="ＭＳ 明朝" w:cs="ＭＳ 明朝" w:hint="eastAsia"/>
              </w:rPr>
              <w:t>返り値を入れる変数を確保する</w:t>
            </w:r>
          </w:p>
          <w:p w14:paraId="56E3FBE4" w14:textId="739A7FCF" w:rsidR="006D5FB8" w:rsidRPr="00251C4B" w:rsidRDefault="002A52AA" w:rsidP="006D5FB8">
            <w:pPr>
              <w:pStyle w:val="af8"/>
              <w:numPr>
                <w:ilvl w:val="0"/>
                <w:numId w:val="26"/>
              </w:numPr>
            </w:pPr>
            <w:r>
              <w:t xml:space="preserve">  Q</w:t>
            </w:r>
            <w:r w:rsidR="006D5FB8">
              <w:t xml:space="preserve">ueue* </w:t>
            </w:r>
            <w:proofErr w:type="spellStart"/>
            <w:r w:rsidR="006D5FB8">
              <w:t>new_bottom</w:t>
            </w:r>
            <w:proofErr w:type="spellEnd"/>
            <w:r w:rsidR="006D5FB8">
              <w:t>; //</w:t>
            </w:r>
            <w:r w:rsidR="006D5FB8">
              <w:rPr>
                <w:rFonts w:ascii="ＭＳ 明朝" w:eastAsia="ＭＳ 明朝" w:hAnsi="ＭＳ 明朝" w:cs="ＭＳ 明朝" w:hint="eastAsia"/>
              </w:rPr>
              <w:t>新たに最古になる領域を指すポインタを宣言する</w:t>
            </w:r>
          </w:p>
          <w:p w14:paraId="23EF6E82" w14:textId="68E9A64E" w:rsidR="00E37360" w:rsidRDefault="00E37360" w:rsidP="006D5FB8">
            <w:pPr>
              <w:pStyle w:val="af8"/>
              <w:numPr>
                <w:ilvl w:val="0"/>
                <w:numId w:val="26"/>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12BCF68E" w14:textId="2BFBB47D" w:rsidR="006D5FB8" w:rsidRDefault="006A6078" w:rsidP="006D5FB8">
            <w:pPr>
              <w:pStyle w:val="af8"/>
              <w:numPr>
                <w:ilvl w:val="0"/>
                <w:numId w:val="26"/>
              </w:numPr>
            </w:pPr>
            <w:r>
              <w:t xml:space="preserve">  </w:t>
            </w:r>
            <w:r w:rsidR="006D5FB8">
              <w:t xml:space="preserve">return </w:t>
            </w:r>
            <w:proofErr w:type="spellStart"/>
            <w:r w:rsidR="006D5FB8">
              <w:t>r_val</w:t>
            </w:r>
            <w:proofErr w:type="spellEnd"/>
            <w:r w:rsidR="006D5FB8">
              <w:t>;</w:t>
            </w:r>
          </w:p>
          <w:p w14:paraId="764B741C" w14:textId="77777777" w:rsidR="006D5FB8" w:rsidRPr="00251C4B" w:rsidRDefault="006D5FB8" w:rsidP="006D5FB8">
            <w:pPr>
              <w:pStyle w:val="af8"/>
              <w:numPr>
                <w:ilvl w:val="0"/>
                <w:numId w:val="26"/>
              </w:numPr>
            </w:pPr>
            <w:r>
              <w:t>}</w:t>
            </w:r>
          </w:p>
          <w:p w14:paraId="47B23DCC"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キューのデータを表示する関数</w:t>
            </w:r>
          </w:p>
          <w:p w14:paraId="1BF99D0B"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型</w:t>
            </w:r>
          </w:p>
          <w:p w14:paraId="520A71FB"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引数</w:t>
            </w:r>
          </w:p>
          <w:p w14:paraId="75C392DB"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なし</w:t>
            </w:r>
          </w:p>
          <w:p w14:paraId="6AE5D23E"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戻り値</w:t>
            </w:r>
          </w:p>
          <w:p w14:paraId="0DBF89F1" w14:textId="77777777" w:rsidR="006D5FB8" w:rsidRDefault="006D5FB8" w:rsidP="006D5FB8">
            <w:pPr>
              <w:pStyle w:val="af8"/>
              <w:numPr>
                <w:ilvl w:val="0"/>
                <w:numId w:val="26"/>
              </w:numPr>
            </w:pPr>
            <w:r>
              <w:t xml:space="preserve">// 0 : </w:t>
            </w:r>
            <w:r>
              <w:rPr>
                <w:rFonts w:ascii="ＭＳ 明朝" w:eastAsia="ＭＳ 明朝" w:hAnsi="ＭＳ 明朝" w:cs="ＭＳ 明朝" w:hint="eastAsia"/>
              </w:rPr>
              <w:t>表示成功</w:t>
            </w:r>
          </w:p>
          <w:p w14:paraId="081B87F2" w14:textId="66FA18B4" w:rsidR="006D5FB8" w:rsidRDefault="006D5FB8" w:rsidP="006D5FB8">
            <w:pPr>
              <w:pStyle w:val="af8"/>
              <w:numPr>
                <w:ilvl w:val="0"/>
                <w:numId w:val="26"/>
              </w:numPr>
            </w:pPr>
            <w:r>
              <w:t xml:space="preserve">int </w:t>
            </w:r>
            <w:proofErr w:type="spellStart"/>
            <w:r>
              <w:t>showQueue</w:t>
            </w:r>
            <w:proofErr w:type="spellEnd"/>
            <w:r>
              <w:t>(</w:t>
            </w:r>
            <w:r w:rsidR="00E40318">
              <w:t>void</w:t>
            </w:r>
            <w:r>
              <w:t>)</w:t>
            </w:r>
          </w:p>
          <w:p w14:paraId="233AF488" w14:textId="77777777" w:rsidR="006D5FB8" w:rsidRDefault="006D5FB8" w:rsidP="006D5FB8">
            <w:pPr>
              <w:pStyle w:val="af8"/>
              <w:numPr>
                <w:ilvl w:val="0"/>
                <w:numId w:val="26"/>
              </w:numPr>
            </w:pPr>
            <w:r>
              <w:t>{</w:t>
            </w:r>
          </w:p>
          <w:p w14:paraId="27C3BFED" w14:textId="77777777" w:rsidR="006D5FB8" w:rsidRDefault="006D5FB8" w:rsidP="006D5FB8">
            <w:pPr>
              <w:pStyle w:val="af8"/>
              <w:numPr>
                <w:ilvl w:val="0"/>
                <w:numId w:val="26"/>
              </w:numPr>
            </w:pPr>
            <w:r>
              <w:t xml:space="preserve">  Queue* </w:t>
            </w:r>
            <w:proofErr w:type="spellStart"/>
            <w:r>
              <w:t>look_queue</w:t>
            </w:r>
            <w:proofErr w:type="spellEnd"/>
            <w:r>
              <w:t xml:space="preserve"> = </w:t>
            </w:r>
            <w:proofErr w:type="spellStart"/>
            <w:r>
              <w:t>bottom_queue</w:t>
            </w:r>
            <w:proofErr w:type="spellEnd"/>
            <w:r>
              <w:t>;</w:t>
            </w:r>
          </w:p>
          <w:p w14:paraId="35CDABB6" w14:textId="1384F15E" w:rsidR="006D5FB8" w:rsidRDefault="006A6078" w:rsidP="00BB0002">
            <w:pPr>
              <w:pStyle w:val="af8"/>
              <w:numPr>
                <w:ilvl w:val="0"/>
                <w:numId w:val="26"/>
              </w:numPr>
            </w:pPr>
            <w:r>
              <w:lastRenderedPageBreak/>
              <w:t xml:space="preserve">  </w:t>
            </w:r>
            <w:r w:rsidR="00BB0002">
              <w:rPr>
                <w:rFonts w:ascii="ＭＳ 明朝" w:eastAsia="ＭＳ 明朝" w:hAnsi="ＭＳ 明朝" w:cs="ＭＳ 明朝" w:hint="eastAsia"/>
              </w:rPr>
              <w:t>/</w:t>
            </w:r>
            <w:r w:rsidR="00BB0002">
              <w:rPr>
                <w:rFonts w:ascii="ＭＳ 明朝" w:eastAsia="ＭＳ 明朝" w:hAnsi="ＭＳ 明朝" w:cs="ＭＳ 明朝"/>
              </w:rPr>
              <w:t xml:space="preserve">* </w:t>
            </w:r>
            <w:r w:rsidR="00BB0002">
              <w:rPr>
                <w:rFonts w:ascii="ＭＳ 明朝" w:eastAsia="ＭＳ 明朝" w:hAnsi="ＭＳ 明朝" w:cs="ＭＳ 明朝" w:hint="eastAsia"/>
              </w:rPr>
              <w:t>中略</w:t>
            </w:r>
            <w:r w:rsidR="00BB0002">
              <w:rPr>
                <w:rFonts w:ascii="ＭＳ 明朝" w:eastAsia="ＭＳ 明朝" w:hAnsi="ＭＳ 明朝" w:cs="ＭＳ 明朝"/>
              </w:rPr>
              <w:t xml:space="preserve"> */</w:t>
            </w:r>
          </w:p>
          <w:p w14:paraId="2E4137EA" w14:textId="0B42A30E" w:rsidR="006D5FB8" w:rsidRDefault="006A6078" w:rsidP="006D5FB8">
            <w:pPr>
              <w:pStyle w:val="af8"/>
              <w:numPr>
                <w:ilvl w:val="0"/>
                <w:numId w:val="26"/>
              </w:numPr>
            </w:pPr>
            <w:r>
              <w:t xml:space="preserve">  </w:t>
            </w:r>
            <w:r w:rsidR="006D5FB8">
              <w:t>return 0;</w:t>
            </w:r>
          </w:p>
          <w:p w14:paraId="170ADAD6" w14:textId="77777777" w:rsidR="006D5FB8" w:rsidRDefault="006D5FB8" w:rsidP="006D5FB8">
            <w:pPr>
              <w:pStyle w:val="af8"/>
              <w:numPr>
                <w:ilvl w:val="0"/>
                <w:numId w:val="26"/>
              </w:numPr>
            </w:pPr>
            <w:r>
              <w:t>}</w:t>
            </w:r>
          </w:p>
          <w:p w14:paraId="1679FA85"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キューのデータ領域全てを解放する関数</w:t>
            </w:r>
          </w:p>
          <w:p w14:paraId="608C6B53"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データ型</w:t>
            </w:r>
            <w:r>
              <w:t xml:space="preserve"> void </w:t>
            </w:r>
            <w:r>
              <w:rPr>
                <w:rFonts w:ascii="ＭＳ 明朝" w:eastAsia="ＭＳ 明朝" w:hAnsi="ＭＳ 明朝" w:cs="ＭＳ 明朝" w:hint="eastAsia"/>
              </w:rPr>
              <w:t>型</w:t>
            </w:r>
          </w:p>
          <w:p w14:paraId="05FE3309"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引数</w:t>
            </w:r>
          </w:p>
          <w:p w14:paraId="03F8989F"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なし</w:t>
            </w:r>
          </w:p>
          <w:p w14:paraId="7303AFA6"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戻り値</w:t>
            </w:r>
          </w:p>
          <w:p w14:paraId="6F7673BB" w14:textId="77777777" w:rsidR="006D5FB8" w:rsidRDefault="006D5FB8" w:rsidP="006D5FB8">
            <w:pPr>
              <w:pStyle w:val="af8"/>
              <w:numPr>
                <w:ilvl w:val="0"/>
                <w:numId w:val="26"/>
              </w:numPr>
            </w:pPr>
            <w:r>
              <w:t xml:space="preserve">// </w:t>
            </w:r>
            <w:r>
              <w:rPr>
                <w:rFonts w:ascii="ＭＳ 明朝" w:eastAsia="ＭＳ 明朝" w:hAnsi="ＭＳ 明朝" w:cs="ＭＳ 明朝" w:hint="eastAsia"/>
              </w:rPr>
              <w:t>なし</w:t>
            </w:r>
          </w:p>
          <w:p w14:paraId="2E42B3A9" w14:textId="77777777" w:rsidR="006D5FB8" w:rsidRDefault="006D5FB8" w:rsidP="006D5FB8">
            <w:pPr>
              <w:pStyle w:val="af8"/>
              <w:numPr>
                <w:ilvl w:val="0"/>
                <w:numId w:val="26"/>
              </w:numPr>
            </w:pPr>
            <w:r>
              <w:t>//</w:t>
            </w:r>
          </w:p>
          <w:p w14:paraId="4FF3356F" w14:textId="419DFA52" w:rsidR="006D5FB8" w:rsidRDefault="006D5FB8" w:rsidP="006D5FB8">
            <w:pPr>
              <w:pStyle w:val="af8"/>
              <w:numPr>
                <w:ilvl w:val="0"/>
                <w:numId w:val="26"/>
              </w:numPr>
            </w:pPr>
            <w:r>
              <w:t xml:space="preserve">void </w:t>
            </w:r>
            <w:proofErr w:type="spellStart"/>
            <w:r>
              <w:t>freeQueue</w:t>
            </w:r>
            <w:proofErr w:type="spellEnd"/>
            <w:r>
              <w:t>(</w:t>
            </w:r>
            <w:r w:rsidR="00E40318">
              <w:t>void</w:t>
            </w:r>
            <w:r>
              <w:t>)</w:t>
            </w:r>
          </w:p>
          <w:p w14:paraId="4055B166" w14:textId="77777777" w:rsidR="006D5FB8" w:rsidRDefault="006D5FB8" w:rsidP="006D5FB8">
            <w:pPr>
              <w:pStyle w:val="af8"/>
              <w:numPr>
                <w:ilvl w:val="0"/>
                <w:numId w:val="26"/>
              </w:numPr>
            </w:pPr>
            <w:r>
              <w:t>{</w:t>
            </w:r>
          </w:p>
          <w:p w14:paraId="32837A3C" w14:textId="77777777" w:rsidR="006D5FB8" w:rsidRDefault="006D5FB8" w:rsidP="006D5FB8">
            <w:pPr>
              <w:pStyle w:val="af8"/>
              <w:numPr>
                <w:ilvl w:val="0"/>
                <w:numId w:val="26"/>
              </w:numPr>
            </w:pPr>
            <w:r>
              <w:t xml:space="preserve">  Queue* </w:t>
            </w:r>
            <w:proofErr w:type="spellStart"/>
            <w:r>
              <w:t>this_queue</w:t>
            </w:r>
            <w:proofErr w:type="spellEnd"/>
            <w:r>
              <w:t>;</w:t>
            </w:r>
          </w:p>
          <w:p w14:paraId="493A5568" w14:textId="25C10F61" w:rsidR="00E40318" w:rsidRPr="00E40318" w:rsidRDefault="006D5FB8" w:rsidP="00E40318">
            <w:pPr>
              <w:pStyle w:val="af8"/>
              <w:numPr>
                <w:ilvl w:val="0"/>
                <w:numId w:val="26"/>
              </w:numPr>
            </w:pPr>
            <w:r>
              <w:rPr>
                <w:rFonts w:eastAsiaTheme="minorEastAsia" w:hint="eastAsia"/>
              </w:rPr>
              <w:t xml:space="preserve"> </w:t>
            </w:r>
            <w:r>
              <w:rPr>
                <w:rFonts w:eastAsiaTheme="minorEastAsia"/>
              </w:rPr>
              <w:t xml:space="preserve"> </w:t>
            </w:r>
            <w:r w:rsidR="00E40318">
              <w:rPr>
                <w:rFonts w:eastAsiaTheme="minorEastAsia"/>
              </w:rPr>
              <w:t xml:space="preserve">/* </w:t>
            </w:r>
            <w:r w:rsidR="00E40318">
              <w:rPr>
                <w:rFonts w:eastAsiaTheme="minorEastAsia" w:hint="eastAsia"/>
              </w:rPr>
              <w:t>中略</w:t>
            </w:r>
            <w:r w:rsidR="00E40318">
              <w:rPr>
                <w:rFonts w:eastAsiaTheme="minorEastAsia"/>
              </w:rPr>
              <w:t xml:space="preserve"> *</w:t>
            </w:r>
            <w:r w:rsidR="00E40318">
              <w:rPr>
                <w:rFonts w:eastAsiaTheme="minorEastAsia" w:hint="eastAsia"/>
              </w:rPr>
              <w:t>/</w:t>
            </w:r>
          </w:p>
          <w:p w14:paraId="54770777" w14:textId="15892417" w:rsidR="006D5FB8" w:rsidRDefault="006D5FB8" w:rsidP="00E40318">
            <w:pPr>
              <w:pStyle w:val="af8"/>
              <w:numPr>
                <w:ilvl w:val="0"/>
                <w:numId w:val="26"/>
              </w:numPr>
              <w:rPr>
                <w:rStyle w:val="a5"/>
              </w:rPr>
            </w:pPr>
            <w:r>
              <w:t>}</w:t>
            </w:r>
          </w:p>
        </w:tc>
      </w:tr>
    </w:tbl>
    <w:p w14:paraId="34727818" w14:textId="6393BDD6" w:rsidR="00686228" w:rsidRDefault="00CE3A4D" w:rsidP="00CE3A4D">
      <w:pPr>
        <w:pStyle w:val="1"/>
      </w:pPr>
      <w:r w:rsidRPr="00CE3A4D">
        <w:rPr>
          <w:rFonts w:hint="eastAsia"/>
        </w:rPr>
        <w:lastRenderedPageBreak/>
        <w:t>実行結果</w:t>
      </w:r>
    </w:p>
    <w:p w14:paraId="6F036E91" w14:textId="4E2383B4" w:rsidR="00CE3A4D" w:rsidRDefault="00CE3A4D" w:rsidP="00CE3A4D">
      <w:pPr>
        <w:pStyle w:val="a4"/>
      </w:pPr>
      <w:r>
        <w:rPr>
          <w:rFonts w:hint="eastAsia"/>
        </w:rPr>
        <w:t>この章では実装した</w:t>
      </w:r>
      <w:r>
        <w:t xml:space="preserve"> 3 種類のキューについて，関数が正常に動作しているかを確認できるように表示</w:t>
      </w:r>
      <w:r>
        <w:rPr>
          <w:rFonts w:hint="eastAsia"/>
        </w:rPr>
        <w:t>した結果を示す．</w:t>
      </w:r>
    </w:p>
    <w:p w14:paraId="1D2B26D7" w14:textId="76226E59" w:rsidR="00D1599B" w:rsidRDefault="00D1599B" w:rsidP="00D1599B">
      <w:pPr>
        <w:pStyle w:val="2"/>
      </w:pPr>
      <w:r>
        <w:t>再構築の仕組みを持つキュー</w:t>
      </w:r>
    </w:p>
    <w:p w14:paraId="31CE3BB8" w14:textId="6DDA4835" w:rsidR="00D1599B" w:rsidRDefault="00D1599B" w:rsidP="00D1599B">
      <w:pPr>
        <w:pStyle w:val="a4"/>
      </w:pPr>
      <w:r w:rsidRPr="00D1599B">
        <w:rPr>
          <w:rFonts w:hint="eastAsia"/>
        </w:rPr>
        <w:t>以下に再構築の仕組みを持つキューの実行結果を示す．実行結果では，次の確認をしている．</w:t>
      </w:r>
    </w:p>
    <w:p w14:paraId="68A3093D" w14:textId="514C21FE" w:rsidR="00D1599B" w:rsidRDefault="00B80088" w:rsidP="00D1599B">
      <w:pPr>
        <w:pStyle w:val="a4"/>
        <w:numPr>
          <w:ilvl w:val="0"/>
          <w:numId w:val="36"/>
        </w:numPr>
        <w:ind w:leftChars="0" w:firstLineChars="0"/>
      </w:pPr>
      <w:r w:rsidRPr="00B80088">
        <w:rPr>
          <w:rFonts w:hint="eastAsia"/>
        </w:rPr>
        <w:t>正常に</w:t>
      </w:r>
      <w:r w:rsidRPr="00B80088">
        <w:t xml:space="preserve"> enqueue されている．</w:t>
      </w:r>
    </w:p>
    <w:p w14:paraId="5C117F2F" w14:textId="77777777" w:rsidR="00B80088" w:rsidRDefault="00B80088" w:rsidP="00D1599B">
      <w:pPr>
        <w:pStyle w:val="a4"/>
        <w:numPr>
          <w:ilvl w:val="0"/>
          <w:numId w:val="36"/>
        </w:numPr>
        <w:ind w:leftChars="0" w:firstLineChars="0"/>
      </w:pPr>
      <w:r>
        <w:t xml:space="preserve">正常に dequeue されている． </w:t>
      </w:r>
    </w:p>
    <w:p w14:paraId="634705E6" w14:textId="36BA294A" w:rsidR="00B80088" w:rsidRDefault="00B80088" w:rsidP="00D1599B">
      <w:pPr>
        <w:pStyle w:val="a4"/>
        <w:numPr>
          <w:ilvl w:val="0"/>
          <w:numId w:val="36"/>
        </w:numPr>
        <w:ind w:leftChars="0" w:firstLineChars="0"/>
      </w:pPr>
      <w:r>
        <w:t>dequeue した際に再構築が行われている．</w:t>
      </w:r>
    </w:p>
    <w:p w14:paraId="375BA324" w14:textId="09D248FF" w:rsidR="00B80088" w:rsidRDefault="00B80088" w:rsidP="00D1599B">
      <w:pPr>
        <w:pStyle w:val="a4"/>
        <w:numPr>
          <w:ilvl w:val="0"/>
          <w:numId w:val="36"/>
        </w:numPr>
        <w:ind w:leftChars="0" w:firstLineChars="0"/>
      </w:pPr>
      <w:r>
        <w:t>エラーコードに対して，正しいエラー内容が表示されている．</w:t>
      </w:r>
    </w:p>
    <w:p w14:paraId="7D316211" w14:textId="179FCF82" w:rsidR="00131C70" w:rsidRDefault="00131C70" w:rsidP="00131C70">
      <w:pPr>
        <w:pStyle w:val="a4"/>
      </w:pPr>
      <w:r>
        <w:rPr>
          <w:rFonts w:hint="eastAsia"/>
        </w:rPr>
        <w:t>上記のそれぞれそれについて説明を行う．まず，正常に</w:t>
      </w:r>
      <w:r>
        <w:t xml:space="preserve"> enqueue されているかを確認する．実行結果の</w:t>
      </w:r>
      <w:r>
        <w:rPr>
          <w:rFonts w:hint="eastAsia"/>
        </w:rPr>
        <w:t>「キューが満杯になるまでデータを格納する」というところより，</w:t>
      </w:r>
      <w:r>
        <w:t>queue に順に値が入力されているため，正</w:t>
      </w:r>
      <w:r>
        <w:rPr>
          <w:rFonts w:hint="eastAsia"/>
        </w:rPr>
        <w:t>常に動作していることがわかる．次に，正常に</w:t>
      </w:r>
      <w:r>
        <w:t xml:space="preserve"> dequeue されているかを確認する．「キューがカラになるまでdequeue する」というところより，値が enqueue された順番で queue から取りだしているため，正常に動作</w:t>
      </w:r>
      <w:r>
        <w:rPr>
          <w:rFonts w:hint="eastAsia"/>
        </w:rPr>
        <w:t>していることがわかる．また，データを取り出したときに，残ったデータが左詰めのようにキューの中で再構築されていることも確認できる．最後に，エラーコードに対して正しいエラー内容が表示されていることを確認する．「負の値</w:t>
      </w:r>
      <w:r>
        <w:t xml:space="preserve"> (-1) を enqueue する」，「キューが満杯の状態で 1000 を enqueue する」，「キューが空の状態</w:t>
      </w:r>
      <w:r>
        <w:rPr>
          <w:rFonts w:hint="eastAsia"/>
        </w:rPr>
        <w:t>で</w:t>
      </w:r>
      <w:r>
        <w:t xml:space="preserve"> dequeue する」のところからわかるように，内容に応じて，正しいエラー内容が表示されていることが確</w:t>
      </w:r>
      <w:r>
        <w:rPr>
          <w:rFonts w:hint="eastAsia"/>
        </w:rPr>
        <w:t>認できる．</w:t>
      </w:r>
      <w:r>
        <w:cr/>
      </w:r>
    </w:p>
    <w:p w14:paraId="237F8877" w14:textId="77777777" w:rsidR="00472B9A" w:rsidRPr="00472B9A" w:rsidRDefault="00472B9A" w:rsidP="00472B9A"/>
    <w:p w14:paraId="3E174B55" w14:textId="77777777" w:rsidR="00412788" w:rsidRPr="00412788" w:rsidRDefault="00412788" w:rsidP="00412788">
      <w:pPr>
        <w:pStyle w:val="afa"/>
      </w:pPr>
      <w:r w:rsidRPr="00412788">
        <w:rPr>
          <w:rFonts w:hint="eastAsia"/>
        </w:rPr>
        <w:t>キューの大きさ</w:t>
      </w:r>
      <w:r w:rsidRPr="00412788">
        <w:t>:4</w:t>
      </w:r>
    </w:p>
    <w:p w14:paraId="1EB1D3C6" w14:textId="77777777" w:rsidR="00412788" w:rsidRPr="00412788" w:rsidRDefault="00412788" w:rsidP="00412788">
      <w:pPr>
        <w:pStyle w:val="afa"/>
      </w:pPr>
      <w:r w:rsidRPr="00412788">
        <w:rPr>
          <w:rFonts w:hint="eastAsia"/>
        </w:rPr>
        <w:t>データ格納前のキュー</w:t>
      </w:r>
    </w:p>
    <w:p w14:paraId="271608E1" w14:textId="77777777" w:rsidR="00412788" w:rsidRPr="00412788" w:rsidRDefault="00412788" w:rsidP="00412788">
      <w:pPr>
        <w:pStyle w:val="afa"/>
      </w:pPr>
      <w:r w:rsidRPr="00412788">
        <w:t>queue :| 0 | 0 | 0 | 0 |</w:t>
      </w:r>
    </w:p>
    <w:p w14:paraId="135F7130" w14:textId="77777777" w:rsidR="00412788" w:rsidRPr="00412788" w:rsidRDefault="00412788" w:rsidP="00412788">
      <w:pPr>
        <w:pStyle w:val="afa"/>
      </w:pPr>
      <w:r w:rsidRPr="00412788">
        <w:rPr>
          <w:rFonts w:hint="eastAsia"/>
        </w:rPr>
        <w:t>負の値</w:t>
      </w:r>
      <w:r w:rsidRPr="00412788">
        <w:t xml:space="preserve"> (-1) </w:t>
      </w:r>
      <w:r w:rsidRPr="00412788">
        <w:t>を</w:t>
      </w:r>
      <w:r w:rsidRPr="00412788">
        <w:t xml:space="preserve"> enqueue </w:t>
      </w:r>
      <w:r w:rsidRPr="00412788">
        <w:t>する</w:t>
      </w:r>
    </w:p>
    <w:p w14:paraId="4F8602EC" w14:textId="77777777" w:rsidR="00412788" w:rsidRPr="00412788" w:rsidRDefault="00412788" w:rsidP="00412788">
      <w:pPr>
        <w:pStyle w:val="afa"/>
      </w:pPr>
      <w:r w:rsidRPr="00412788">
        <w:rPr>
          <w:rFonts w:hint="eastAsia"/>
        </w:rPr>
        <w:t>負の値が入力されました</w:t>
      </w:r>
      <w:r w:rsidRPr="00412788">
        <w:t xml:space="preserve"> (-102)</w:t>
      </w:r>
    </w:p>
    <w:p w14:paraId="632AF252" w14:textId="77777777" w:rsidR="00412788" w:rsidRPr="00412788" w:rsidRDefault="00412788" w:rsidP="00412788">
      <w:pPr>
        <w:pStyle w:val="afa"/>
      </w:pPr>
      <w:r w:rsidRPr="00412788">
        <w:t>queue :| 0 | 0 | 0 | 0 |</w:t>
      </w:r>
    </w:p>
    <w:p w14:paraId="019F24C9" w14:textId="77777777" w:rsidR="00412788" w:rsidRPr="00412788" w:rsidRDefault="00412788" w:rsidP="00412788">
      <w:pPr>
        <w:pStyle w:val="afa"/>
      </w:pPr>
      <w:r w:rsidRPr="00412788">
        <w:rPr>
          <w:rFonts w:hint="eastAsia"/>
        </w:rPr>
        <w:t>キューが満杯になるまでデータを格納する</w:t>
      </w:r>
    </w:p>
    <w:p w14:paraId="5152E333" w14:textId="77777777" w:rsidR="00412788" w:rsidRPr="00412788" w:rsidRDefault="00412788" w:rsidP="00412788">
      <w:pPr>
        <w:pStyle w:val="afa"/>
      </w:pPr>
      <w:r w:rsidRPr="00412788">
        <w:t>queue :| 1 | 0 | 0 | 0 |</w:t>
      </w:r>
    </w:p>
    <w:p w14:paraId="73E2ED7F" w14:textId="77777777" w:rsidR="00412788" w:rsidRPr="00412788" w:rsidRDefault="00412788" w:rsidP="00412788">
      <w:pPr>
        <w:pStyle w:val="afa"/>
      </w:pPr>
      <w:r w:rsidRPr="00412788">
        <w:t>queue :| 1 | 2 | 0 | 0 |</w:t>
      </w:r>
    </w:p>
    <w:p w14:paraId="63BE21DD" w14:textId="77777777" w:rsidR="00412788" w:rsidRPr="00412788" w:rsidRDefault="00412788" w:rsidP="00412788">
      <w:pPr>
        <w:pStyle w:val="afa"/>
      </w:pPr>
      <w:r w:rsidRPr="00412788">
        <w:t>queue :| 1 | 2 | 3 | 0 |</w:t>
      </w:r>
    </w:p>
    <w:p w14:paraId="1025F786" w14:textId="77777777" w:rsidR="00412788" w:rsidRPr="00412788" w:rsidRDefault="00412788" w:rsidP="00412788">
      <w:pPr>
        <w:pStyle w:val="afa"/>
      </w:pPr>
      <w:r w:rsidRPr="00412788">
        <w:t>queue :| 1 | 2 | 3 | 4 |</w:t>
      </w:r>
    </w:p>
    <w:p w14:paraId="1B959A29" w14:textId="77777777" w:rsidR="00412788" w:rsidRPr="00412788" w:rsidRDefault="00412788" w:rsidP="00412788">
      <w:pPr>
        <w:pStyle w:val="afa"/>
      </w:pPr>
      <w:r w:rsidRPr="00412788">
        <w:rPr>
          <w:rFonts w:hint="eastAsia"/>
        </w:rPr>
        <w:t>キューが満杯の状態で</w:t>
      </w:r>
      <w:r w:rsidRPr="00412788">
        <w:t xml:space="preserve"> 1000 </w:t>
      </w:r>
      <w:r w:rsidRPr="00412788">
        <w:t>を</w:t>
      </w:r>
      <w:r w:rsidRPr="00412788">
        <w:t xml:space="preserve"> enqueue </w:t>
      </w:r>
      <w:r w:rsidRPr="00412788">
        <w:t>する</w:t>
      </w:r>
    </w:p>
    <w:p w14:paraId="5547DF80" w14:textId="77777777" w:rsidR="00412788" w:rsidRPr="00412788" w:rsidRDefault="00412788" w:rsidP="00412788">
      <w:pPr>
        <w:pStyle w:val="afa"/>
      </w:pPr>
      <w:r w:rsidRPr="00412788">
        <w:rPr>
          <w:rFonts w:hint="eastAsia"/>
        </w:rPr>
        <w:t>キューが満杯でデータを格納できません</w:t>
      </w:r>
      <w:r w:rsidRPr="00412788">
        <w:t xml:space="preserve"> (-101)</w:t>
      </w:r>
    </w:p>
    <w:p w14:paraId="41560BB7" w14:textId="77777777" w:rsidR="00412788" w:rsidRPr="00412788" w:rsidRDefault="00412788" w:rsidP="00412788">
      <w:pPr>
        <w:pStyle w:val="afa"/>
      </w:pPr>
      <w:r w:rsidRPr="00412788">
        <w:t>queue :| 1 | 2 | 3 | 4 |</w:t>
      </w:r>
    </w:p>
    <w:p w14:paraId="1D0C39A2" w14:textId="77777777" w:rsidR="00412788" w:rsidRPr="00412788" w:rsidRDefault="00412788" w:rsidP="00412788">
      <w:pPr>
        <w:pStyle w:val="afa"/>
      </w:pPr>
      <w:r w:rsidRPr="00412788">
        <w:rPr>
          <w:rFonts w:hint="eastAsia"/>
        </w:rPr>
        <w:t>キューがカラになるまで</w:t>
      </w:r>
      <w:r w:rsidRPr="00412788">
        <w:t xml:space="preserve"> dequeue </w:t>
      </w:r>
      <w:r w:rsidRPr="00412788">
        <w:t>する</w:t>
      </w:r>
    </w:p>
    <w:p w14:paraId="790BC0A2" w14:textId="77777777" w:rsidR="00412788" w:rsidRPr="00412788" w:rsidRDefault="00412788" w:rsidP="00412788">
      <w:pPr>
        <w:pStyle w:val="afa"/>
      </w:pPr>
      <w:r w:rsidRPr="00412788">
        <w:rPr>
          <w:rFonts w:hint="eastAsia"/>
        </w:rPr>
        <w:t>取りだしたデータ</w:t>
      </w:r>
      <w:r w:rsidRPr="00412788">
        <w:t>: 1</w:t>
      </w:r>
    </w:p>
    <w:p w14:paraId="52E9FD50" w14:textId="77777777" w:rsidR="00412788" w:rsidRPr="00412788" w:rsidRDefault="00412788" w:rsidP="00412788">
      <w:pPr>
        <w:pStyle w:val="afa"/>
      </w:pPr>
      <w:r w:rsidRPr="00412788">
        <w:t>queue :| 2 | 3 | 4 | 0 |</w:t>
      </w:r>
    </w:p>
    <w:p w14:paraId="73A90807" w14:textId="75A7C6A4" w:rsidR="00472B9A" w:rsidRPr="00412788" w:rsidRDefault="00412788" w:rsidP="00412788">
      <w:pPr>
        <w:pStyle w:val="afa"/>
      </w:pPr>
      <w:r w:rsidRPr="00412788">
        <w:rPr>
          <w:rFonts w:hint="eastAsia"/>
        </w:rPr>
        <w:t>取りだしたデータ</w:t>
      </w:r>
      <w:r w:rsidRPr="00412788">
        <w:t>: 2</w:t>
      </w:r>
    </w:p>
    <w:p w14:paraId="392210BC" w14:textId="77777777" w:rsidR="00412788" w:rsidRPr="00412788" w:rsidRDefault="00412788" w:rsidP="00412788">
      <w:pPr>
        <w:pStyle w:val="afa"/>
      </w:pPr>
      <w:r w:rsidRPr="00412788">
        <w:t>queue :| 3 | 4 | 0 | 0 |</w:t>
      </w:r>
    </w:p>
    <w:p w14:paraId="6AE8DD54" w14:textId="77777777" w:rsidR="00412788" w:rsidRPr="00412788" w:rsidRDefault="00412788" w:rsidP="00412788">
      <w:pPr>
        <w:pStyle w:val="afa"/>
      </w:pPr>
      <w:r w:rsidRPr="00412788">
        <w:rPr>
          <w:rFonts w:hint="eastAsia"/>
        </w:rPr>
        <w:t>取りだしたデータ</w:t>
      </w:r>
      <w:r w:rsidRPr="00412788">
        <w:t>: 3</w:t>
      </w:r>
    </w:p>
    <w:p w14:paraId="027FC1FA" w14:textId="77777777" w:rsidR="00412788" w:rsidRPr="00412788" w:rsidRDefault="00412788" w:rsidP="00412788">
      <w:pPr>
        <w:pStyle w:val="afa"/>
      </w:pPr>
      <w:r w:rsidRPr="00412788">
        <w:t>queue :| 4 | 0 | 0 | 0 |</w:t>
      </w:r>
    </w:p>
    <w:p w14:paraId="7A413B01" w14:textId="77777777" w:rsidR="00412788" w:rsidRPr="00412788" w:rsidRDefault="00412788" w:rsidP="00412788">
      <w:pPr>
        <w:pStyle w:val="afa"/>
      </w:pPr>
      <w:r w:rsidRPr="00412788">
        <w:rPr>
          <w:rFonts w:hint="eastAsia"/>
        </w:rPr>
        <w:t>取りだしたデータ</w:t>
      </w:r>
      <w:r w:rsidRPr="00412788">
        <w:t>: 4</w:t>
      </w:r>
    </w:p>
    <w:p w14:paraId="3381957E" w14:textId="77777777" w:rsidR="00412788" w:rsidRPr="00412788" w:rsidRDefault="00412788" w:rsidP="00412788">
      <w:pPr>
        <w:pStyle w:val="afa"/>
      </w:pPr>
      <w:r w:rsidRPr="00412788">
        <w:t>queue :| 0 | 0 | 0 | 0 |</w:t>
      </w:r>
    </w:p>
    <w:p w14:paraId="0D50E48F" w14:textId="77777777" w:rsidR="00412788" w:rsidRPr="00412788" w:rsidRDefault="00412788" w:rsidP="00412788">
      <w:pPr>
        <w:pStyle w:val="afa"/>
      </w:pPr>
      <w:r w:rsidRPr="00412788">
        <w:rPr>
          <w:rFonts w:hint="eastAsia"/>
        </w:rPr>
        <w:t>キューが空の状態で</w:t>
      </w:r>
      <w:r w:rsidRPr="00412788">
        <w:t xml:space="preserve"> dequeue </w:t>
      </w:r>
      <w:r w:rsidRPr="00412788">
        <w:t>する</w:t>
      </w:r>
    </w:p>
    <w:p w14:paraId="735CF6FF" w14:textId="77777777" w:rsidR="00412788" w:rsidRPr="00412788" w:rsidRDefault="00412788" w:rsidP="00412788">
      <w:pPr>
        <w:pStyle w:val="afa"/>
      </w:pPr>
      <w:r w:rsidRPr="00412788">
        <w:rPr>
          <w:rFonts w:hint="eastAsia"/>
        </w:rPr>
        <w:t>キューが空でデータを取り出せません</w:t>
      </w:r>
      <w:r w:rsidRPr="00412788">
        <w:t xml:space="preserve"> (-201)</w:t>
      </w:r>
    </w:p>
    <w:p w14:paraId="7A2804C9" w14:textId="507C858E" w:rsidR="00412788" w:rsidRDefault="00412788" w:rsidP="00412788">
      <w:pPr>
        <w:pStyle w:val="afa"/>
      </w:pPr>
      <w:r w:rsidRPr="00412788">
        <w:t>queue :| 0 | 0 | 0 | 0 |</w:t>
      </w:r>
    </w:p>
    <w:p w14:paraId="303D9616" w14:textId="77777777" w:rsidR="00115A2D" w:rsidRDefault="00115A2D" w:rsidP="00412788">
      <w:pPr>
        <w:pStyle w:val="afa"/>
      </w:pPr>
    </w:p>
    <w:p w14:paraId="65B480B1" w14:textId="7AFEB821" w:rsidR="00115A2D" w:rsidRDefault="00115A2D" w:rsidP="00A30B3D">
      <w:pPr>
        <w:pStyle w:val="2"/>
      </w:pPr>
      <w:r w:rsidRPr="00115A2D">
        <w:rPr>
          <w:rFonts w:hint="eastAsia"/>
        </w:rPr>
        <w:t>リングバッファの仕組みを持つキュー</w:t>
      </w:r>
    </w:p>
    <w:p w14:paraId="6F28E79E" w14:textId="18EABF07" w:rsidR="00115A2D" w:rsidRDefault="00F74F71" w:rsidP="00F74F71">
      <w:pPr>
        <w:pStyle w:val="a4"/>
      </w:pPr>
      <w:r w:rsidRPr="00F74F71">
        <w:rPr>
          <w:rFonts w:hint="eastAsia"/>
        </w:rPr>
        <w:t>以下にリングバッファの仕組みを持つキューの実行結果を示す．実行結果では，次の確認をしている．</w:t>
      </w:r>
    </w:p>
    <w:p w14:paraId="5FD851C3" w14:textId="77777777" w:rsidR="00F74F71" w:rsidRDefault="00F74F71" w:rsidP="00F74F71">
      <w:pPr>
        <w:pStyle w:val="a4"/>
        <w:numPr>
          <w:ilvl w:val="0"/>
          <w:numId w:val="37"/>
        </w:numPr>
        <w:ind w:leftChars="0" w:firstLineChars="0"/>
      </w:pPr>
      <w:r>
        <w:rPr>
          <w:rFonts w:hint="eastAsia"/>
        </w:rPr>
        <w:t>正常に</w:t>
      </w:r>
      <w:r>
        <w:t xml:space="preserve"> enqueue されている．</w:t>
      </w:r>
    </w:p>
    <w:p w14:paraId="08C59FC0" w14:textId="71989FAE" w:rsidR="00F74F71" w:rsidRDefault="00F74F71" w:rsidP="00F74F71">
      <w:pPr>
        <w:pStyle w:val="a4"/>
        <w:numPr>
          <w:ilvl w:val="0"/>
          <w:numId w:val="37"/>
        </w:numPr>
        <w:ind w:leftChars="0" w:firstLineChars="0"/>
      </w:pPr>
      <w:r>
        <w:t>正常に dequeue されている．</w:t>
      </w:r>
    </w:p>
    <w:p w14:paraId="208E5089" w14:textId="0732CD0D" w:rsidR="00F74F71" w:rsidRDefault="00F74F71" w:rsidP="00F74F71">
      <w:pPr>
        <w:pStyle w:val="a4"/>
        <w:numPr>
          <w:ilvl w:val="0"/>
          <w:numId w:val="37"/>
        </w:numPr>
        <w:ind w:leftChars="0" w:firstLineChars="0"/>
      </w:pPr>
      <w:r>
        <w:t>エラーコードに対して，正しいエラー内容が表示されている．</w:t>
      </w:r>
    </w:p>
    <w:p w14:paraId="1375D1C5" w14:textId="42F1227F" w:rsidR="00F74F71" w:rsidRDefault="00F74F71" w:rsidP="00F74F71">
      <w:pPr>
        <w:pStyle w:val="a4"/>
        <w:numPr>
          <w:ilvl w:val="0"/>
          <w:numId w:val="37"/>
        </w:numPr>
        <w:ind w:leftChars="0" w:firstLineChars="0"/>
      </w:pPr>
      <w:r>
        <w:t>リングバッファの仕組みになっている．</w:t>
      </w:r>
      <w:r>
        <w:cr/>
      </w:r>
    </w:p>
    <w:p w14:paraId="69DE91EA" w14:textId="77777777" w:rsidR="004540F2" w:rsidRDefault="003D66D7" w:rsidP="00DE2921">
      <w:pPr>
        <w:pStyle w:val="a4"/>
      </w:pPr>
      <w:r>
        <w:rPr>
          <w:rFonts w:hint="eastAsia"/>
        </w:rPr>
        <w:t>上記のそれぞれそれについて説明を行う．正常に</w:t>
      </w:r>
      <w:r>
        <w:t xml:space="preserve"> enqueue されていること，正常に dequeue されているこ</w:t>
      </w:r>
      <w:r>
        <w:rPr>
          <w:rFonts w:hint="eastAsia"/>
        </w:rPr>
        <w:t>と，エラーコードに対して，正しいエラー内容が表示されていることは，再構築の仕組みを持つキューと同じように正常に動作していることが確認できる．リングバッファの仕組みになっていることを確認する．「リングバッファになっているか確認する」というところでは，</w:t>
      </w:r>
      <w:r>
        <w:t>enqueue，dequeue をそれぞれ 3 回ずつ行うこと</w:t>
      </w:r>
      <w:r>
        <w:rPr>
          <w:rFonts w:hint="eastAsia"/>
        </w:rPr>
        <w:t>を</w:t>
      </w:r>
      <w:r>
        <w:t xml:space="preserve"> 5 回繰り返すことで，リングバッファの仕組みになっていることを確認できるようにしている．ここより，</w:t>
      </w:r>
      <w:r>
        <w:rPr>
          <w:rFonts w:hint="eastAsia"/>
        </w:rPr>
        <w:t>配列番号が</w:t>
      </w:r>
      <w:proofErr w:type="spellStart"/>
      <w:r>
        <w:t>buffer_size</w:t>
      </w:r>
      <w:proofErr w:type="spellEnd"/>
      <w:r>
        <w:t xml:space="preserve"> と 0 をまたぐようにキューを構成していても，またその他の場合でも正常に enqueue，dequeue を行えているため，リングバッファの仕組みになっていることが確認できる．</w:t>
      </w:r>
    </w:p>
    <w:p w14:paraId="1BEFD746" w14:textId="7FA7F7E9" w:rsidR="00DE2921" w:rsidRDefault="003D66D7" w:rsidP="004540F2">
      <w:pPr>
        <w:pStyle w:val="afa"/>
      </w:pPr>
      <w:r>
        <w:cr/>
      </w:r>
      <w:commentRangeStart w:id="28"/>
      <w:r w:rsidR="00DE2921">
        <w:rPr>
          <w:rFonts w:hint="eastAsia"/>
        </w:rPr>
        <w:t>キューの大きさ</w:t>
      </w:r>
      <w:r w:rsidR="00DE2921">
        <w:t>:5</w:t>
      </w:r>
    </w:p>
    <w:p w14:paraId="5B22671A" w14:textId="77777777" w:rsidR="00DE2921" w:rsidRDefault="00DE2921" w:rsidP="004540F2">
      <w:pPr>
        <w:pStyle w:val="afa"/>
      </w:pPr>
      <w:r>
        <w:rPr>
          <w:rFonts w:hint="eastAsia"/>
        </w:rPr>
        <w:t>データ格納前のキュー</w:t>
      </w:r>
      <w:commentRangeEnd w:id="28"/>
      <w:r w:rsidR="00EA317E">
        <w:rPr>
          <w:rStyle w:val="ad"/>
          <w:rFonts w:asciiTheme="minorHAnsi" w:eastAsiaTheme="minorEastAsia" w:hAnsiTheme="minorHAnsi" w:cstheme="minorBidi"/>
        </w:rPr>
        <w:commentReference w:id="28"/>
      </w:r>
    </w:p>
    <w:p w14:paraId="51DA4602" w14:textId="77777777" w:rsidR="00DE2921" w:rsidRDefault="00DE2921" w:rsidP="004540F2">
      <w:pPr>
        <w:pStyle w:val="afa"/>
      </w:pPr>
      <w:r>
        <w:t>queue :| 0 | 0 | 0 | 0 | 0 |</w:t>
      </w:r>
    </w:p>
    <w:p w14:paraId="3DBC9457" w14:textId="77777777" w:rsidR="00DE2921" w:rsidRDefault="00DE2921" w:rsidP="004540F2">
      <w:pPr>
        <w:pStyle w:val="afa"/>
      </w:pPr>
      <w:r>
        <w:rPr>
          <w:rFonts w:hint="eastAsia"/>
        </w:rPr>
        <w:t>負の値</w:t>
      </w:r>
      <w:r>
        <w:t xml:space="preserve"> (-1) </w:t>
      </w:r>
      <w:r>
        <w:t>を</w:t>
      </w:r>
      <w:r>
        <w:t xml:space="preserve"> enqueue </w:t>
      </w:r>
      <w:r>
        <w:t>する</w:t>
      </w:r>
    </w:p>
    <w:p w14:paraId="2355E61C" w14:textId="0693B0BD" w:rsidR="00F74F71" w:rsidRDefault="00DE2921" w:rsidP="004540F2">
      <w:pPr>
        <w:pStyle w:val="afa"/>
      </w:pPr>
      <w:r>
        <w:rPr>
          <w:rFonts w:hint="eastAsia"/>
        </w:rPr>
        <w:t>負の値が入力されました</w:t>
      </w:r>
      <w:r>
        <w:t xml:space="preserve"> (-102)</w:t>
      </w:r>
    </w:p>
    <w:p w14:paraId="5807AACD" w14:textId="77777777" w:rsidR="004540F2" w:rsidRDefault="004540F2" w:rsidP="004540F2">
      <w:pPr>
        <w:pStyle w:val="afa"/>
      </w:pPr>
      <w:r>
        <w:t>queue :| 0 | 0 | 0 | 0 | 0 |</w:t>
      </w:r>
    </w:p>
    <w:p w14:paraId="393061B9" w14:textId="77777777" w:rsidR="004540F2" w:rsidRDefault="004540F2" w:rsidP="004540F2">
      <w:pPr>
        <w:pStyle w:val="afa"/>
      </w:pPr>
      <w:r>
        <w:rPr>
          <w:rFonts w:hint="eastAsia"/>
        </w:rPr>
        <w:t>キューが満杯になるまでデータを格納する</w:t>
      </w:r>
    </w:p>
    <w:p w14:paraId="1021DB97" w14:textId="77777777" w:rsidR="004540F2" w:rsidRDefault="004540F2" w:rsidP="004540F2">
      <w:pPr>
        <w:pStyle w:val="afa"/>
      </w:pPr>
      <w:r>
        <w:t>queue :| 1 | 0 | 0 | 0 | 0 |</w:t>
      </w:r>
    </w:p>
    <w:p w14:paraId="7DF1DA1D" w14:textId="77777777" w:rsidR="004540F2" w:rsidRDefault="004540F2" w:rsidP="004540F2">
      <w:pPr>
        <w:pStyle w:val="afa"/>
      </w:pPr>
      <w:r>
        <w:t>queue :| 1 | 2 | 0 | 0 | 0 |</w:t>
      </w:r>
    </w:p>
    <w:p w14:paraId="42497575" w14:textId="77777777" w:rsidR="004540F2" w:rsidRDefault="004540F2" w:rsidP="004540F2">
      <w:pPr>
        <w:pStyle w:val="afa"/>
      </w:pPr>
      <w:r>
        <w:t>queue :| 1 | 2 | 3 | 0 | 0 |</w:t>
      </w:r>
    </w:p>
    <w:p w14:paraId="172BEB23" w14:textId="77777777" w:rsidR="004540F2" w:rsidRDefault="004540F2" w:rsidP="004540F2">
      <w:pPr>
        <w:pStyle w:val="afa"/>
      </w:pPr>
      <w:r>
        <w:t>queue :| 1 | 2 | 3 | 4 | 0 |</w:t>
      </w:r>
    </w:p>
    <w:p w14:paraId="0AE86B32" w14:textId="77777777" w:rsidR="004540F2" w:rsidRDefault="004540F2" w:rsidP="004540F2">
      <w:pPr>
        <w:pStyle w:val="afa"/>
      </w:pPr>
      <w:r>
        <w:t>queue :| 1 | 2 | 3 | 4 | 5 |</w:t>
      </w:r>
    </w:p>
    <w:p w14:paraId="1165099A" w14:textId="77777777" w:rsidR="004540F2" w:rsidRDefault="004540F2" w:rsidP="004540F2">
      <w:pPr>
        <w:pStyle w:val="afa"/>
      </w:pPr>
      <w:r>
        <w:rPr>
          <w:rFonts w:hint="eastAsia"/>
        </w:rPr>
        <w:t>キューが満杯の状態で</w:t>
      </w:r>
      <w:r>
        <w:t xml:space="preserve"> 1000 </w:t>
      </w:r>
      <w:r>
        <w:t>を</w:t>
      </w:r>
      <w:r>
        <w:t xml:space="preserve"> enqueue </w:t>
      </w:r>
      <w:r>
        <w:t>する</w:t>
      </w:r>
    </w:p>
    <w:p w14:paraId="6C2E0167" w14:textId="77777777" w:rsidR="004540F2" w:rsidRDefault="004540F2" w:rsidP="004540F2">
      <w:pPr>
        <w:pStyle w:val="afa"/>
      </w:pPr>
      <w:r>
        <w:rPr>
          <w:rFonts w:hint="eastAsia"/>
        </w:rPr>
        <w:t>キューが満杯でデータを格納できません</w:t>
      </w:r>
      <w:r>
        <w:t xml:space="preserve"> (-101)</w:t>
      </w:r>
    </w:p>
    <w:p w14:paraId="3BF8CFEB" w14:textId="77777777" w:rsidR="004540F2" w:rsidRDefault="004540F2" w:rsidP="004540F2">
      <w:pPr>
        <w:pStyle w:val="afa"/>
      </w:pPr>
      <w:r>
        <w:t>queue :| 1 | 2 | 3 | 4 | 5 |</w:t>
      </w:r>
    </w:p>
    <w:p w14:paraId="534D3BD1" w14:textId="77777777" w:rsidR="004540F2" w:rsidRDefault="004540F2" w:rsidP="004540F2">
      <w:pPr>
        <w:pStyle w:val="afa"/>
      </w:pPr>
      <w:r>
        <w:rPr>
          <w:rFonts w:hint="eastAsia"/>
        </w:rPr>
        <w:t>キューがカラになるまで</w:t>
      </w:r>
      <w:r>
        <w:t xml:space="preserve"> dequeue </w:t>
      </w:r>
      <w:r>
        <w:t>する</w:t>
      </w:r>
    </w:p>
    <w:p w14:paraId="54FCABC6" w14:textId="77777777" w:rsidR="004540F2" w:rsidRDefault="004540F2" w:rsidP="004540F2">
      <w:pPr>
        <w:pStyle w:val="afa"/>
      </w:pPr>
      <w:r>
        <w:rPr>
          <w:rFonts w:hint="eastAsia"/>
        </w:rPr>
        <w:t>取りだしたデータ</w:t>
      </w:r>
      <w:r>
        <w:t>: 1</w:t>
      </w:r>
    </w:p>
    <w:p w14:paraId="7C56A584" w14:textId="77777777" w:rsidR="004540F2" w:rsidRDefault="004540F2" w:rsidP="004540F2">
      <w:pPr>
        <w:pStyle w:val="afa"/>
      </w:pPr>
      <w:r>
        <w:t>queue :| 0 | 2 | 3 | 4 | 5 |</w:t>
      </w:r>
    </w:p>
    <w:p w14:paraId="2318A9F2" w14:textId="77777777" w:rsidR="004540F2" w:rsidRDefault="004540F2" w:rsidP="004540F2">
      <w:pPr>
        <w:pStyle w:val="afa"/>
      </w:pPr>
      <w:r>
        <w:rPr>
          <w:rFonts w:hint="eastAsia"/>
        </w:rPr>
        <w:t>取りだしたデータ</w:t>
      </w:r>
      <w:r>
        <w:t>: 2</w:t>
      </w:r>
    </w:p>
    <w:p w14:paraId="043C7F76" w14:textId="77777777" w:rsidR="004540F2" w:rsidRDefault="004540F2" w:rsidP="004540F2">
      <w:pPr>
        <w:pStyle w:val="afa"/>
      </w:pPr>
      <w:r>
        <w:t>queue :| 0 | 0 | 3 | 4 | 5 |</w:t>
      </w:r>
    </w:p>
    <w:p w14:paraId="1FF27D7A" w14:textId="77777777" w:rsidR="004540F2" w:rsidRDefault="004540F2" w:rsidP="004540F2">
      <w:pPr>
        <w:pStyle w:val="afa"/>
      </w:pPr>
      <w:r>
        <w:rPr>
          <w:rFonts w:hint="eastAsia"/>
        </w:rPr>
        <w:t>取りだしたデータ</w:t>
      </w:r>
      <w:r>
        <w:t>: 3</w:t>
      </w:r>
    </w:p>
    <w:p w14:paraId="34C48039" w14:textId="77777777" w:rsidR="004540F2" w:rsidRDefault="004540F2" w:rsidP="004540F2">
      <w:pPr>
        <w:pStyle w:val="afa"/>
      </w:pPr>
      <w:r>
        <w:t>queue :| 0 | 0 | 0 | 4 | 5 |</w:t>
      </w:r>
    </w:p>
    <w:p w14:paraId="7177C872" w14:textId="77777777" w:rsidR="004540F2" w:rsidRDefault="004540F2" w:rsidP="004540F2">
      <w:pPr>
        <w:pStyle w:val="afa"/>
      </w:pPr>
      <w:r>
        <w:rPr>
          <w:rFonts w:hint="eastAsia"/>
        </w:rPr>
        <w:t>取りだしたデータ</w:t>
      </w:r>
      <w:r>
        <w:t>: 4</w:t>
      </w:r>
    </w:p>
    <w:p w14:paraId="1B51B108" w14:textId="77777777" w:rsidR="004540F2" w:rsidRDefault="004540F2" w:rsidP="004540F2">
      <w:pPr>
        <w:pStyle w:val="afa"/>
      </w:pPr>
      <w:r>
        <w:t>queue :| 0 | 0 | 0 | 0 | 5 |</w:t>
      </w:r>
    </w:p>
    <w:p w14:paraId="28013DE0" w14:textId="77777777" w:rsidR="004540F2" w:rsidRDefault="004540F2" w:rsidP="004540F2">
      <w:pPr>
        <w:pStyle w:val="afa"/>
      </w:pPr>
      <w:r>
        <w:rPr>
          <w:rFonts w:hint="eastAsia"/>
        </w:rPr>
        <w:t>取りだしたデータ</w:t>
      </w:r>
      <w:r>
        <w:t>: 5</w:t>
      </w:r>
    </w:p>
    <w:p w14:paraId="52AF762B" w14:textId="77777777" w:rsidR="004540F2" w:rsidRDefault="004540F2" w:rsidP="004540F2">
      <w:pPr>
        <w:pStyle w:val="afa"/>
      </w:pPr>
      <w:r>
        <w:lastRenderedPageBreak/>
        <w:t>queue :| 0 | 0 | 0 | 0 | 0 |</w:t>
      </w:r>
    </w:p>
    <w:p w14:paraId="30552783" w14:textId="77777777" w:rsidR="004540F2" w:rsidRDefault="004540F2" w:rsidP="004540F2">
      <w:pPr>
        <w:pStyle w:val="afa"/>
      </w:pPr>
      <w:r>
        <w:rPr>
          <w:rFonts w:hint="eastAsia"/>
        </w:rPr>
        <w:t>キューが空の状態で</w:t>
      </w:r>
      <w:r>
        <w:t xml:space="preserve"> dequeue </w:t>
      </w:r>
      <w:r>
        <w:t>する</w:t>
      </w:r>
    </w:p>
    <w:p w14:paraId="4DD9A8E7" w14:textId="77777777" w:rsidR="004540F2" w:rsidRDefault="004540F2" w:rsidP="004540F2">
      <w:pPr>
        <w:pStyle w:val="afa"/>
      </w:pPr>
      <w:r>
        <w:rPr>
          <w:rFonts w:hint="eastAsia"/>
        </w:rPr>
        <w:t>キューが空でデータを取り出せません</w:t>
      </w:r>
      <w:r>
        <w:t xml:space="preserve"> (-201)</w:t>
      </w:r>
    </w:p>
    <w:p w14:paraId="3231775E" w14:textId="77777777" w:rsidR="004540F2" w:rsidRDefault="004540F2" w:rsidP="004540F2">
      <w:pPr>
        <w:pStyle w:val="afa"/>
      </w:pPr>
      <w:r>
        <w:t>queue :| 0 | 0 | 0 | 0 | 0 |</w:t>
      </w:r>
    </w:p>
    <w:p w14:paraId="2EBD15A2" w14:textId="77777777" w:rsidR="004540F2" w:rsidRDefault="004540F2" w:rsidP="004540F2">
      <w:pPr>
        <w:pStyle w:val="afa"/>
      </w:pPr>
      <w:r>
        <w:rPr>
          <w:rFonts w:hint="eastAsia"/>
        </w:rPr>
        <w:t>リングバッファになっているか確認する</w:t>
      </w:r>
    </w:p>
    <w:p w14:paraId="26F3C271" w14:textId="77777777" w:rsidR="004540F2" w:rsidRDefault="004540F2" w:rsidP="004540F2">
      <w:pPr>
        <w:pStyle w:val="afa"/>
      </w:pPr>
      <w:r>
        <w:t>queue :| 1 | 0 | 0 | 0 | 0 |</w:t>
      </w:r>
    </w:p>
    <w:p w14:paraId="707733AD" w14:textId="77777777" w:rsidR="004540F2" w:rsidRDefault="004540F2" w:rsidP="004540F2">
      <w:pPr>
        <w:pStyle w:val="afa"/>
      </w:pPr>
      <w:r>
        <w:t>17</w:t>
      </w:r>
    </w:p>
    <w:p w14:paraId="280670C1" w14:textId="77777777" w:rsidR="004540F2" w:rsidRDefault="004540F2" w:rsidP="004540F2">
      <w:pPr>
        <w:pStyle w:val="afa"/>
      </w:pPr>
      <w:r>
        <w:t>queue :| 1 | 2 | 0 | 0 | 0 |</w:t>
      </w:r>
    </w:p>
    <w:p w14:paraId="1A206E2A" w14:textId="77777777" w:rsidR="004540F2" w:rsidRDefault="004540F2" w:rsidP="004540F2">
      <w:pPr>
        <w:pStyle w:val="afa"/>
      </w:pPr>
      <w:r>
        <w:t>queue :| 1 | 2 | 3 | 0 | 0 |</w:t>
      </w:r>
    </w:p>
    <w:p w14:paraId="692EF0C3" w14:textId="77777777" w:rsidR="004540F2" w:rsidRDefault="004540F2" w:rsidP="004540F2">
      <w:pPr>
        <w:pStyle w:val="afa"/>
      </w:pPr>
      <w:r>
        <w:rPr>
          <w:rFonts w:hint="eastAsia"/>
        </w:rPr>
        <w:t>取りだしたデータ</w:t>
      </w:r>
      <w:r>
        <w:t>: 1</w:t>
      </w:r>
    </w:p>
    <w:p w14:paraId="48D748D3" w14:textId="77777777" w:rsidR="004540F2" w:rsidRDefault="004540F2" w:rsidP="004540F2">
      <w:pPr>
        <w:pStyle w:val="afa"/>
      </w:pPr>
      <w:r>
        <w:t>queue :| 0 | 2 | 3 | 0 | 0 |</w:t>
      </w:r>
    </w:p>
    <w:p w14:paraId="06119448" w14:textId="77777777" w:rsidR="004540F2" w:rsidRDefault="004540F2" w:rsidP="004540F2">
      <w:pPr>
        <w:pStyle w:val="afa"/>
      </w:pPr>
      <w:r>
        <w:rPr>
          <w:rFonts w:hint="eastAsia"/>
        </w:rPr>
        <w:t>取りだしたデータ</w:t>
      </w:r>
      <w:r>
        <w:t>: 2</w:t>
      </w:r>
    </w:p>
    <w:p w14:paraId="6B724886" w14:textId="77777777" w:rsidR="004540F2" w:rsidRDefault="004540F2" w:rsidP="004540F2">
      <w:pPr>
        <w:pStyle w:val="afa"/>
      </w:pPr>
      <w:r>
        <w:t>queue :| 0 | 0 | 3 | 0 | 0 |</w:t>
      </w:r>
    </w:p>
    <w:p w14:paraId="1A5529A1" w14:textId="77777777" w:rsidR="004540F2" w:rsidRDefault="004540F2" w:rsidP="004540F2">
      <w:pPr>
        <w:pStyle w:val="afa"/>
      </w:pPr>
      <w:r>
        <w:rPr>
          <w:rFonts w:hint="eastAsia"/>
        </w:rPr>
        <w:t>取りだしたデータ</w:t>
      </w:r>
      <w:r>
        <w:t>: 3</w:t>
      </w:r>
    </w:p>
    <w:p w14:paraId="502ABD29" w14:textId="77777777" w:rsidR="004540F2" w:rsidRDefault="004540F2" w:rsidP="004540F2">
      <w:pPr>
        <w:pStyle w:val="afa"/>
      </w:pPr>
      <w:r>
        <w:t>queue :| 0 | 0 | 0 | 0 | 0 |</w:t>
      </w:r>
    </w:p>
    <w:p w14:paraId="12A7A62A" w14:textId="77777777" w:rsidR="004540F2" w:rsidRDefault="004540F2" w:rsidP="004540F2">
      <w:pPr>
        <w:pStyle w:val="afa"/>
      </w:pPr>
      <w:r>
        <w:t>queue :| 0 | 0 | 0 | 4 | 0 |</w:t>
      </w:r>
    </w:p>
    <w:p w14:paraId="449E4BAF" w14:textId="77777777" w:rsidR="004540F2" w:rsidRDefault="004540F2" w:rsidP="004540F2">
      <w:pPr>
        <w:pStyle w:val="afa"/>
      </w:pPr>
      <w:r>
        <w:t>queue :| 0 | 0 | 0 | 4 | 5 |</w:t>
      </w:r>
    </w:p>
    <w:p w14:paraId="07CA5BC8" w14:textId="77777777" w:rsidR="004540F2" w:rsidRDefault="004540F2" w:rsidP="004540F2">
      <w:pPr>
        <w:pStyle w:val="afa"/>
      </w:pPr>
      <w:r>
        <w:t>queue :| 6 | 0 | 0 | 4 | 5 |</w:t>
      </w:r>
    </w:p>
    <w:p w14:paraId="792FCE03" w14:textId="77777777" w:rsidR="004540F2" w:rsidRDefault="004540F2" w:rsidP="004540F2">
      <w:pPr>
        <w:pStyle w:val="afa"/>
      </w:pPr>
      <w:r>
        <w:rPr>
          <w:rFonts w:hint="eastAsia"/>
        </w:rPr>
        <w:t>取りだしたデータ</w:t>
      </w:r>
      <w:r>
        <w:t>: 4</w:t>
      </w:r>
    </w:p>
    <w:p w14:paraId="39FF386F" w14:textId="77777777" w:rsidR="004540F2" w:rsidRDefault="004540F2" w:rsidP="004540F2">
      <w:pPr>
        <w:pStyle w:val="afa"/>
      </w:pPr>
      <w:r>
        <w:t>queue :| 6 | 0 | 0 | 0 | 5 |</w:t>
      </w:r>
    </w:p>
    <w:p w14:paraId="0F24D12B" w14:textId="77777777" w:rsidR="004540F2" w:rsidRDefault="004540F2" w:rsidP="004540F2">
      <w:pPr>
        <w:pStyle w:val="afa"/>
      </w:pPr>
      <w:r>
        <w:rPr>
          <w:rFonts w:hint="eastAsia"/>
        </w:rPr>
        <w:t>取りだしたデータ</w:t>
      </w:r>
      <w:r>
        <w:t>: 5</w:t>
      </w:r>
    </w:p>
    <w:p w14:paraId="1279261B" w14:textId="77777777" w:rsidR="004540F2" w:rsidRDefault="004540F2" w:rsidP="004540F2">
      <w:pPr>
        <w:pStyle w:val="afa"/>
      </w:pPr>
      <w:r>
        <w:t>queue :| 6 | 0 | 0 | 0 | 0 |</w:t>
      </w:r>
    </w:p>
    <w:p w14:paraId="4CB79839" w14:textId="77777777" w:rsidR="004540F2" w:rsidRDefault="004540F2" w:rsidP="004540F2">
      <w:pPr>
        <w:pStyle w:val="afa"/>
      </w:pPr>
      <w:r>
        <w:rPr>
          <w:rFonts w:hint="eastAsia"/>
        </w:rPr>
        <w:t>取りだしたデータ</w:t>
      </w:r>
      <w:r>
        <w:t>: 6</w:t>
      </w:r>
    </w:p>
    <w:p w14:paraId="3A57A84F" w14:textId="77777777" w:rsidR="004540F2" w:rsidRDefault="004540F2" w:rsidP="004540F2">
      <w:pPr>
        <w:pStyle w:val="afa"/>
      </w:pPr>
      <w:r>
        <w:t>queue :| 0 | 0 | 0 | 0 | 0 |</w:t>
      </w:r>
    </w:p>
    <w:p w14:paraId="4FE0C43A" w14:textId="77777777" w:rsidR="004540F2" w:rsidRDefault="004540F2" w:rsidP="004540F2">
      <w:pPr>
        <w:pStyle w:val="afa"/>
      </w:pPr>
      <w:r>
        <w:t>queue :| 0 | 7 | 0 | 0 | 0 |</w:t>
      </w:r>
    </w:p>
    <w:p w14:paraId="7CD4C3A0" w14:textId="77777777" w:rsidR="004540F2" w:rsidRDefault="004540F2" w:rsidP="004540F2">
      <w:pPr>
        <w:pStyle w:val="afa"/>
      </w:pPr>
      <w:r>
        <w:t>queue :| 0 | 7 | 8 | 0 | 0 |</w:t>
      </w:r>
    </w:p>
    <w:p w14:paraId="0961DA2C" w14:textId="77777777" w:rsidR="004540F2" w:rsidRDefault="004540F2" w:rsidP="004540F2">
      <w:pPr>
        <w:pStyle w:val="afa"/>
      </w:pPr>
      <w:r>
        <w:t>queue :| 0 | 7 | 8 | 9 | 0 |</w:t>
      </w:r>
    </w:p>
    <w:p w14:paraId="09FB8601" w14:textId="77777777" w:rsidR="004540F2" w:rsidRDefault="004540F2" w:rsidP="004540F2">
      <w:pPr>
        <w:pStyle w:val="afa"/>
      </w:pPr>
      <w:r>
        <w:rPr>
          <w:rFonts w:hint="eastAsia"/>
        </w:rPr>
        <w:t>取りだしたデータ</w:t>
      </w:r>
      <w:r>
        <w:t>: 7</w:t>
      </w:r>
    </w:p>
    <w:p w14:paraId="11509ACD" w14:textId="77777777" w:rsidR="004540F2" w:rsidRDefault="004540F2" w:rsidP="004540F2">
      <w:pPr>
        <w:pStyle w:val="afa"/>
      </w:pPr>
      <w:r>
        <w:t>queue :| 0 | 0 | 8 | 9 | 0 |</w:t>
      </w:r>
    </w:p>
    <w:p w14:paraId="5C4F540E" w14:textId="77777777" w:rsidR="004540F2" w:rsidRDefault="004540F2" w:rsidP="004540F2">
      <w:pPr>
        <w:pStyle w:val="afa"/>
      </w:pPr>
      <w:r>
        <w:rPr>
          <w:rFonts w:hint="eastAsia"/>
        </w:rPr>
        <w:t>取りだしたデータ</w:t>
      </w:r>
      <w:r>
        <w:t>: 8</w:t>
      </w:r>
    </w:p>
    <w:p w14:paraId="6A589605" w14:textId="77777777" w:rsidR="004540F2" w:rsidRDefault="004540F2" w:rsidP="004540F2">
      <w:pPr>
        <w:pStyle w:val="afa"/>
      </w:pPr>
      <w:r>
        <w:t>queue :| 0 | 0 | 0 | 9 | 0 |</w:t>
      </w:r>
    </w:p>
    <w:p w14:paraId="63801E19" w14:textId="77777777" w:rsidR="004540F2" w:rsidRDefault="004540F2" w:rsidP="004540F2">
      <w:pPr>
        <w:pStyle w:val="afa"/>
      </w:pPr>
      <w:r>
        <w:t>18</w:t>
      </w:r>
    </w:p>
    <w:p w14:paraId="450F8E95" w14:textId="77777777" w:rsidR="004540F2" w:rsidRDefault="004540F2" w:rsidP="004540F2">
      <w:pPr>
        <w:pStyle w:val="afa"/>
      </w:pPr>
      <w:r>
        <w:rPr>
          <w:rFonts w:hint="eastAsia"/>
        </w:rPr>
        <w:t>取りだしたデータ</w:t>
      </w:r>
      <w:r>
        <w:t>: 9</w:t>
      </w:r>
    </w:p>
    <w:p w14:paraId="00DDBA62" w14:textId="77777777" w:rsidR="004540F2" w:rsidRDefault="004540F2" w:rsidP="004540F2">
      <w:pPr>
        <w:pStyle w:val="afa"/>
      </w:pPr>
      <w:r>
        <w:t>queue :| 0 | 0 | 0 | 0 | 0 |</w:t>
      </w:r>
    </w:p>
    <w:p w14:paraId="5543E351" w14:textId="77777777" w:rsidR="004540F2" w:rsidRDefault="004540F2" w:rsidP="004540F2">
      <w:pPr>
        <w:pStyle w:val="afa"/>
      </w:pPr>
      <w:r>
        <w:t>queue :| 0 | 0 | 0 | 0 | 10 |</w:t>
      </w:r>
    </w:p>
    <w:p w14:paraId="28749097" w14:textId="77777777" w:rsidR="004540F2" w:rsidRDefault="004540F2" w:rsidP="004540F2">
      <w:pPr>
        <w:pStyle w:val="afa"/>
      </w:pPr>
      <w:r>
        <w:t>queue :| 11 | 0 | 0 | 0 | 10 |</w:t>
      </w:r>
    </w:p>
    <w:p w14:paraId="1ADBC0F5" w14:textId="77777777" w:rsidR="004540F2" w:rsidRDefault="004540F2" w:rsidP="004540F2">
      <w:pPr>
        <w:pStyle w:val="afa"/>
      </w:pPr>
      <w:r>
        <w:lastRenderedPageBreak/>
        <w:t>queue :| 11 | 12 | 0 | 0 | 10 |</w:t>
      </w:r>
    </w:p>
    <w:p w14:paraId="7B863125" w14:textId="77777777" w:rsidR="004540F2" w:rsidRDefault="004540F2" w:rsidP="004540F2">
      <w:pPr>
        <w:pStyle w:val="afa"/>
      </w:pPr>
      <w:r>
        <w:rPr>
          <w:rFonts w:hint="eastAsia"/>
        </w:rPr>
        <w:t>取りだしたデータ</w:t>
      </w:r>
      <w:r>
        <w:t>: 10</w:t>
      </w:r>
    </w:p>
    <w:p w14:paraId="661856D8" w14:textId="77777777" w:rsidR="004540F2" w:rsidRDefault="004540F2" w:rsidP="004540F2">
      <w:pPr>
        <w:pStyle w:val="afa"/>
      </w:pPr>
      <w:r>
        <w:t>queue :| 11 | 12 | 0 | 0 | 0 |</w:t>
      </w:r>
    </w:p>
    <w:p w14:paraId="4EC886CB" w14:textId="77777777" w:rsidR="004540F2" w:rsidRDefault="004540F2" w:rsidP="004540F2">
      <w:pPr>
        <w:pStyle w:val="afa"/>
      </w:pPr>
      <w:r>
        <w:rPr>
          <w:rFonts w:hint="eastAsia"/>
        </w:rPr>
        <w:t>取りだしたデータ</w:t>
      </w:r>
      <w:r>
        <w:t>: 11</w:t>
      </w:r>
    </w:p>
    <w:p w14:paraId="7DE7E9EA" w14:textId="77777777" w:rsidR="004540F2" w:rsidRDefault="004540F2" w:rsidP="004540F2">
      <w:pPr>
        <w:pStyle w:val="afa"/>
      </w:pPr>
      <w:r>
        <w:t>queue :| 0 | 12 | 0 | 0 | 0 |</w:t>
      </w:r>
    </w:p>
    <w:p w14:paraId="4505C3D9" w14:textId="77777777" w:rsidR="004540F2" w:rsidRDefault="004540F2" w:rsidP="004540F2">
      <w:pPr>
        <w:pStyle w:val="afa"/>
      </w:pPr>
      <w:r>
        <w:rPr>
          <w:rFonts w:hint="eastAsia"/>
        </w:rPr>
        <w:t>取りだしたデータ</w:t>
      </w:r>
      <w:r>
        <w:t>: 12</w:t>
      </w:r>
    </w:p>
    <w:p w14:paraId="09372FD5" w14:textId="77777777" w:rsidR="004540F2" w:rsidRDefault="004540F2" w:rsidP="004540F2">
      <w:pPr>
        <w:pStyle w:val="afa"/>
      </w:pPr>
      <w:r>
        <w:t>queue :| 0 | 0 | 0 | 0 | 0 |</w:t>
      </w:r>
    </w:p>
    <w:p w14:paraId="2532A33F" w14:textId="77777777" w:rsidR="004540F2" w:rsidRDefault="004540F2" w:rsidP="004540F2">
      <w:pPr>
        <w:pStyle w:val="afa"/>
      </w:pPr>
      <w:r>
        <w:t>queue :| 0 | 0 | 13 | 0 | 0 |</w:t>
      </w:r>
    </w:p>
    <w:p w14:paraId="22AD6973" w14:textId="77777777" w:rsidR="004540F2" w:rsidRDefault="004540F2" w:rsidP="004540F2">
      <w:pPr>
        <w:pStyle w:val="afa"/>
      </w:pPr>
      <w:r>
        <w:t>queue :| 0 | 0 | 13 | 14 | 0 |</w:t>
      </w:r>
    </w:p>
    <w:p w14:paraId="71B33824" w14:textId="77777777" w:rsidR="004540F2" w:rsidRDefault="004540F2" w:rsidP="004540F2">
      <w:pPr>
        <w:pStyle w:val="afa"/>
      </w:pPr>
      <w:r>
        <w:t>queue :| 0 | 0 | 13 | 14 | 15 |</w:t>
      </w:r>
    </w:p>
    <w:p w14:paraId="037DB558" w14:textId="77777777" w:rsidR="004540F2" w:rsidRDefault="004540F2" w:rsidP="004540F2">
      <w:pPr>
        <w:pStyle w:val="afa"/>
      </w:pPr>
      <w:r>
        <w:rPr>
          <w:rFonts w:hint="eastAsia"/>
        </w:rPr>
        <w:t>取りだしたデータ</w:t>
      </w:r>
      <w:r>
        <w:t>: 13</w:t>
      </w:r>
    </w:p>
    <w:p w14:paraId="08A2929E" w14:textId="77777777" w:rsidR="004540F2" w:rsidRDefault="004540F2" w:rsidP="004540F2">
      <w:pPr>
        <w:pStyle w:val="afa"/>
      </w:pPr>
      <w:r>
        <w:t>queue :| 0 | 0 | 0 | 14 | 15 |</w:t>
      </w:r>
    </w:p>
    <w:p w14:paraId="5FDF59DD" w14:textId="77777777" w:rsidR="004540F2" w:rsidRDefault="004540F2" w:rsidP="004540F2">
      <w:pPr>
        <w:pStyle w:val="afa"/>
      </w:pPr>
      <w:r>
        <w:rPr>
          <w:rFonts w:hint="eastAsia"/>
        </w:rPr>
        <w:t>取りだしたデータ</w:t>
      </w:r>
      <w:r>
        <w:t>: 14</w:t>
      </w:r>
    </w:p>
    <w:p w14:paraId="16876268" w14:textId="77777777" w:rsidR="004540F2" w:rsidRDefault="004540F2" w:rsidP="004540F2">
      <w:pPr>
        <w:pStyle w:val="afa"/>
      </w:pPr>
      <w:r>
        <w:t>queue :| 0 | 0 | 0 | 0 | 15 |</w:t>
      </w:r>
    </w:p>
    <w:p w14:paraId="62D6F191" w14:textId="77777777" w:rsidR="004540F2" w:rsidRDefault="004540F2" w:rsidP="004540F2">
      <w:pPr>
        <w:pStyle w:val="afa"/>
      </w:pPr>
      <w:r>
        <w:rPr>
          <w:rFonts w:hint="eastAsia"/>
        </w:rPr>
        <w:t>取りだしたデータ</w:t>
      </w:r>
      <w:r>
        <w:t>: 15</w:t>
      </w:r>
    </w:p>
    <w:p w14:paraId="2BA3379C" w14:textId="6AFE33F2" w:rsidR="004540F2" w:rsidRDefault="004540F2" w:rsidP="004540F2">
      <w:pPr>
        <w:pStyle w:val="afa"/>
      </w:pPr>
      <w:r>
        <w:t>queue :| 0 | 0 | 0 | 0 | 0 |</w:t>
      </w:r>
      <w:r>
        <w:cr/>
      </w:r>
    </w:p>
    <w:p w14:paraId="5B7C65BC" w14:textId="353EDF5A" w:rsidR="001E3FEB" w:rsidRDefault="001E3FEB" w:rsidP="0071506C">
      <w:pPr>
        <w:pStyle w:val="2"/>
      </w:pPr>
      <w:r w:rsidRPr="001E3FEB">
        <w:rPr>
          <w:rFonts w:hint="eastAsia"/>
        </w:rPr>
        <w:t>リスト構造のキュー</w:t>
      </w:r>
    </w:p>
    <w:p w14:paraId="03F841F8" w14:textId="78A38C00" w:rsidR="001E3FEB" w:rsidRDefault="0073141E" w:rsidP="0073141E">
      <w:pPr>
        <w:pStyle w:val="a4"/>
      </w:pPr>
      <w:r w:rsidRPr="0073141E">
        <w:rPr>
          <w:rFonts w:hint="eastAsia"/>
        </w:rPr>
        <w:t>以下にリスト構造のキューの実行結果を示す．実行結果では，次の確認をしている．</w:t>
      </w:r>
    </w:p>
    <w:p w14:paraId="11596C6C" w14:textId="77777777" w:rsidR="00AE6069" w:rsidRDefault="00AE6069" w:rsidP="00AE6069">
      <w:pPr>
        <w:pStyle w:val="a4"/>
        <w:numPr>
          <w:ilvl w:val="0"/>
          <w:numId w:val="38"/>
        </w:numPr>
        <w:ind w:leftChars="0" w:firstLineChars="0"/>
      </w:pPr>
      <w:r>
        <w:rPr>
          <w:rFonts w:hint="eastAsia"/>
        </w:rPr>
        <w:t>正常に</w:t>
      </w:r>
      <w:r>
        <w:t xml:space="preserve"> enqueue されている．</w:t>
      </w:r>
    </w:p>
    <w:p w14:paraId="2EA130C5" w14:textId="4065C9E3" w:rsidR="00AE6069" w:rsidRDefault="00AE6069" w:rsidP="00AE6069">
      <w:pPr>
        <w:pStyle w:val="a4"/>
        <w:numPr>
          <w:ilvl w:val="0"/>
          <w:numId w:val="38"/>
        </w:numPr>
        <w:ind w:leftChars="0" w:firstLineChars="0"/>
      </w:pPr>
      <w:r>
        <w:t>正常に dequeue されている．</w:t>
      </w:r>
    </w:p>
    <w:p w14:paraId="78D8BE9E" w14:textId="1BFEDE96" w:rsidR="00AE6069" w:rsidRDefault="00AE6069" w:rsidP="00AE6069">
      <w:pPr>
        <w:pStyle w:val="a4"/>
        <w:numPr>
          <w:ilvl w:val="0"/>
          <w:numId w:val="38"/>
        </w:numPr>
        <w:ind w:leftChars="0" w:firstLineChars="0"/>
      </w:pPr>
      <w:r>
        <w:t>エラーコードに対して，正しいエラー内容が表示されている．</w:t>
      </w:r>
    </w:p>
    <w:p w14:paraId="687FF77F" w14:textId="30179239" w:rsidR="00D667E5" w:rsidRDefault="00AE6069" w:rsidP="007E19D6">
      <w:pPr>
        <w:pStyle w:val="a4"/>
        <w:numPr>
          <w:ilvl w:val="0"/>
          <w:numId w:val="38"/>
        </w:numPr>
        <w:ind w:leftChars="0" w:firstLineChars="0"/>
      </w:pPr>
      <w:r>
        <w:t>キューの中身が一回なくなってもまた enqueue することで，キューを構築される．</w:t>
      </w:r>
    </w:p>
    <w:p w14:paraId="0276782D" w14:textId="182335C5" w:rsidR="00D667E5" w:rsidRDefault="00D667E5" w:rsidP="00D667E5">
      <w:pPr>
        <w:pStyle w:val="a4"/>
      </w:pPr>
      <w:r>
        <w:rPr>
          <w:rFonts w:hint="eastAsia"/>
        </w:rPr>
        <w:t>上記のそれぞれそれについて説明を行う．まず，正常に</w:t>
      </w:r>
      <w:r>
        <w:t xml:space="preserve"> enqueue されているかを確認する．実行結果の「格</w:t>
      </w:r>
      <w:r>
        <w:rPr>
          <w:rFonts w:hint="eastAsia"/>
        </w:rPr>
        <w:t>納成功」というところより，順番に値が積まれているため，正常に動作している．次に，正常に</w:t>
      </w:r>
      <w:r>
        <w:t xml:space="preserve"> dequeue さ</w:t>
      </w:r>
      <w:r>
        <w:rPr>
          <w:rFonts w:hint="eastAsia"/>
        </w:rPr>
        <w:t>れているかをかくにんする．「取出成功」というところより，格納された順番に値を取り出しているため，正常に動作している．次に，「</w:t>
      </w:r>
      <w:r>
        <w:t>0 以下の値が入力されました (-102)」，「キューが空のためデータを取りだせませ</w:t>
      </w:r>
      <w:r>
        <w:rPr>
          <w:rFonts w:hint="eastAsia"/>
        </w:rPr>
        <w:t>ん</w:t>
      </w:r>
      <w:r>
        <w:t xml:space="preserve"> (-201)」というところより，エラーコードに対して，正しいエラー内容が表示されていることが確認でき</w:t>
      </w:r>
      <w:r>
        <w:rPr>
          <w:rFonts w:hint="eastAsia"/>
        </w:rPr>
        <w:t>る．また，メモリ確保失敗によるエラー表示は，キューに膨大な量のデータを格納しなければ表示されないため省略する．最後に，キューの中身をなくした後，</w:t>
      </w:r>
      <w:r>
        <w:t>enqueue することで再びキューを構築されることを確</w:t>
      </w:r>
      <w:r>
        <w:rPr>
          <w:rFonts w:hint="eastAsia"/>
        </w:rPr>
        <w:t>認する．</w:t>
      </w:r>
      <w:r>
        <w:t>-201 のエラー処理の後より，キューの中身をなくした後，enqueue することで再びキューを構築し，dequeue も行っていることを確認できる．</w:t>
      </w:r>
    </w:p>
    <w:p w14:paraId="10E72BAF" w14:textId="77777777" w:rsidR="006856E3" w:rsidRDefault="006856E3" w:rsidP="00D667E5">
      <w:pPr>
        <w:pStyle w:val="a4"/>
      </w:pPr>
    </w:p>
    <w:p w14:paraId="26761D48" w14:textId="77777777" w:rsidR="006856E3" w:rsidRDefault="006856E3" w:rsidP="006856E3">
      <w:pPr>
        <w:pStyle w:val="afa"/>
        <w:rPr>
          <w:lang w:eastAsia="zh-TW"/>
        </w:rPr>
      </w:pPr>
      <w:r>
        <w:rPr>
          <w:lang w:eastAsia="zh-TW"/>
        </w:rPr>
        <w:t xml:space="preserve">| 1 |&lt;-1: </w:t>
      </w:r>
      <w:r>
        <w:rPr>
          <w:lang w:eastAsia="zh-TW"/>
        </w:rPr>
        <w:t>格納成功</w:t>
      </w:r>
    </w:p>
    <w:p w14:paraId="1C4E0F7A" w14:textId="77777777" w:rsidR="006856E3" w:rsidRDefault="006856E3" w:rsidP="006856E3">
      <w:pPr>
        <w:pStyle w:val="afa"/>
        <w:rPr>
          <w:lang w:eastAsia="zh-TW"/>
        </w:rPr>
      </w:pPr>
      <w:r>
        <w:rPr>
          <w:lang w:eastAsia="zh-TW"/>
        </w:rPr>
        <w:lastRenderedPageBreak/>
        <w:t xml:space="preserve">| 1 | 2 |&lt;-2: </w:t>
      </w:r>
      <w:r>
        <w:rPr>
          <w:lang w:eastAsia="zh-TW"/>
        </w:rPr>
        <w:t>格納成功</w:t>
      </w:r>
    </w:p>
    <w:p w14:paraId="79B47742" w14:textId="77777777" w:rsidR="006856E3" w:rsidRDefault="006856E3" w:rsidP="006856E3">
      <w:pPr>
        <w:pStyle w:val="afa"/>
        <w:rPr>
          <w:lang w:eastAsia="zh-TW"/>
        </w:rPr>
      </w:pPr>
      <w:r>
        <w:rPr>
          <w:lang w:eastAsia="zh-TW"/>
        </w:rPr>
        <w:t xml:space="preserve">| 1 | 2 | 3 |&lt;-3: </w:t>
      </w:r>
      <w:r>
        <w:rPr>
          <w:lang w:eastAsia="zh-TW"/>
        </w:rPr>
        <w:t>格納成功</w:t>
      </w:r>
    </w:p>
    <w:p w14:paraId="1B502B2C" w14:textId="77777777" w:rsidR="006856E3" w:rsidRDefault="006856E3" w:rsidP="006856E3">
      <w:pPr>
        <w:pStyle w:val="afa"/>
      </w:pPr>
      <w:r>
        <w:t xml:space="preserve">| 1 | 2 | 3 | 4 |&lt;-4: </w:t>
      </w:r>
      <w:r>
        <w:t>格納成功</w:t>
      </w:r>
    </w:p>
    <w:p w14:paraId="6D94E4C3" w14:textId="77777777" w:rsidR="006856E3" w:rsidRDefault="006856E3" w:rsidP="006856E3">
      <w:pPr>
        <w:pStyle w:val="afa"/>
      </w:pPr>
      <w:r>
        <w:t xml:space="preserve">| 1 | 2 | 3 | 4 | 5 |&lt;-5: </w:t>
      </w:r>
      <w:r>
        <w:t>格納成功</w:t>
      </w:r>
    </w:p>
    <w:p w14:paraId="04190C5F" w14:textId="77777777" w:rsidR="006856E3" w:rsidRDefault="006856E3" w:rsidP="006856E3">
      <w:pPr>
        <w:pStyle w:val="afa"/>
      </w:pPr>
      <w:r>
        <w:t xml:space="preserve">| 1 | 2 | 3 | 4 | 5 |&lt;-0:0 </w:t>
      </w:r>
      <w:r>
        <w:t>以下の値が入力されました</w:t>
      </w:r>
      <w:r>
        <w:t xml:space="preserve"> (-102)</w:t>
      </w:r>
    </w:p>
    <w:p w14:paraId="4FFC51FB" w14:textId="77777777" w:rsidR="006856E3" w:rsidRDefault="006856E3" w:rsidP="006856E3">
      <w:pPr>
        <w:pStyle w:val="afa"/>
      </w:pPr>
      <w:r>
        <w:t xml:space="preserve">| 2 | 3 | 4 | 5 |-&gt;1: </w:t>
      </w:r>
      <w:r>
        <w:t>取出成功</w:t>
      </w:r>
    </w:p>
    <w:p w14:paraId="1DE1F03D" w14:textId="77777777" w:rsidR="006856E3" w:rsidRDefault="006856E3" w:rsidP="006856E3">
      <w:pPr>
        <w:pStyle w:val="afa"/>
      </w:pPr>
      <w:r>
        <w:t xml:space="preserve">| 3 | 4 | 5 |-&gt;2: </w:t>
      </w:r>
      <w:r>
        <w:t>取出成功</w:t>
      </w:r>
    </w:p>
    <w:p w14:paraId="7FCA16C5" w14:textId="77777777" w:rsidR="006856E3" w:rsidRDefault="006856E3" w:rsidP="006856E3">
      <w:pPr>
        <w:pStyle w:val="afa"/>
      </w:pPr>
      <w:r>
        <w:t xml:space="preserve">| 4 | 5 |-&gt;3: </w:t>
      </w:r>
      <w:r>
        <w:t>取出成功</w:t>
      </w:r>
    </w:p>
    <w:p w14:paraId="06D86FC4" w14:textId="77777777" w:rsidR="006856E3" w:rsidRDefault="006856E3" w:rsidP="006856E3">
      <w:pPr>
        <w:pStyle w:val="afa"/>
      </w:pPr>
      <w:r>
        <w:t xml:space="preserve">| 5 |-&gt;4: </w:t>
      </w:r>
      <w:r>
        <w:t>取出成功</w:t>
      </w:r>
    </w:p>
    <w:p w14:paraId="384470C5" w14:textId="77777777" w:rsidR="006856E3" w:rsidRDefault="006856E3" w:rsidP="006856E3">
      <w:pPr>
        <w:pStyle w:val="afa"/>
      </w:pPr>
      <w:r>
        <w:t xml:space="preserve">|-&gt;5: </w:t>
      </w:r>
      <w:r>
        <w:t>取出成功</w:t>
      </w:r>
    </w:p>
    <w:p w14:paraId="34A702BE" w14:textId="77777777" w:rsidR="006856E3" w:rsidRDefault="006856E3" w:rsidP="006856E3">
      <w:pPr>
        <w:pStyle w:val="afa"/>
      </w:pPr>
      <w:r>
        <w:t xml:space="preserve">|-&gt;-201: </w:t>
      </w:r>
      <w:r>
        <w:t>キューが空のためデータを取りだせません</w:t>
      </w:r>
      <w:r>
        <w:t xml:space="preserve"> (-201)</w:t>
      </w:r>
    </w:p>
    <w:p w14:paraId="06211050" w14:textId="77777777" w:rsidR="006856E3" w:rsidRDefault="006856E3" w:rsidP="006856E3">
      <w:pPr>
        <w:pStyle w:val="afa"/>
        <w:rPr>
          <w:lang w:eastAsia="zh-TW"/>
        </w:rPr>
      </w:pPr>
      <w:r>
        <w:rPr>
          <w:lang w:eastAsia="zh-TW"/>
        </w:rPr>
        <w:t xml:space="preserve">| 10 |&lt;-10: </w:t>
      </w:r>
      <w:r>
        <w:rPr>
          <w:lang w:eastAsia="zh-TW"/>
        </w:rPr>
        <w:t>格納成功</w:t>
      </w:r>
    </w:p>
    <w:p w14:paraId="3D7B8602" w14:textId="77777777" w:rsidR="006856E3" w:rsidRDefault="006856E3" w:rsidP="006856E3">
      <w:pPr>
        <w:pStyle w:val="afa"/>
        <w:rPr>
          <w:lang w:eastAsia="zh-TW"/>
        </w:rPr>
      </w:pPr>
      <w:r>
        <w:rPr>
          <w:lang w:eastAsia="zh-TW"/>
        </w:rPr>
        <w:t xml:space="preserve">| 10 | 20 |&lt;-20: </w:t>
      </w:r>
      <w:r>
        <w:rPr>
          <w:lang w:eastAsia="zh-TW"/>
        </w:rPr>
        <w:t>格納成功</w:t>
      </w:r>
    </w:p>
    <w:p w14:paraId="485DD554" w14:textId="46D0D65D" w:rsidR="006856E3" w:rsidRDefault="006856E3" w:rsidP="006856E3">
      <w:pPr>
        <w:pStyle w:val="afa"/>
        <w:rPr>
          <w:lang w:eastAsia="zh-TW"/>
        </w:rPr>
      </w:pPr>
      <w:r>
        <w:rPr>
          <w:lang w:eastAsia="zh-TW"/>
        </w:rPr>
        <w:t xml:space="preserve">| 20 |-&gt;10: </w:t>
      </w:r>
      <w:r>
        <w:rPr>
          <w:lang w:eastAsia="zh-TW"/>
        </w:rPr>
        <w:t>取出成功</w:t>
      </w:r>
    </w:p>
    <w:p w14:paraId="372D940D" w14:textId="77777777" w:rsidR="008462FC" w:rsidRDefault="008462FC" w:rsidP="006856E3">
      <w:pPr>
        <w:pStyle w:val="afa"/>
        <w:rPr>
          <w:lang w:eastAsia="zh-TW"/>
        </w:rPr>
      </w:pPr>
    </w:p>
    <w:p w14:paraId="0879C2A3" w14:textId="7265260E" w:rsidR="0071506C" w:rsidRDefault="008462FC" w:rsidP="00301417">
      <w:pPr>
        <w:pStyle w:val="1"/>
      </w:pPr>
      <w:r w:rsidRPr="008462FC">
        <w:rPr>
          <w:rFonts w:hint="eastAsia"/>
        </w:rPr>
        <w:t>考察</w:t>
      </w:r>
    </w:p>
    <w:p w14:paraId="4639D2D3" w14:textId="1F3D7E41" w:rsidR="0071506C" w:rsidRDefault="0083290B" w:rsidP="0083290B">
      <w:pPr>
        <w:pStyle w:val="2"/>
      </w:pPr>
      <w:r w:rsidRPr="0083290B">
        <w:rPr>
          <w:rFonts w:hint="eastAsia"/>
        </w:rPr>
        <w:t>目的の達成</w:t>
      </w:r>
    </w:p>
    <w:p w14:paraId="1C5359ED" w14:textId="388EF3AD" w:rsidR="00201155" w:rsidRDefault="0083290B" w:rsidP="00015261">
      <w:pPr>
        <w:pStyle w:val="a4"/>
      </w:pPr>
      <w:r>
        <w:rPr>
          <w:rFonts w:hint="eastAsia"/>
        </w:rPr>
        <w:t>実行結果より，再構築の仕組みを持つキュー，リングバッファの仕組みを持つキュー，リスト構造のキューそれぞれで，正常に関数が動作しているかを確認できた．そのため，</w:t>
      </w:r>
      <w:r>
        <w:t>3 種類のキューを実装できたといえる．</w:t>
      </w:r>
      <w:r>
        <w:rPr>
          <w:rFonts w:hint="eastAsia"/>
        </w:rPr>
        <w:t>また，今回の実験では，再構築の仕組みを持つキュー，リングバッファの仕組みを持つキューの</w:t>
      </w:r>
      <w:r w:rsidR="00CF295B">
        <w:rPr>
          <w:rFonts w:hint="eastAsia"/>
        </w:rPr>
        <w:t>2</w:t>
      </w:r>
      <w:r>
        <w:rPr>
          <w:rFonts w:hint="eastAsia"/>
        </w:rPr>
        <w:t>つは自分でどのような動作をするかを考え，理解しながら作成した．しかし，リスト構造のキューは自分では理解することができず，与えられたテンプレートをもとに作成した．だが，作成したことにより，最終的にリスト構造のキューを理解することができた．よって，キューの構造を理解し，実装することができたため，目的を達成できたといえる．</w:t>
      </w:r>
    </w:p>
    <w:p w14:paraId="6A93A53D" w14:textId="5761B4AA" w:rsidR="00201155" w:rsidRDefault="00201155" w:rsidP="00301417">
      <w:pPr>
        <w:pStyle w:val="2"/>
      </w:pPr>
      <w:r w:rsidRPr="00201155">
        <w:t>3 種類のキューの特徴と有効的な使用法</w:t>
      </w:r>
    </w:p>
    <w:p w14:paraId="06458AE6" w14:textId="77777777" w:rsidR="00EA5F41" w:rsidRDefault="00EA5F41" w:rsidP="005A6789">
      <w:pPr>
        <w:pStyle w:val="a4"/>
      </w:pPr>
      <w:r>
        <w:rPr>
          <w:rFonts w:hint="eastAsia"/>
        </w:rPr>
        <w:t>ここでは，それぞれのキューについて，その特徴と特徴を生かした活用法について考察する．</w:t>
      </w:r>
    </w:p>
    <w:p w14:paraId="0799981A" w14:textId="7C50A5A6" w:rsidR="006D505D" w:rsidRDefault="00EA5F41" w:rsidP="006D505D">
      <w:pPr>
        <w:pStyle w:val="a4"/>
      </w:pPr>
      <w:r>
        <w:rPr>
          <w:rFonts w:hint="eastAsia"/>
        </w:rPr>
        <w:t>再構築の仕組みを持つキューは，配列の</w:t>
      </w:r>
      <w:r>
        <w:t xml:space="preserve"> 0番目を一番古いデータとし，そこから順にデータが積まれ，dequeue してもその構造が変わらないという特徴がある．これは，</w:t>
      </w:r>
      <w:r>
        <w:fldChar w:fldCharType="begin"/>
      </w:r>
      <w:r>
        <w:instrText xml:space="preserve"> REF _Ref131136786 \h </w:instrText>
      </w:r>
      <w:r>
        <w:fldChar w:fldCharType="separate"/>
      </w:r>
      <w:r w:rsidR="00C93CBE">
        <w:t xml:space="preserve">図 </w:t>
      </w:r>
      <w:r w:rsidR="00C93CBE">
        <w:rPr>
          <w:noProof/>
        </w:rPr>
        <w:t>1</w:t>
      </w:r>
      <w:r>
        <w:fldChar w:fldCharType="end"/>
      </w:r>
      <w:r>
        <w:t>のキューのイメージと全く同じであ</w:t>
      </w:r>
      <w:r>
        <w:rPr>
          <w:rFonts w:hint="eastAsia"/>
        </w:rPr>
        <w:t>り，今回実装した</w:t>
      </w:r>
      <w:r>
        <w:t xml:space="preserve"> 3つのキューの中で最も理解しやすく，実装しやすいと思われる．そのため，キューの理解</w:t>
      </w:r>
      <w:r>
        <w:rPr>
          <w:rFonts w:hint="eastAsia"/>
        </w:rPr>
        <w:t>のために再構築の仕組みを持つキューを実装することがよい活用法だと考える．</w:t>
      </w:r>
    </w:p>
    <w:p w14:paraId="0255C3D4" w14:textId="0F0D2D90" w:rsidR="00201155" w:rsidRDefault="001D363F" w:rsidP="006D505D">
      <w:pPr>
        <w:pStyle w:val="a4"/>
      </w:pPr>
      <w:r>
        <w:rPr>
          <w:rFonts w:hint="eastAsia"/>
        </w:rPr>
        <w:t>リングバッファの仕組みを持つキューは，</w:t>
      </w:r>
      <w:r>
        <w:t xml:space="preserve">dequeue してもデータの場所はかわらず，配列番号の </w:t>
      </w:r>
      <w:proofErr w:type="spellStart"/>
      <w:r>
        <w:rPr>
          <w:rFonts w:hint="eastAsia"/>
        </w:rPr>
        <w:t>b</w:t>
      </w:r>
      <w:r>
        <w:t>uffer_size</w:t>
      </w:r>
      <w:proofErr w:type="spellEnd"/>
      <w:r>
        <w:t xml:space="preserve"> - 1 番目と 0 番目がつながっているような構造をしているという特</w:t>
      </w:r>
      <w:r>
        <w:lastRenderedPageBreak/>
        <w:t>徴がある．これは，再構築の仕組みを持つ</w:t>
      </w:r>
      <w:r>
        <w:rPr>
          <w:rFonts w:hint="eastAsia"/>
        </w:rPr>
        <w:t>キューの</w:t>
      </w:r>
      <w:r>
        <w:t xml:space="preserve"> dequeue の計算量を改善したものだと考えることができる．今回実装したリングバッファの仕組み</w:t>
      </w:r>
      <w:r>
        <w:rPr>
          <w:rFonts w:hint="eastAsia"/>
        </w:rPr>
        <w:t>を持つキューでは，</w:t>
      </w:r>
      <w:proofErr w:type="spellStart"/>
      <w:r>
        <w:rPr>
          <w:rFonts w:hint="eastAsia"/>
        </w:rPr>
        <w:t>b</w:t>
      </w:r>
      <w:r>
        <w:t>uffer_size</w:t>
      </w:r>
      <w:proofErr w:type="spellEnd"/>
      <w:r>
        <w:t xml:space="preserve"> が決められているため，おおよそどれくらいのデータがキューに格納されるの</w:t>
      </w:r>
      <w:r>
        <w:rPr>
          <w:rFonts w:hint="eastAsia"/>
        </w:rPr>
        <w:t>かわかるときに有効的に活用できると思われる．</w:t>
      </w:r>
    </w:p>
    <w:p w14:paraId="5913D63F" w14:textId="3D646B5B" w:rsidR="000B7843" w:rsidRDefault="005A6789">
      <w:pPr>
        <w:widowControl/>
        <w:jc w:val="left"/>
        <w:sectPr w:rsidR="000B7843" w:rsidSect="003E42EC">
          <w:footerReference w:type="default" r:id="rId16"/>
          <w:pgSz w:w="11906" w:h="16838"/>
          <w:pgMar w:top="1985" w:right="1701" w:bottom="1701" w:left="1701" w:header="851" w:footer="992" w:gutter="0"/>
          <w:cols w:space="425"/>
          <w:docGrid w:type="lines" w:linePitch="360"/>
        </w:sectPr>
      </w:pPr>
      <w:r>
        <w:rPr>
          <w:rFonts w:hint="eastAsia"/>
        </w:rPr>
        <w:t>リスト構造のキューは，データを入れる箱がメモリ内でバラバラに作られているが，アドレスをリンクさせることで</w:t>
      </w:r>
      <w:r w:rsidR="006C5EDB">
        <w:rPr>
          <w:rFonts w:hint="eastAsia"/>
        </w:rPr>
        <w:t>1</w:t>
      </w:r>
      <w:r>
        <w:rPr>
          <w:rFonts w:hint="eastAsia"/>
        </w:rPr>
        <w:t>つのキューとなっているという特徴がある．このキューでは，メモリがいっぱいになるまでデータを入れることができ，また，キューのサイズは決まっておらず，データが格納されるたびに新たな箱をつくり，アドレスをリンクさせる．そのため，事前にどれくらいのデータがキューに格納されるのかが予測できないときに有効的に活用できると思われる．</w:t>
      </w:r>
      <w:r>
        <w:cr/>
      </w:r>
      <w:r w:rsidR="001414D1">
        <w:br w:type="page"/>
      </w:r>
    </w:p>
    <w:p w14:paraId="3B3C9293" w14:textId="3FD2DF91" w:rsidR="00EA5F41" w:rsidRDefault="005F5D82" w:rsidP="000B7843">
      <w:pPr>
        <w:pStyle w:val="1"/>
        <w:numPr>
          <w:ilvl w:val="0"/>
          <w:numId w:val="0"/>
        </w:numPr>
      </w:pPr>
      <w:r>
        <w:rPr>
          <w:rFonts w:hint="eastAsia"/>
        </w:rPr>
        <w:lastRenderedPageBreak/>
        <w:t>付録:</w:t>
      </w:r>
      <w:r>
        <w:t xml:space="preserve"> </w:t>
      </w:r>
      <w:r w:rsidR="001414D1" w:rsidRPr="001414D1">
        <w:t>3 種類のキューのプログラム</w:t>
      </w:r>
    </w:p>
    <w:p w14:paraId="04808D87" w14:textId="10D6CB6E" w:rsidR="005F5D82" w:rsidRDefault="00313848" w:rsidP="005F5D82">
      <w:pPr>
        <w:pStyle w:val="a4"/>
      </w:pPr>
      <w:r>
        <w:fldChar w:fldCharType="begin"/>
      </w:r>
      <w:r>
        <w:instrText xml:space="preserve"> REF _Ref131254411 \h </w:instrText>
      </w:r>
      <w:r>
        <w:fldChar w:fldCharType="separate"/>
      </w:r>
      <w:r w:rsidR="00C93CBE">
        <w:t xml:space="preserve">リスト </w:t>
      </w:r>
      <w:r w:rsidR="00C93CBE">
        <w:rPr>
          <w:noProof/>
        </w:rPr>
        <w:t>6</w:t>
      </w:r>
      <w:r>
        <w:fldChar w:fldCharType="end"/>
      </w:r>
      <w:r w:rsidR="00377675">
        <w:rPr>
          <w:rFonts w:hint="eastAsia"/>
        </w:rPr>
        <w:t>，</w:t>
      </w:r>
      <w:r w:rsidR="00377675">
        <w:fldChar w:fldCharType="begin"/>
      </w:r>
      <w:r w:rsidR="00377675">
        <w:instrText xml:space="preserve"> </w:instrText>
      </w:r>
      <w:r w:rsidR="00377675">
        <w:rPr>
          <w:rFonts w:hint="eastAsia"/>
        </w:rPr>
        <w:instrText>REF _Ref131255733 \h</w:instrText>
      </w:r>
      <w:r w:rsidR="00377675">
        <w:instrText xml:space="preserve"> </w:instrText>
      </w:r>
      <w:r w:rsidR="00377675">
        <w:fldChar w:fldCharType="separate"/>
      </w:r>
      <w:r w:rsidR="00C93CBE">
        <w:t xml:space="preserve">リスト </w:t>
      </w:r>
      <w:r w:rsidR="00C93CBE">
        <w:rPr>
          <w:noProof/>
        </w:rPr>
        <w:t>7</w:t>
      </w:r>
      <w:r w:rsidR="00377675">
        <w:fldChar w:fldCharType="end"/>
      </w:r>
      <w:r w:rsidR="0023675C">
        <w:rPr>
          <w:rFonts w:hint="eastAsia"/>
        </w:rPr>
        <w:t>，</w:t>
      </w:r>
      <w:r w:rsidR="0023675C">
        <w:fldChar w:fldCharType="begin"/>
      </w:r>
      <w:r w:rsidR="0023675C">
        <w:instrText xml:space="preserve"> </w:instrText>
      </w:r>
      <w:r w:rsidR="0023675C">
        <w:rPr>
          <w:rFonts w:hint="eastAsia"/>
        </w:rPr>
        <w:instrText>REF _Ref131308132 \h</w:instrText>
      </w:r>
      <w:r w:rsidR="0023675C">
        <w:instrText xml:space="preserve"> </w:instrText>
      </w:r>
      <w:r w:rsidR="0023675C">
        <w:fldChar w:fldCharType="separate"/>
      </w:r>
      <w:r w:rsidR="00C93CBE">
        <w:t xml:space="preserve">リスト </w:t>
      </w:r>
      <w:r w:rsidR="00C93CBE">
        <w:rPr>
          <w:noProof/>
        </w:rPr>
        <w:t>8</w:t>
      </w:r>
      <w:r w:rsidR="0023675C">
        <w:fldChar w:fldCharType="end"/>
      </w:r>
      <w:r w:rsidR="005F5D82">
        <w:t>はそれぞれ再構築の仕組みを持つキュー，リングバッファの仕組みを持つキュー，リス</w:t>
      </w:r>
      <w:r w:rsidR="005F5D82">
        <w:rPr>
          <w:rFonts w:hint="eastAsia"/>
        </w:rPr>
        <w:t>ト構造のキューを実装したものである．</w:t>
      </w:r>
      <w:r w:rsidR="00301417">
        <w:rPr>
          <w:rFonts w:hint="eastAsia"/>
        </w:rPr>
        <w:t>本章で説明したプログラムに比べ，マジックナンバを</w:t>
      </w:r>
      <w:r w:rsidR="005F7860">
        <w:rPr>
          <w:rFonts w:hint="eastAsia"/>
        </w:rPr>
        <w:t>なくしていること，加えて関数や定数に関するコメントについては</w:t>
      </w:r>
      <w:proofErr w:type="spellStart"/>
      <w:r w:rsidR="005F7860">
        <w:rPr>
          <w:rFonts w:hint="eastAsia"/>
        </w:rPr>
        <w:t>d</w:t>
      </w:r>
      <w:r w:rsidR="005F7860">
        <w:t>oxygen</w:t>
      </w:r>
      <w:proofErr w:type="spellEnd"/>
      <w:r w:rsidR="005F7860">
        <w:rPr>
          <w:rFonts w:hint="eastAsia"/>
        </w:rPr>
        <w:t>で説明文が生成される形式に修正してある．</w:t>
      </w:r>
    </w:p>
    <w:p w14:paraId="73F918E3" w14:textId="77777777" w:rsidR="00A17A6C" w:rsidRDefault="00A17A6C" w:rsidP="005F5D82">
      <w:pPr>
        <w:pStyle w:val="a4"/>
      </w:pPr>
    </w:p>
    <w:p w14:paraId="618EC5C2" w14:textId="5AA04819" w:rsidR="00CA2B57" w:rsidRDefault="00CA2B57" w:rsidP="00EE43E9">
      <w:pPr>
        <w:pStyle w:val="a6"/>
        <w:keepNext/>
        <w:jc w:val="center"/>
      </w:pPr>
      <w:bookmarkStart w:id="29" w:name="_Ref131254411"/>
      <w:r>
        <w:t>リスト</w:t>
      </w:r>
      <w:r>
        <w:t xml:space="preserve"> </w:t>
      </w:r>
      <w:r>
        <w:fldChar w:fldCharType="begin"/>
      </w:r>
      <w:r>
        <w:instrText xml:space="preserve"> SEQ </w:instrText>
      </w:r>
      <w:r>
        <w:instrText>リスト</w:instrText>
      </w:r>
      <w:r>
        <w:instrText xml:space="preserve"> \* ARABIC </w:instrText>
      </w:r>
      <w:r>
        <w:fldChar w:fldCharType="separate"/>
      </w:r>
      <w:r w:rsidR="00C93CBE">
        <w:rPr>
          <w:noProof/>
        </w:rPr>
        <w:t>6</w:t>
      </w:r>
      <w:r>
        <w:fldChar w:fldCharType="end"/>
      </w:r>
      <w:bookmarkEnd w:id="29"/>
      <w:r>
        <w:t xml:space="preserve">: </w:t>
      </w:r>
      <w:r w:rsidR="00EE43E9" w:rsidRPr="00EE43E9">
        <w:rPr>
          <w:rFonts w:hint="eastAsia"/>
        </w:rPr>
        <w:t>再構築の仕組みを持つキュー</w:t>
      </w:r>
    </w:p>
    <w:tbl>
      <w:tblPr>
        <w:tblStyle w:val="ac"/>
        <w:tblW w:w="0" w:type="auto"/>
        <w:tblInd w:w="14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tblGrid>
      <w:tr w:rsidR="00A17A6C" w:rsidRPr="003C4C88" w14:paraId="0E155679" w14:textId="77777777" w:rsidTr="003378C1">
        <w:tc>
          <w:tcPr>
            <w:tcW w:w="8353" w:type="dxa"/>
          </w:tcPr>
          <w:p w14:paraId="79C66444" w14:textId="77777777" w:rsidR="00AC42F9" w:rsidRDefault="00AC42F9" w:rsidP="00AC42F9">
            <w:pPr>
              <w:pStyle w:val="af8"/>
              <w:numPr>
                <w:ilvl w:val="0"/>
                <w:numId w:val="44"/>
              </w:numPr>
            </w:pPr>
            <w:r>
              <w:t>#define _CRT_SECURE_NO_WARNINGS</w:t>
            </w:r>
          </w:p>
          <w:p w14:paraId="4B018A73" w14:textId="77777777" w:rsidR="00AC42F9" w:rsidRDefault="00AC42F9" w:rsidP="00AC42F9">
            <w:pPr>
              <w:pStyle w:val="af8"/>
              <w:numPr>
                <w:ilvl w:val="0"/>
                <w:numId w:val="44"/>
              </w:numPr>
            </w:pPr>
            <w:r>
              <w:t>#include &lt;</w:t>
            </w:r>
            <w:proofErr w:type="spellStart"/>
            <w:r>
              <w:t>stdio.h</w:t>
            </w:r>
            <w:proofErr w:type="spellEnd"/>
            <w:r>
              <w:t>&gt;</w:t>
            </w:r>
          </w:p>
          <w:p w14:paraId="15294076" w14:textId="77777777" w:rsidR="00AC42F9" w:rsidRDefault="00AC42F9" w:rsidP="00AC42F9">
            <w:pPr>
              <w:pStyle w:val="af8"/>
              <w:numPr>
                <w:ilvl w:val="0"/>
                <w:numId w:val="44"/>
              </w:numPr>
            </w:pPr>
          </w:p>
          <w:p w14:paraId="6A9AAACF"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成功</w:t>
            </w:r>
            <w:r>
              <w:t xml:space="preserve"> */</w:t>
            </w:r>
          </w:p>
          <w:p w14:paraId="4A97AD07" w14:textId="77777777" w:rsidR="00AC42F9" w:rsidRDefault="00AC42F9" w:rsidP="00AC42F9">
            <w:pPr>
              <w:pStyle w:val="af8"/>
              <w:numPr>
                <w:ilvl w:val="0"/>
                <w:numId w:val="44"/>
              </w:numPr>
            </w:pPr>
            <w:r>
              <w:t>#define SUCCESSFUL (0)</w:t>
            </w:r>
          </w:p>
          <w:p w14:paraId="37D5B99D"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失敗</w:t>
            </w:r>
            <w:r>
              <w:t xml:space="preserve"> */</w:t>
            </w:r>
          </w:p>
          <w:p w14:paraId="1D3E8E3C" w14:textId="77777777" w:rsidR="00AC42F9" w:rsidRDefault="00AC42F9" w:rsidP="00AC42F9">
            <w:pPr>
              <w:pStyle w:val="af8"/>
              <w:numPr>
                <w:ilvl w:val="0"/>
                <w:numId w:val="44"/>
              </w:numPr>
            </w:pPr>
            <w:r>
              <w:t>#define FAILURE (-1)</w:t>
            </w:r>
          </w:p>
          <w:p w14:paraId="03E3513E"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必要なし</w:t>
            </w:r>
            <w:r>
              <w:t xml:space="preserve"> */</w:t>
            </w:r>
          </w:p>
          <w:p w14:paraId="42B068E7" w14:textId="77777777" w:rsidR="00AC42F9" w:rsidRDefault="00AC42F9" w:rsidP="00AC42F9">
            <w:pPr>
              <w:pStyle w:val="af8"/>
              <w:numPr>
                <w:ilvl w:val="0"/>
                <w:numId w:val="44"/>
              </w:numPr>
            </w:pPr>
            <w:r>
              <w:t>#define NO_NEED (1)</w:t>
            </w:r>
          </w:p>
          <w:p w14:paraId="04B5344C"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キューの残領域がない</w:t>
            </w:r>
            <w:r>
              <w:t xml:space="preserve"> */</w:t>
            </w:r>
          </w:p>
          <w:p w14:paraId="36A3FAF0" w14:textId="77777777" w:rsidR="00AC42F9" w:rsidRDefault="00AC42F9" w:rsidP="00AC42F9">
            <w:pPr>
              <w:pStyle w:val="af8"/>
              <w:numPr>
                <w:ilvl w:val="0"/>
                <w:numId w:val="44"/>
              </w:numPr>
            </w:pPr>
            <w:r>
              <w:t>#define NO_QUEUE_SIZE (-101)</w:t>
            </w:r>
          </w:p>
          <w:p w14:paraId="4BDE8CEC"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自然数以外のデータを入力しようとした</w:t>
            </w:r>
            <w:r>
              <w:t xml:space="preserve"> */</w:t>
            </w:r>
          </w:p>
          <w:p w14:paraId="33D11B5E" w14:textId="77777777" w:rsidR="00AC42F9" w:rsidRDefault="00AC42F9" w:rsidP="00AC42F9">
            <w:pPr>
              <w:pStyle w:val="af8"/>
              <w:numPr>
                <w:ilvl w:val="0"/>
                <w:numId w:val="44"/>
              </w:numPr>
            </w:pPr>
            <w:r>
              <w:t>#define NO_NATURAL_NUMBER (-102)</w:t>
            </w:r>
          </w:p>
          <w:p w14:paraId="7813B29F"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キューから取り出せるデータがない</w:t>
            </w:r>
            <w:r>
              <w:t xml:space="preserve"> */</w:t>
            </w:r>
          </w:p>
          <w:p w14:paraId="26B876EC" w14:textId="77777777" w:rsidR="00AC42F9" w:rsidRDefault="00AC42F9" w:rsidP="00AC42F9">
            <w:pPr>
              <w:pStyle w:val="af8"/>
              <w:numPr>
                <w:ilvl w:val="0"/>
                <w:numId w:val="44"/>
              </w:numPr>
            </w:pPr>
            <w:r>
              <w:t>#define NO_LEFT_DATA (-201)</w:t>
            </w:r>
          </w:p>
          <w:p w14:paraId="0DB70AA3"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キューのサイズ</w:t>
            </w:r>
            <w:r>
              <w:t xml:space="preserve"> */</w:t>
            </w:r>
          </w:p>
          <w:p w14:paraId="421FCCF5" w14:textId="77777777" w:rsidR="00AC42F9" w:rsidRDefault="00AC42F9" w:rsidP="00AC42F9">
            <w:pPr>
              <w:pStyle w:val="af8"/>
              <w:numPr>
                <w:ilvl w:val="0"/>
                <w:numId w:val="44"/>
              </w:numPr>
            </w:pPr>
            <w:r>
              <w:t>#define QUEUE_SIZE (4)</w:t>
            </w:r>
          </w:p>
          <w:p w14:paraId="5906A041" w14:textId="77777777" w:rsidR="00AC42F9" w:rsidRDefault="00AC42F9" w:rsidP="00AC42F9">
            <w:pPr>
              <w:pStyle w:val="af8"/>
              <w:numPr>
                <w:ilvl w:val="0"/>
                <w:numId w:val="44"/>
              </w:numPr>
            </w:pPr>
          </w:p>
          <w:p w14:paraId="6E3EC1DD"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w:t>
            </w:r>
            <w:r>
              <w:t xml:space="preserve"> */</w:t>
            </w:r>
          </w:p>
          <w:p w14:paraId="78A03CD5" w14:textId="77777777" w:rsidR="00AC42F9" w:rsidRDefault="00AC42F9" w:rsidP="00AC42F9">
            <w:pPr>
              <w:pStyle w:val="af8"/>
              <w:numPr>
                <w:ilvl w:val="0"/>
                <w:numId w:val="44"/>
              </w:numPr>
            </w:pPr>
            <w:r>
              <w:t>int queue[QUEUE_SIZE];</w:t>
            </w:r>
          </w:p>
          <w:p w14:paraId="364AB9D4"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キューに入っている要素数</w:t>
            </w:r>
            <w:r>
              <w:t xml:space="preserve"> */</w:t>
            </w:r>
          </w:p>
          <w:p w14:paraId="6BC7DCFE" w14:textId="77777777" w:rsidR="00AC42F9" w:rsidRDefault="00AC42F9" w:rsidP="00AC42F9">
            <w:pPr>
              <w:pStyle w:val="af8"/>
              <w:numPr>
                <w:ilvl w:val="0"/>
                <w:numId w:val="44"/>
              </w:numPr>
            </w:pPr>
            <w:r>
              <w:t>int quantity = 0;</w:t>
            </w:r>
          </w:p>
          <w:p w14:paraId="6D75FA73" w14:textId="77777777" w:rsidR="00AC42F9" w:rsidRDefault="00AC42F9" w:rsidP="00AC42F9">
            <w:pPr>
              <w:pStyle w:val="af8"/>
              <w:numPr>
                <w:ilvl w:val="0"/>
                <w:numId w:val="44"/>
              </w:numPr>
            </w:pPr>
          </w:p>
          <w:p w14:paraId="6216097B"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キューにデータを格納する関数</w:t>
            </w:r>
          </w:p>
          <w:p w14:paraId="0276AFB2" w14:textId="77777777" w:rsidR="00AC42F9" w:rsidRDefault="00AC42F9" w:rsidP="00AC42F9">
            <w:pPr>
              <w:pStyle w:val="af8"/>
              <w:numPr>
                <w:ilvl w:val="0"/>
                <w:numId w:val="44"/>
              </w:numPr>
            </w:pPr>
            <w:r>
              <w:t xml:space="preserve"> * @param[in] data </w:t>
            </w:r>
            <w:r>
              <w:rPr>
                <w:rFonts w:ascii="ＭＳ 明朝" w:eastAsia="ＭＳ 明朝" w:hAnsi="ＭＳ 明朝" w:cs="ＭＳ 明朝" w:hint="eastAsia"/>
              </w:rPr>
              <w:t>データ型</w:t>
            </w:r>
            <w:r>
              <w:t xml:space="preserve"> int </w:t>
            </w:r>
            <w:r>
              <w:rPr>
                <w:rFonts w:ascii="ＭＳ 明朝" w:eastAsia="ＭＳ 明朝" w:hAnsi="ＭＳ 明朝" w:cs="ＭＳ 明朝" w:hint="eastAsia"/>
              </w:rPr>
              <w:t>入力されるデータ</w:t>
            </w:r>
          </w:p>
          <w:p w14:paraId="1E3EE462" w14:textId="77777777" w:rsidR="00AC42F9" w:rsidRDefault="00AC42F9" w:rsidP="00AC42F9">
            <w:pPr>
              <w:pStyle w:val="af8"/>
              <w:numPr>
                <w:ilvl w:val="0"/>
                <w:numId w:val="44"/>
              </w:numPr>
            </w:pPr>
            <w:r>
              <w:t xml:space="preserve"> * @retval SUCCESSFUL enqueue</w:t>
            </w:r>
            <w:r>
              <w:rPr>
                <w:rFonts w:ascii="ＭＳ 明朝" w:eastAsia="ＭＳ 明朝" w:hAnsi="ＭＳ 明朝" w:cs="ＭＳ 明朝" w:hint="eastAsia"/>
              </w:rPr>
              <w:t>に成功した</w:t>
            </w:r>
          </w:p>
          <w:p w14:paraId="6DCC373A" w14:textId="77777777" w:rsidR="00AC42F9" w:rsidRDefault="00AC42F9" w:rsidP="00AC42F9">
            <w:pPr>
              <w:pStyle w:val="af8"/>
              <w:numPr>
                <w:ilvl w:val="0"/>
                <w:numId w:val="44"/>
              </w:numPr>
            </w:pPr>
            <w:r>
              <w:t xml:space="preserve"> * @retval NO_QUEUE_SIZE </w:t>
            </w:r>
            <w:r>
              <w:rPr>
                <w:rFonts w:ascii="ＭＳ 明朝" w:eastAsia="ＭＳ 明朝" w:hAnsi="ＭＳ 明朝" w:cs="ＭＳ 明朝" w:hint="eastAsia"/>
              </w:rPr>
              <w:t>キューの残領域がない</w:t>
            </w:r>
          </w:p>
          <w:p w14:paraId="4E6FA2AE" w14:textId="77777777" w:rsidR="00AC42F9" w:rsidRDefault="00AC42F9" w:rsidP="00AC42F9">
            <w:pPr>
              <w:pStyle w:val="af8"/>
              <w:numPr>
                <w:ilvl w:val="0"/>
                <w:numId w:val="44"/>
              </w:numPr>
            </w:pPr>
            <w:r>
              <w:t xml:space="preserve"> * @retval </w:t>
            </w:r>
            <w:r>
              <w:rPr>
                <w:rFonts w:ascii="ＭＳ 明朝" w:eastAsia="ＭＳ 明朝" w:hAnsi="ＭＳ 明朝" w:cs="ＭＳ 明朝" w:hint="eastAsia"/>
              </w:rPr>
              <w:t>自然数でないデータが入力された</w:t>
            </w:r>
          </w:p>
          <w:p w14:paraId="2BC0DBBB" w14:textId="77777777" w:rsidR="00AC42F9" w:rsidRDefault="00AC42F9" w:rsidP="00AC42F9">
            <w:pPr>
              <w:pStyle w:val="af8"/>
              <w:numPr>
                <w:ilvl w:val="0"/>
                <w:numId w:val="44"/>
              </w:numPr>
            </w:pPr>
            <w:r>
              <w:lastRenderedPageBreak/>
              <w:t xml:space="preserve"> */</w:t>
            </w:r>
          </w:p>
          <w:p w14:paraId="20BA6BB4" w14:textId="77777777" w:rsidR="00AC42F9" w:rsidRDefault="00AC42F9" w:rsidP="00AC42F9">
            <w:pPr>
              <w:pStyle w:val="af8"/>
              <w:numPr>
                <w:ilvl w:val="0"/>
                <w:numId w:val="44"/>
              </w:numPr>
            </w:pPr>
            <w:r>
              <w:t>int enqueue(int data)</w:t>
            </w:r>
          </w:p>
          <w:p w14:paraId="2AC298E8" w14:textId="77777777" w:rsidR="00AC42F9" w:rsidRDefault="00AC42F9" w:rsidP="00AC42F9">
            <w:pPr>
              <w:pStyle w:val="af8"/>
              <w:numPr>
                <w:ilvl w:val="0"/>
                <w:numId w:val="44"/>
              </w:numPr>
            </w:pPr>
            <w:r>
              <w:t>{</w:t>
            </w:r>
          </w:p>
          <w:p w14:paraId="4ED24102" w14:textId="23A314AF" w:rsidR="00AC42F9" w:rsidRDefault="00AC42F9" w:rsidP="001A3FDC">
            <w:pPr>
              <w:pStyle w:val="af8"/>
              <w:numPr>
                <w:ilvl w:val="0"/>
                <w:numId w:val="44"/>
              </w:numPr>
            </w:pPr>
            <w:r>
              <w:t xml:space="preserve">  </w:t>
            </w:r>
            <w:r w:rsidR="001A3FDC">
              <w:t xml:space="preserve">/* </w:t>
            </w:r>
            <w:r w:rsidR="001A3FDC">
              <w:rPr>
                <w:rFonts w:ascii="ＭＳ 明朝" w:eastAsia="ＭＳ 明朝" w:hAnsi="ＭＳ 明朝" w:cs="ＭＳ 明朝" w:hint="eastAsia"/>
              </w:rPr>
              <w:t>中略</w:t>
            </w:r>
            <w:r w:rsidR="001A3FDC">
              <w:t xml:space="preserve"> */</w:t>
            </w:r>
          </w:p>
          <w:p w14:paraId="7314DC24" w14:textId="77777777" w:rsidR="00AC42F9" w:rsidRDefault="00AC42F9" w:rsidP="00AC42F9">
            <w:pPr>
              <w:pStyle w:val="af8"/>
              <w:numPr>
                <w:ilvl w:val="0"/>
                <w:numId w:val="44"/>
              </w:numPr>
            </w:pPr>
            <w:r>
              <w:t xml:space="preserve">  return SUCCESSFUL;</w:t>
            </w:r>
          </w:p>
          <w:p w14:paraId="024E38EF" w14:textId="77777777" w:rsidR="00AC42F9" w:rsidRDefault="00AC42F9" w:rsidP="00AC42F9">
            <w:pPr>
              <w:pStyle w:val="af8"/>
              <w:numPr>
                <w:ilvl w:val="0"/>
                <w:numId w:val="44"/>
              </w:numPr>
            </w:pPr>
            <w:r>
              <w:t>}</w:t>
            </w:r>
          </w:p>
          <w:p w14:paraId="0DEAD303"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キューからデータを取り出す関数</w:t>
            </w:r>
          </w:p>
          <w:p w14:paraId="04ADD7B0" w14:textId="77777777" w:rsidR="00AC42F9" w:rsidRDefault="00AC42F9" w:rsidP="00AC42F9">
            <w:pPr>
              <w:pStyle w:val="af8"/>
              <w:numPr>
                <w:ilvl w:val="0"/>
                <w:numId w:val="44"/>
              </w:numPr>
            </w:pPr>
            <w:r>
              <w:t xml:space="preserve"> * @return </w:t>
            </w:r>
            <w:r>
              <w:rPr>
                <w:rFonts w:ascii="ＭＳ 明朝" w:eastAsia="ＭＳ 明朝" w:hAnsi="ＭＳ 明朝" w:cs="ＭＳ 明朝" w:hint="eastAsia"/>
              </w:rPr>
              <w:t>取り出しに成功した場合には取り出したデータ．失敗したときにはエラーコードを返す</w:t>
            </w:r>
          </w:p>
          <w:p w14:paraId="1C382AE5" w14:textId="77777777" w:rsidR="00AC42F9" w:rsidRDefault="00AC42F9" w:rsidP="00AC42F9">
            <w:pPr>
              <w:pStyle w:val="af8"/>
              <w:numPr>
                <w:ilvl w:val="0"/>
                <w:numId w:val="44"/>
              </w:numPr>
            </w:pPr>
            <w:r>
              <w:t xml:space="preserve"> */</w:t>
            </w:r>
          </w:p>
          <w:p w14:paraId="31D25042" w14:textId="77777777" w:rsidR="00AC42F9" w:rsidRDefault="00AC42F9" w:rsidP="00AC42F9">
            <w:pPr>
              <w:pStyle w:val="af8"/>
              <w:numPr>
                <w:ilvl w:val="0"/>
                <w:numId w:val="44"/>
              </w:numPr>
            </w:pPr>
            <w:r>
              <w:t>int dequeue(void)</w:t>
            </w:r>
          </w:p>
          <w:p w14:paraId="6C5DCF3D" w14:textId="77777777" w:rsidR="00AC42F9" w:rsidRDefault="00AC42F9" w:rsidP="00AC42F9">
            <w:pPr>
              <w:pStyle w:val="af8"/>
              <w:numPr>
                <w:ilvl w:val="0"/>
                <w:numId w:val="44"/>
              </w:numPr>
            </w:pPr>
            <w:r>
              <w:t>{</w:t>
            </w:r>
          </w:p>
          <w:p w14:paraId="65E43A23" w14:textId="77777777" w:rsidR="00AC42F9" w:rsidRDefault="00AC42F9" w:rsidP="00AC42F9">
            <w:pPr>
              <w:pStyle w:val="af8"/>
              <w:numPr>
                <w:ilvl w:val="0"/>
                <w:numId w:val="44"/>
              </w:numPr>
            </w:pPr>
            <w:r>
              <w:t xml:space="preserve">  int </w:t>
            </w:r>
            <w:proofErr w:type="spellStart"/>
            <w:r>
              <w:t>tmp</w:t>
            </w:r>
            <w:proofErr w:type="spellEnd"/>
            <w:r>
              <w:t>;</w:t>
            </w:r>
          </w:p>
          <w:p w14:paraId="7F974EF7" w14:textId="77777777" w:rsidR="00AC42F9" w:rsidRDefault="00AC42F9" w:rsidP="00AC42F9">
            <w:pPr>
              <w:pStyle w:val="af8"/>
              <w:numPr>
                <w:ilvl w:val="0"/>
                <w:numId w:val="44"/>
              </w:numPr>
            </w:pPr>
            <w:r>
              <w:t xml:space="preserve">  int </w:t>
            </w:r>
            <w:proofErr w:type="spellStart"/>
            <w:r>
              <w:t>i</w:t>
            </w:r>
            <w:proofErr w:type="spellEnd"/>
            <w:r>
              <w:t>;</w:t>
            </w:r>
          </w:p>
          <w:p w14:paraId="30A33DEA" w14:textId="37C69DEF" w:rsidR="001A3FDC" w:rsidRDefault="001A3FDC" w:rsidP="00AC42F9">
            <w:pPr>
              <w:pStyle w:val="af8"/>
              <w:numPr>
                <w:ilvl w:val="0"/>
                <w:numId w:val="44"/>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72D2FA19" w14:textId="77777777" w:rsidR="00AC42F9" w:rsidRDefault="00AC42F9" w:rsidP="00AC42F9">
            <w:pPr>
              <w:pStyle w:val="af8"/>
              <w:numPr>
                <w:ilvl w:val="0"/>
                <w:numId w:val="44"/>
              </w:numPr>
            </w:pPr>
            <w:r>
              <w:t xml:space="preserve">  return </w:t>
            </w:r>
            <w:proofErr w:type="spellStart"/>
            <w:r>
              <w:t>tmp</w:t>
            </w:r>
            <w:proofErr w:type="spellEnd"/>
            <w:r>
              <w:t>;</w:t>
            </w:r>
          </w:p>
          <w:p w14:paraId="22D18898" w14:textId="77777777" w:rsidR="00AC42F9" w:rsidRDefault="00AC42F9" w:rsidP="00AC42F9">
            <w:pPr>
              <w:pStyle w:val="af8"/>
              <w:numPr>
                <w:ilvl w:val="0"/>
                <w:numId w:val="44"/>
              </w:numPr>
            </w:pPr>
            <w:r>
              <w:t>}</w:t>
            </w:r>
          </w:p>
          <w:p w14:paraId="5B71FE44"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キュー用の配列を</w:t>
            </w:r>
            <w:r>
              <w:t xml:space="preserve"> 0</w:t>
            </w:r>
            <w:r>
              <w:rPr>
                <w:rFonts w:ascii="ＭＳ 明朝" w:eastAsia="ＭＳ 明朝" w:hAnsi="ＭＳ 明朝" w:cs="ＭＳ 明朝" w:hint="eastAsia"/>
              </w:rPr>
              <w:t>で初期化する</w:t>
            </w:r>
          </w:p>
          <w:p w14:paraId="3F3468BF" w14:textId="77777777" w:rsidR="00AC42F9" w:rsidRDefault="00AC42F9" w:rsidP="00AC42F9">
            <w:pPr>
              <w:pStyle w:val="af8"/>
              <w:numPr>
                <w:ilvl w:val="0"/>
                <w:numId w:val="44"/>
              </w:numPr>
            </w:pPr>
            <w:r>
              <w:t xml:space="preserve"> * @retval SUCCESSFUL </w:t>
            </w:r>
            <w:r>
              <w:rPr>
                <w:rFonts w:ascii="ＭＳ 明朝" w:eastAsia="ＭＳ 明朝" w:hAnsi="ＭＳ 明朝" w:cs="ＭＳ 明朝" w:hint="eastAsia"/>
              </w:rPr>
              <w:t>初期化成功</w:t>
            </w:r>
          </w:p>
          <w:p w14:paraId="58A32C65" w14:textId="77777777" w:rsidR="00AC42F9" w:rsidRDefault="00AC42F9" w:rsidP="00AC42F9">
            <w:pPr>
              <w:pStyle w:val="af8"/>
              <w:numPr>
                <w:ilvl w:val="0"/>
                <w:numId w:val="44"/>
              </w:numPr>
            </w:pPr>
            <w:r>
              <w:t xml:space="preserve"> */</w:t>
            </w:r>
          </w:p>
          <w:p w14:paraId="06EB03B3" w14:textId="77777777" w:rsidR="00AC42F9" w:rsidRDefault="00AC42F9" w:rsidP="00AC42F9">
            <w:pPr>
              <w:pStyle w:val="af8"/>
              <w:numPr>
                <w:ilvl w:val="0"/>
                <w:numId w:val="44"/>
              </w:numPr>
            </w:pPr>
            <w:r>
              <w:t xml:space="preserve">int </w:t>
            </w:r>
            <w:proofErr w:type="spellStart"/>
            <w:r>
              <w:t>initQueue</w:t>
            </w:r>
            <w:proofErr w:type="spellEnd"/>
            <w:r>
              <w:t>(void)</w:t>
            </w:r>
          </w:p>
          <w:p w14:paraId="00F997D0" w14:textId="77777777" w:rsidR="00AC42F9" w:rsidRDefault="00AC42F9" w:rsidP="00AC42F9">
            <w:pPr>
              <w:pStyle w:val="af8"/>
              <w:numPr>
                <w:ilvl w:val="0"/>
                <w:numId w:val="44"/>
              </w:numPr>
            </w:pPr>
            <w:r>
              <w:t>{</w:t>
            </w:r>
          </w:p>
          <w:p w14:paraId="0241B95E" w14:textId="77777777" w:rsidR="00AC42F9" w:rsidRDefault="00AC42F9" w:rsidP="00AC42F9">
            <w:pPr>
              <w:pStyle w:val="af8"/>
              <w:numPr>
                <w:ilvl w:val="0"/>
                <w:numId w:val="44"/>
              </w:numPr>
            </w:pPr>
            <w:r>
              <w:t xml:space="preserve">  int </w:t>
            </w:r>
            <w:proofErr w:type="spellStart"/>
            <w:r>
              <w:t>i</w:t>
            </w:r>
            <w:proofErr w:type="spellEnd"/>
            <w:r>
              <w:t>;</w:t>
            </w:r>
          </w:p>
          <w:p w14:paraId="12D89927" w14:textId="59D8B03D" w:rsidR="001A3FDC" w:rsidRDefault="001A3FDC" w:rsidP="00AC42F9">
            <w:pPr>
              <w:pStyle w:val="af8"/>
              <w:numPr>
                <w:ilvl w:val="0"/>
                <w:numId w:val="44"/>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25D7D8DD" w14:textId="77777777" w:rsidR="00AC42F9" w:rsidRDefault="00AC42F9" w:rsidP="00AC42F9">
            <w:pPr>
              <w:pStyle w:val="af8"/>
              <w:numPr>
                <w:ilvl w:val="0"/>
                <w:numId w:val="44"/>
              </w:numPr>
            </w:pPr>
            <w:r>
              <w:t xml:space="preserve">  return SUCCESSFUL;</w:t>
            </w:r>
          </w:p>
          <w:p w14:paraId="64A751C7" w14:textId="77777777" w:rsidR="00AC42F9" w:rsidRDefault="00AC42F9" w:rsidP="00AC42F9">
            <w:pPr>
              <w:pStyle w:val="af8"/>
              <w:numPr>
                <w:ilvl w:val="0"/>
                <w:numId w:val="44"/>
              </w:numPr>
            </w:pPr>
            <w:r>
              <w:t>}</w:t>
            </w:r>
          </w:p>
          <w:p w14:paraId="01F93010"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キューの配列のデータを表示する関数</w:t>
            </w:r>
          </w:p>
          <w:p w14:paraId="4FB59773" w14:textId="77777777" w:rsidR="00AC42F9" w:rsidRDefault="00AC42F9" w:rsidP="00AC42F9">
            <w:pPr>
              <w:pStyle w:val="af8"/>
              <w:numPr>
                <w:ilvl w:val="0"/>
                <w:numId w:val="44"/>
              </w:numPr>
            </w:pPr>
            <w:r>
              <w:t xml:space="preserve"> * @retval SUCCESSFUL </w:t>
            </w:r>
            <w:r>
              <w:rPr>
                <w:rFonts w:ascii="ＭＳ 明朝" w:eastAsia="ＭＳ 明朝" w:hAnsi="ＭＳ 明朝" w:cs="ＭＳ 明朝" w:hint="eastAsia"/>
              </w:rPr>
              <w:t>表示成功</w:t>
            </w:r>
          </w:p>
          <w:p w14:paraId="047FF51E" w14:textId="77777777" w:rsidR="00AC42F9" w:rsidRDefault="00AC42F9" w:rsidP="00AC42F9">
            <w:pPr>
              <w:pStyle w:val="af8"/>
              <w:numPr>
                <w:ilvl w:val="0"/>
                <w:numId w:val="44"/>
              </w:numPr>
            </w:pPr>
            <w:r>
              <w:t xml:space="preserve"> */</w:t>
            </w:r>
          </w:p>
          <w:p w14:paraId="3BEB3E50" w14:textId="77777777" w:rsidR="00AC42F9" w:rsidRDefault="00AC42F9" w:rsidP="00AC42F9">
            <w:pPr>
              <w:pStyle w:val="af8"/>
              <w:numPr>
                <w:ilvl w:val="0"/>
                <w:numId w:val="44"/>
              </w:numPr>
            </w:pPr>
            <w:r>
              <w:t xml:space="preserve">int </w:t>
            </w:r>
            <w:proofErr w:type="spellStart"/>
            <w:r>
              <w:t>showQueue</w:t>
            </w:r>
            <w:proofErr w:type="spellEnd"/>
            <w:r>
              <w:t>(void)</w:t>
            </w:r>
          </w:p>
          <w:p w14:paraId="4AC268AA" w14:textId="77777777" w:rsidR="00AC42F9" w:rsidRDefault="00AC42F9" w:rsidP="00AC42F9">
            <w:pPr>
              <w:pStyle w:val="af8"/>
              <w:numPr>
                <w:ilvl w:val="0"/>
                <w:numId w:val="44"/>
              </w:numPr>
            </w:pPr>
            <w:r>
              <w:t>{</w:t>
            </w:r>
          </w:p>
          <w:p w14:paraId="1F36274A" w14:textId="77777777" w:rsidR="00AC42F9" w:rsidRDefault="00AC42F9" w:rsidP="00AC42F9">
            <w:pPr>
              <w:pStyle w:val="af8"/>
              <w:numPr>
                <w:ilvl w:val="0"/>
                <w:numId w:val="44"/>
              </w:numPr>
            </w:pPr>
            <w:r>
              <w:t xml:space="preserve">  int </w:t>
            </w:r>
            <w:proofErr w:type="spellStart"/>
            <w:r>
              <w:t>i</w:t>
            </w:r>
            <w:proofErr w:type="spellEnd"/>
            <w:r>
              <w:t>;</w:t>
            </w:r>
          </w:p>
          <w:p w14:paraId="21E26945" w14:textId="3625D704" w:rsidR="001A3FDC" w:rsidRDefault="001A3FDC" w:rsidP="00AC42F9">
            <w:pPr>
              <w:pStyle w:val="af8"/>
              <w:numPr>
                <w:ilvl w:val="0"/>
                <w:numId w:val="44"/>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2D92F656" w14:textId="77777777" w:rsidR="00AC42F9" w:rsidRDefault="00AC42F9" w:rsidP="00AC42F9">
            <w:pPr>
              <w:pStyle w:val="af8"/>
              <w:numPr>
                <w:ilvl w:val="0"/>
                <w:numId w:val="44"/>
              </w:numPr>
            </w:pPr>
            <w:r>
              <w:t xml:space="preserve">  return SUCCESSFUL;</w:t>
            </w:r>
          </w:p>
          <w:p w14:paraId="7A00FB4F" w14:textId="77777777" w:rsidR="00AC42F9" w:rsidRDefault="00AC42F9" w:rsidP="00AC42F9">
            <w:pPr>
              <w:pStyle w:val="af8"/>
              <w:numPr>
                <w:ilvl w:val="0"/>
                <w:numId w:val="44"/>
              </w:numPr>
            </w:pPr>
            <w:r>
              <w:t>}</w:t>
            </w:r>
          </w:p>
          <w:p w14:paraId="12B5FD23" w14:textId="77777777" w:rsidR="00AC42F9" w:rsidRDefault="00AC42F9" w:rsidP="00AC42F9">
            <w:pPr>
              <w:pStyle w:val="af8"/>
              <w:numPr>
                <w:ilvl w:val="0"/>
                <w:numId w:val="44"/>
              </w:numPr>
            </w:pPr>
            <w:r>
              <w:t xml:space="preserve">/** </w:t>
            </w:r>
            <w:r>
              <w:rPr>
                <w:rFonts w:ascii="ＭＳ 明朝" w:eastAsia="ＭＳ 明朝" w:hAnsi="ＭＳ 明朝" w:cs="ＭＳ 明朝" w:hint="eastAsia"/>
              </w:rPr>
              <w:t>エラーコードに合わせてエラーメッセージを表示する関数</w:t>
            </w:r>
          </w:p>
          <w:p w14:paraId="6ABCEFDE" w14:textId="77777777" w:rsidR="00AC42F9" w:rsidRDefault="00AC42F9" w:rsidP="00AC42F9">
            <w:pPr>
              <w:pStyle w:val="af8"/>
              <w:numPr>
                <w:ilvl w:val="0"/>
                <w:numId w:val="44"/>
              </w:numPr>
            </w:pPr>
            <w:r>
              <w:lastRenderedPageBreak/>
              <w:t xml:space="preserve"> * @param[in] result </w:t>
            </w:r>
            <w:r>
              <w:rPr>
                <w:rFonts w:ascii="ＭＳ 明朝" w:eastAsia="ＭＳ 明朝" w:hAnsi="ＭＳ 明朝" w:cs="ＭＳ 明朝" w:hint="eastAsia"/>
              </w:rPr>
              <w:t>エラーコード</w:t>
            </w:r>
          </w:p>
          <w:p w14:paraId="6D4B14C7" w14:textId="77777777" w:rsidR="00AC42F9" w:rsidRDefault="00AC42F9" w:rsidP="00AC42F9">
            <w:pPr>
              <w:pStyle w:val="af8"/>
              <w:numPr>
                <w:ilvl w:val="0"/>
                <w:numId w:val="44"/>
              </w:numPr>
            </w:pPr>
            <w:r>
              <w:t xml:space="preserve"> * @retval SUCCESSFUL </w:t>
            </w:r>
            <w:r>
              <w:rPr>
                <w:rFonts w:ascii="ＭＳ 明朝" w:eastAsia="ＭＳ 明朝" w:hAnsi="ＭＳ 明朝" w:cs="ＭＳ 明朝" w:hint="eastAsia"/>
              </w:rPr>
              <w:t>エラーメッセージを表示成功</w:t>
            </w:r>
          </w:p>
          <w:p w14:paraId="7468FD2B" w14:textId="77777777" w:rsidR="00AC42F9" w:rsidRDefault="00AC42F9" w:rsidP="00AC42F9">
            <w:pPr>
              <w:pStyle w:val="af8"/>
              <w:numPr>
                <w:ilvl w:val="0"/>
                <w:numId w:val="44"/>
              </w:numPr>
            </w:pPr>
            <w:r>
              <w:t xml:space="preserve"> * @retval FAILURE </w:t>
            </w:r>
            <w:r>
              <w:rPr>
                <w:rFonts w:ascii="ＭＳ 明朝" w:eastAsia="ＭＳ 明朝" w:hAnsi="ＭＳ 明朝" w:cs="ＭＳ 明朝" w:hint="eastAsia"/>
              </w:rPr>
              <w:t>エラーメッセージを表示失敗</w:t>
            </w:r>
          </w:p>
          <w:p w14:paraId="7AC54398" w14:textId="77777777" w:rsidR="00AC42F9" w:rsidRDefault="00AC42F9" w:rsidP="00AC42F9">
            <w:pPr>
              <w:pStyle w:val="af8"/>
              <w:numPr>
                <w:ilvl w:val="0"/>
                <w:numId w:val="44"/>
              </w:numPr>
            </w:pPr>
            <w:r>
              <w:t xml:space="preserve"> * @retval NO_NEED </w:t>
            </w:r>
            <w:r>
              <w:rPr>
                <w:rFonts w:ascii="ＭＳ 明朝" w:eastAsia="ＭＳ 明朝" w:hAnsi="ＭＳ 明朝" w:cs="ＭＳ 明朝" w:hint="eastAsia"/>
              </w:rPr>
              <w:t>エラーコードを表示する必要がないので表示もしない</w:t>
            </w:r>
          </w:p>
          <w:p w14:paraId="7CBF0A7D" w14:textId="77777777" w:rsidR="00AC42F9" w:rsidRDefault="00AC42F9" w:rsidP="00AC42F9">
            <w:pPr>
              <w:pStyle w:val="af8"/>
              <w:numPr>
                <w:ilvl w:val="0"/>
                <w:numId w:val="44"/>
              </w:numPr>
            </w:pPr>
            <w:r>
              <w:t xml:space="preserve"> */</w:t>
            </w:r>
          </w:p>
          <w:p w14:paraId="35E57FC6" w14:textId="77777777" w:rsidR="00AC42F9" w:rsidRDefault="00AC42F9" w:rsidP="00AC42F9">
            <w:pPr>
              <w:pStyle w:val="af8"/>
              <w:numPr>
                <w:ilvl w:val="0"/>
                <w:numId w:val="44"/>
              </w:numPr>
            </w:pPr>
            <w:r>
              <w:t xml:space="preserve">int </w:t>
            </w:r>
            <w:proofErr w:type="spellStart"/>
            <w:r>
              <w:t>showResult</w:t>
            </w:r>
            <w:proofErr w:type="spellEnd"/>
            <w:r>
              <w:t>(int result)</w:t>
            </w:r>
          </w:p>
          <w:p w14:paraId="4063A40C" w14:textId="77777777" w:rsidR="00AC42F9" w:rsidRDefault="00AC42F9" w:rsidP="00AC42F9">
            <w:pPr>
              <w:pStyle w:val="af8"/>
              <w:numPr>
                <w:ilvl w:val="0"/>
                <w:numId w:val="44"/>
              </w:numPr>
            </w:pPr>
            <w:r>
              <w:t>{</w:t>
            </w:r>
          </w:p>
          <w:p w14:paraId="7A90B2AC" w14:textId="4542237F" w:rsidR="00AC42F9" w:rsidRDefault="00AC42F9" w:rsidP="001A3FDC">
            <w:pPr>
              <w:pStyle w:val="af8"/>
              <w:numPr>
                <w:ilvl w:val="0"/>
                <w:numId w:val="44"/>
              </w:numPr>
            </w:pPr>
            <w:r>
              <w:t xml:space="preserve">  </w:t>
            </w:r>
            <w:r w:rsidR="001A3FDC">
              <w:rPr>
                <w:rFonts w:ascii="ＭＳ 明朝" w:eastAsia="ＭＳ 明朝" w:hAnsi="ＭＳ 明朝" w:cs="ＭＳ 明朝" w:hint="eastAsia"/>
              </w:rPr>
              <w:t>/</w:t>
            </w:r>
            <w:r w:rsidR="001A3FDC">
              <w:rPr>
                <w:rFonts w:ascii="ＭＳ 明朝" w:eastAsia="ＭＳ 明朝" w:hAnsi="ＭＳ 明朝" w:cs="ＭＳ 明朝"/>
              </w:rPr>
              <w:t xml:space="preserve">* </w:t>
            </w:r>
            <w:r w:rsidR="001A3FDC">
              <w:rPr>
                <w:rFonts w:ascii="ＭＳ 明朝" w:eastAsia="ＭＳ 明朝" w:hAnsi="ＭＳ 明朝" w:cs="ＭＳ 明朝" w:hint="eastAsia"/>
              </w:rPr>
              <w:t>中略</w:t>
            </w:r>
            <w:r w:rsidR="001A3FDC">
              <w:rPr>
                <w:rFonts w:ascii="ＭＳ 明朝" w:eastAsia="ＭＳ 明朝" w:hAnsi="ＭＳ 明朝" w:cs="ＭＳ 明朝"/>
              </w:rPr>
              <w:t xml:space="preserve"> */</w:t>
            </w:r>
          </w:p>
          <w:p w14:paraId="236565DB" w14:textId="77777777" w:rsidR="00AC42F9" w:rsidRDefault="00AC42F9" w:rsidP="00AC42F9">
            <w:pPr>
              <w:pStyle w:val="af8"/>
              <w:numPr>
                <w:ilvl w:val="0"/>
                <w:numId w:val="44"/>
              </w:numPr>
            </w:pPr>
            <w:r>
              <w:t xml:space="preserve">  return SUCCESSFUL;</w:t>
            </w:r>
          </w:p>
          <w:p w14:paraId="0401409A" w14:textId="77777777" w:rsidR="00AC42F9" w:rsidRDefault="00AC42F9" w:rsidP="00AC42F9">
            <w:pPr>
              <w:pStyle w:val="af8"/>
              <w:numPr>
                <w:ilvl w:val="0"/>
                <w:numId w:val="44"/>
              </w:numPr>
            </w:pPr>
            <w:r>
              <w:t>}</w:t>
            </w:r>
          </w:p>
          <w:p w14:paraId="3F1816B5" w14:textId="77777777" w:rsidR="00AC42F9" w:rsidRDefault="00AC42F9" w:rsidP="00AC42F9">
            <w:pPr>
              <w:pStyle w:val="af8"/>
              <w:numPr>
                <w:ilvl w:val="0"/>
                <w:numId w:val="44"/>
              </w:numPr>
            </w:pPr>
            <w:r>
              <w:t>int main(void)</w:t>
            </w:r>
          </w:p>
          <w:p w14:paraId="1A2BF187" w14:textId="77777777" w:rsidR="00AC42F9" w:rsidRDefault="00AC42F9" w:rsidP="00AC42F9">
            <w:pPr>
              <w:pStyle w:val="af8"/>
              <w:numPr>
                <w:ilvl w:val="0"/>
                <w:numId w:val="44"/>
              </w:numPr>
            </w:pPr>
            <w:r>
              <w:t>{</w:t>
            </w:r>
          </w:p>
          <w:p w14:paraId="22DD7E5E" w14:textId="77777777" w:rsidR="00AC42F9" w:rsidRDefault="00AC42F9" w:rsidP="00AC42F9">
            <w:pPr>
              <w:pStyle w:val="af8"/>
              <w:numPr>
                <w:ilvl w:val="0"/>
                <w:numId w:val="44"/>
              </w:numPr>
            </w:pPr>
            <w:r>
              <w:t xml:space="preserve">  int result;</w:t>
            </w:r>
          </w:p>
          <w:p w14:paraId="2645AA13" w14:textId="77777777" w:rsidR="00AC42F9" w:rsidRDefault="00AC42F9" w:rsidP="00AC42F9">
            <w:pPr>
              <w:pStyle w:val="af8"/>
              <w:numPr>
                <w:ilvl w:val="0"/>
                <w:numId w:val="44"/>
              </w:numPr>
            </w:pPr>
            <w:r>
              <w:t xml:space="preserve">  int </w:t>
            </w:r>
            <w:proofErr w:type="spellStart"/>
            <w:r>
              <w:t>i</w:t>
            </w:r>
            <w:proofErr w:type="spellEnd"/>
            <w:r>
              <w:t>;</w:t>
            </w:r>
          </w:p>
          <w:p w14:paraId="599A7125"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キューの大きさ</w:t>
            </w:r>
            <w:r>
              <w:t>:%d\n\n", QUEUE_SIZE);</w:t>
            </w:r>
          </w:p>
          <w:p w14:paraId="14F374E8" w14:textId="77777777" w:rsidR="00AC42F9" w:rsidRDefault="00AC42F9" w:rsidP="00AC42F9">
            <w:pPr>
              <w:pStyle w:val="af8"/>
              <w:numPr>
                <w:ilvl w:val="0"/>
                <w:numId w:val="44"/>
              </w:numPr>
            </w:pPr>
            <w:r>
              <w:t xml:space="preserve">  </w:t>
            </w:r>
            <w:proofErr w:type="spellStart"/>
            <w:r>
              <w:t>initQueue</w:t>
            </w:r>
            <w:proofErr w:type="spellEnd"/>
            <w:r>
              <w:t>();</w:t>
            </w:r>
          </w:p>
          <w:p w14:paraId="5AD8A14D"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データ格納前のキュー</w:t>
            </w:r>
            <w:r>
              <w:t>\n");</w:t>
            </w:r>
          </w:p>
          <w:p w14:paraId="43B0E994" w14:textId="77777777" w:rsidR="00AC42F9" w:rsidRDefault="00AC42F9" w:rsidP="00AC42F9">
            <w:pPr>
              <w:pStyle w:val="af8"/>
              <w:numPr>
                <w:ilvl w:val="0"/>
                <w:numId w:val="44"/>
              </w:numPr>
            </w:pPr>
            <w:r>
              <w:t xml:space="preserve">  </w:t>
            </w:r>
            <w:proofErr w:type="spellStart"/>
            <w:r>
              <w:t>showQueue</w:t>
            </w:r>
            <w:proofErr w:type="spellEnd"/>
            <w:r>
              <w:t>();</w:t>
            </w:r>
          </w:p>
          <w:p w14:paraId="74FDAE1A"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負の値</w:t>
            </w:r>
            <w:r>
              <w:t xml:space="preserve"> (-1)</w:t>
            </w:r>
            <w:r>
              <w:rPr>
                <w:rFonts w:ascii="ＭＳ 明朝" w:eastAsia="ＭＳ 明朝" w:hAnsi="ＭＳ 明朝" w:cs="ＭＳ 明朝" w:hint="eastAsia"/>
              </w:rPr>
              <w:t>を</w:t>
            </w:r>
            <w:r>
              <w:t xml:space="preserve">enqueue </w:t>
            </w:r>
            <w:r>
              <w:rPr>
                <w:rFonts w:ascii="ＭＳ 明朝" w:eastAsia="ＭＳ 明朝" w:hAnsi="ＭＳ 明朝" w:cs="ＭＳ 明朝" w:hint="eastAsia"/>
              </w:rPr>
              <w:t>する</w:t>
            </w:r>
            <w:r>
              <w:t>\n");</w:t>
            </w:r>
          </w:p>
          <w:p w14:paraId="430D0565" w14:textId="77777777" w:rsidR="00AC42F9" w:rsidRDefault="00AC42F9" w:rsidP="00AC42F9">
            <w:pPr>
              <w:pStyle w:val="af8"/>
              <w:numPr>
                <w:ilvl w:val="0"/>
                <w:numId w:val="44"/>
              </w:numPr>
            </w:pPr>
            <w:r>
              <w:t xml:space="preserve">  result = enqueue(-1);</w:t>
            </w:r>
          </w:p>
          <w:p w14:paraId="6594C789" w14:textId="77777777" w:rsidR="00AC42F9" w:rsidRDefault="00AC42F9" w:rsidP="00AC42F9">
            <w:pPr>
              <w:pStyle w:val="af8"/>
              <w:numPr>
                <w:ilvl w:val="0"/>
                <w:numId w:val="44"/>
              </w:numPr>
            </w:pPr>
            <w:r>
              <w:t xml:space="preserve">  </w:t>
            </w:r>
            <w:proofErr w:type="spellStart"/>
            <w:r>
              <w:t>showResult</w:t>
            </w:r>
            <w:proofErr w:type="spellEnd"/>
            <w:r>
              <w:t>(result);</w:t>
            </w:r>
          </w:p>
          <w:p w14:paraId="17B7B66D" w14:textId="77777777" w:rsidR="00AC42F9" w:rsidRDefault="00AC42F9" w:rsidP="00AC42F9">
            <w:pPr>
              <w:pStyle w:val="af8"/>
              <w:numPr>
                <w:ilvl w:val="0"/>
                <w:numId w:val="44"/>
              </w:numPr>
            </w:pPr>
            <w:r>
              <w:t xml:space="preserve">  </w:t>
            </w:r>
            <w:proofErr w:type="spellStart"/>
            <w:r>
              <w:t>showQueue</w:t>
            </w:r>
            <w:proofErr w:type="spellEnd"/>
            <w:r>
              <w:t>();</w:t>
            </w:r>
          </w:p>
          <w:p w14:paraId="7DDE3D66"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キューが満杯になるまでデータを格納する</w:t>
            </w:r>
            <w:r>
              <w:t>\n");</w:t>
            </w:r>
          </w:p>
          <w:p w14:paraId="51E66F09" w14:textId="77777777" w:rsidR="00AC42F9" w:rsidRDefault="00AC42F9" w:rsidP="00AC42F9">
            <w:pPr>
              <w:pStyle w:val="af8"/>
              <w:numPr>
                <w:ilvl w:val="0"/>
                <w:numId w:val="44"/>
              </w:numPr>
            </w:pPr>
            <w:r>
              <w:t xml:space="preserve">  for (</w:t>
            </w:r>
            <w:proofErr w:type="spellStart"/>
            <w:r>
              <w:t>i</w:t>
            </w:r>
            <w:proofErr w:type="spellEnd"/>
            <w:r>
              <w:t xml:space="preserve"> = 0; </w:t>
            </w:r>
            <w:proofErr w:type="spellStart"/>
            <w:r>
              <w:t>i</w:t>
            </w:r>
            <w:proofErr w:type="spellEnd"/>
            <w:r>
              <w:t xml:space="preserve"> &lt; QUEUE_SIZE; </w:t>
            </w:r>
            <w:proofErr w:type="spellStart"/>
            <w:r>
              <w:t>i</w:t>
            </w:r>
            <w:proofErr w:type="spellEnd"/>
            <w:r>
              <w:t>++) {</w:t>
            </w:r>
          </w:p>
          <w:p w14:paraId="103E8536" w14:textId="77777777" w:rsidR="00AC42F9" w:rsidRDefault="00AC42F9" w:rsidP="00AC42F9">
            <w:pPr>
              <w:pStyle w:val="af8"/>
              <w:numPr>
                <w:ilvl w:val="0"/>
                <w:numId w:val="44"/>
              </w:numPr>
            </w:pPr>
            <w:r>
              <w:t xml:space="preserve">    result = enqueue(</w:t>
            </w:r>
            <w:proofErr w:type="spellStart"/>
            <w:r>
              <w:t>i</w:t>
            </w:r>
            <w:proofErr w:type="spellEnd"/>
            <w:r>
              <w:t xml:space="preserve"> + 1);</w:t>
            </w:r>
          </w:p>
          <w:p w14:paraId="49893365" w14:textId="77777777" w:rsidR="00AC42F9" w:rsidRDefault="00AC42F9" w:rsidP="00AC42F9">
            <w:pPr>
              <w:pStyle w:val="af8"/>
              <w:numPr>
                <w:ilvl w:val="0"/>
                <w:numId w:val="44"/>
              </w:numPr>
            </w:pPr>
            <w:r>
              <w:t xml:space="preserve">    </w:t>
            </w:r>
            <w:proofErr w:type="spellStart"/>
            <w:r>
              <w:t>showResult</w:t>
            </w:r>
            <w:proofErr w:type="spellEnd"/>
            <w:r>
              <w:t>(result);</w:t>
            </w:r>
          </w:p>
          <w:p w14:paraId="2F858E2C" w14:textId="77777777" w:rsidR="00AC42F9" w:rsidRDefault="00AC42F9" w:rsidP="00AC42F9">
            <w:pPr>
              <w:pStyle w:val="af8"/>
              <w:numPr>
                <w:ilvl w:val="0"/>
                <w:numId w:val="44"/>
              </w:numPr>
            </w:pPr>
            <w:r>
              <w:t xml:space="preserve">    </w:t>
            </w:r>
            <w:proofErr w:type="spellStart"/>
            <w:r>
              <w:t>showQueue</w:t>
            </w:r>
            <w:proofErr w:type="spellEnd"/>
            <w:r>
              <w:t>();</w:t>
            </w:r>
          </w:p>
          <w:p w14:paraId="31ABF7B7" w14:textId="77777777" w:rsidR="00AC42F9" w:rsidRDefault="00AC42F9" w:rsidP="00AC42F9">
            <w:pPr>
              <w:pStyle w:val="af8"/>
              <w:numPr>
                <w:ilvl w:val="0"/>
                <w:numId w:val="44"/>
              </w:numPr>
            </w:pPr>
          </w:p>
          <w:p w14:paraId="2D4AF721" w14:textId="77777777" w:rsidR="00AC42F9" w:rsidRDefault="00AC42F9" w:rsidP="00AC42F9">
            <w:pPr>
              <w:pStyle w:val="af8"/>
              <w:numPr>
                <w:ilvl w:val="0"/>
                <w:numId w:val="44"/>
              </w:numPr>
            </w:pPr>
            <w:r>
              <w:t xml:space="preserve">  }</w:t>
            </w:r>
          </w:p>
          <w:p w14:paraId="2FF78A0D"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キューが満杯の状態で</w:t>
            </w:r>
            <w:r>
              <w:t xml:space="preserve"> 1000</w:t>
            </w:r>
            <w:r>
              <w:rPr>
                <w:rFonts w:ascii="ＭＳ 明朝" w:eastAsia="ＭＳ 明朝" w:hAnsi="ＭＳ 明朝" w:cs="ＭＳ 明朝" w:hint="eastAsia"/>
              </w:rPr>
              <w:t>を</w:t>
            </w:r>
            <w:r>
              <w:t xml:space="preserve">enqueue </w:t>
            </w:r>
            <w:r>
              <w:rPr>
                <w:rFonts w:ascii="ＭＳ 明朝" w:eastAsia="ＭＳ 明朝" w:hAnsi="ＭＳ 明朝" w:cs="ＭＳ 明朝" w:hint="eastAsia"/>
              </w:rPr>
              <w:t>する</w:t>
            </w:r>
            <w:r>
              <w:t>\n");</w:t>
            </w:r>
          </w:p>
          <w:p w14:paraId="4677DF20" w14:textId="77777777" w:rsidR="00AC42F9" w:rsidRDefault="00AC42F9" w:rsidP="00AC42F9">
            <w:pPr>
              <w:pStyle w:val="af8"/>
              <w:numPr>
                <w:ilvl w:val="0"/>
                <w:numId w:val="44"/>
              </w:numPr>
            </w:pPr>
            <w:r>
              <w:t xml:space="preserve">  result = enqueue(1000);</w:t>
            </w:r>
          </w:p>
          <w:p w14:paraId="7FB7B69F" w14:textId="77777777" w:rsidR="00AC42F9" w:rsidRDefault="00AC42F9" w:rsidP="00AC42F9">
            <w:pPr>
              <w:pStyle w:val="af8"/>
              <w:numPr>
                <w:ilvl w:val="0"/>
                <w:numId w:val="44"/>
              </w:numPr>
            </w:pPr>
            <w:r>
              <w:t xml:space="preserve">  </w:t>
            </w:r>
            <w:proofErr w:type="spellStart"/>
            <w:r>
              <w:t>showResult</w:t>
            </w:r>
            <w:proofErr w:type="spellEnd"/>
            <w:r>
              <w:t>(result);</w:t>
            </w:r>
          </w:p>
          <w:p w14:paraId="45E5F676" w14:textId="77777777" w:rsidR="00AC42F9" w:rsidRDefault="00AC42F9" w:rsidP="00AC42F9">
            <w:pPr>
              <w:pStyle w:val="af8"/>
              <w:numPr>
                <w:ilvl w:val="0"/>
                <w:numId w:val="44"/>
              </w:numPr>
            </w:pPr>
            <w:r>
              <w:t xml:space="preserve">  </w:t>
            </w:r>
            <w:proofErr w:type="spellStart"/>
            <w:r>
              <w:t>showQueue</w:t>
            </w:r>
            <w:proofErr w:type="spellEnd"/>
            <w:r>
              <w:t>();</w:t>
            </w:r>
          </w:p>
          <w:p w14:paraId="222CDAB8"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キューがカラになるまで</w:t>
            </w:r>
            <w:r>
              <w:t xml:space="preserve">dequeue </w:t>
            </w:r>
            <w:r>
              <w:rPr>
                <w:rFonts w:ascii="ＭＳ 明朝" w:eastAsia="ＭＳ 明朝" w:hAnsi="ＭＳ 明朝" w:cs="ＭＳ 明朝" w:hint="eastAsia"/>
              </w:rPr>
              <w:t>する</w:t>
            </w:r>
            <w:r>
              <w:t>\n");</w:t>
            </w:r>
          </w:p>
          <w:p w14:paraId="2DCF941F" w14:textId="77777777" w:rsidR="00AC42F9" w:rsidRDefault="00AC42F9" w:rsidP="00AC42F9">
            <w:pPr>
              <w:pStyle w:val="af8"/>
              <w:numPr>
                <w:ilvl w:val="0"/>
                <w:numId w:val="44"/>
              </w:numPr>
            </w:pPr>
            <w:r>
              <w:t xml:space="preserve">  for (</w:t>
            </w:r>
            <w:proofErr w:type="spellStart"/>
            <w:r>
              <w:t>i</w:t>
            </w:r>
            <w:proofErr w:type="spellEnd"/>
            <w:r>
              <w:t xml:space="preserve"> = 0; </w:t>
            </w:r>
            <w:proofErr w:type="spellStart"/>
            <w:r>
              <w:t>i</w:t>
            </w:r>
            <w:proofErr w:type="spellEnd"/>
            <w:r>
              <w:t xml:space="preserve"> &lt; QUEUE_SIZE; </w:t>
            </w:r>
            <w:proofErr w:type="spellStart"/>
            <w:r>
              <w:t>i</w:t>
            </w:r>
            <w:proofErr w:type="spellEnd"/>
            <w:r>
              <w:t>++) {</w:t>
            </w:r>
          </w:p>
          <w:p w14:paraId="0F72237C" w14:textId="77777777" w:rsidR="00AC42F9" w:rsidRDefault="00AC42F9" w:rsidP="00AC42F9">
            <w:pPr>
              <w:pStyle w:val="af8"/>
              <w:numPr>
                <w:ilvl w:val="0"/>
                <w:numId w:val="44"/>
              </w:numPr>
            </w:pPr>
            <w:r>
              <w:t xml:space="preserve">    result = dequeue();</w:t>
            </w:r>
          </w:p>
          <w:p w14:paraId="28C804B2" w14:textId="77777777" w:rsidR="00AC42F9" w:rsidRDefault="00AC42F9" w:rsidP="00AC42F9">
            <w:pPr>
              <w:pStyle w:val="af8"/>
              <w:numPr>
                <w:ilvl w:val="0"/>
                <w:numId w:val="44"/>
              </w:numPr>
            </w:pPr>
            <w:r>
              <w:lastRenderedPageBreak/>
              <w:t xml:space="preserve">    </w:t>
            </w:r>
            <w:proofErr w:type="spellStart"/>
            <w:r>
              <w:t>showResult</w:t>
            </w:r>
            <w:proofErr w:type="spellEnd"/>
            <w:r>
              <w:t>(result);</w:t>
            </w:r>
          </w:p>
          <w:p w14:paraId="1C68E06E"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取りだしたデータ</w:t>
            </w:r>
            <w:r>
              <w:t>: %d\n", result);</w:t>
            </w:r>
          </w:p>
          <w:p w14:paraId="7E76A589" w14:textId="77777777" w:rsidR="00AC42F9" w:rsidRDefault="00AC42F9" w:rsidP="00AC42F9">
            <w:pPr>
              <w:pStyle w:val="af8"/>
              <w:numPr>
                <w:ilvl w:val="0"/>
                <w:numId w:val="44"/>
              </w:numPr>
            </w:pPr>
            <w:r>
              <w:t xml:space="preserve">    </w:t>
            </w:r>
            <w:proofErr w:type="spellStart"/>
            <w:r>
              <w:t>showQueue</w:t>
            </w:r>
            <w:proofErr w:type="spellEnd"/>
            <w:r>
              <w:t>();</w:t>
            </w:r>
          </w:p>
          <w:p w14:paraId="7084E1A1" w14:textId="77777777" w:rsidR="00AC42F9" w:rsidRDefault="00AC42F9" w:rsidP="00AC42F9">
            <w:pPr>
              <w:pStyle w:val="af8"/>
              <w:numPr>
                <w:ilvl w:val="0"/>
                <w:numId w:val="44"/>
              </w:numPr>
            </w:pPr>
            <w:r>
              <w:t xml:space="preserve">  }</w:t>
            </w:r>
          </w:p>
          <w:p w14:paraId="34D0D47A" w14:textId="77777777" w:rsidR="00AC42F9" w:rsidRDefault="00AC42F9" w:rsidP="00AC42F9">
            <w:pPr>
              <w:pStyle w:val="af8"/>
              <w:numPr>
                <w:ilvl w:val="0"/>
                <w:numId w:val="44"/>
              </w:numPr>
            </w:pPr>
            <w:r>
              <w:t xml:space="preserve">  </w:t>
            </w:r>
            <w:proofErr w:type="spellStart"/>
            <w:r>
              <w:t>printf</w:t>
            </w:r>
            <w:proofErr w:type="spellEnd"/>
            <w:r>
              <w:t>("</w:t>
            </w:r>
            <w:r>
              <w:rPr>
                <w:rFonts w:ascii="ＭＳ 明朝" w:eastAsia="ＭＳ 明朝" w:hAnsi="ＭＳ 明朝" w:cs="ＭＳ 明朝" w:hint="eastAsia"/>
              </w:rPr>
              <w:t>キューが空の状態で</w:t>
            </w:r>
            <w:r>
              <w:t xml:space="preserve">dequeue </w:t>
            </w:r>
            <w:r>
              <w:rPr>
                <w:rFonts w:ascii="ＭＳ 明朝" w:eastAsia="ＭＳ 明朝" w:hAnsi="ＭＳ 明朝" w:cs="ＭＳ 明朝" w:hint="eastAsia"/>
              </w:rPr>
              <w:t>する</w:t>
            </w:r>
            <w:r>
              <w:t>\n");</w:t>
            </w:r>
          </w:p>
          <w:p w14:paraId="4A7410E1" w14:textId="77777777" w:rsidR="00AC42F9" w:rsidRDefault="00AC42F9" w:rsidP="00AC42F9">
            <w:pPr>
              <w:pStyle w:val="af8"/>
              <w:numPr>
                <w:ilvl w:val="0"/>
                <w:numId w:val="44"/>
              </w:numPr>
            </w:pPr>
            <w:r>
              <w:t xml:space="preserve">  result = dequeue();</w:t>
            </w:r>
          </w:p>
          <w:p w14:paraId="61B8694B" w14:textId="77777777" w:rsidR="00AC42F9" w:rsidRDefault="00AC42F9" w:rsidP="00AC42F9">
            <w:pPr>
              <w:pStyle w:val="af8"/>
              <w:numPr>
                <w:ilvl w:val="0"/>
                <w:numId w:val="44"/>
              </w:numPr>
            </w:pPr>
            <w:r>
              <w:t xml:space="preserve">  </w:t>
            </w:r>
            <w:proofErr w:type="spellStart"/>
            <w:r>
              <w:t>showResult</w:t>
            </w:r>
            <w:proofErr w:type="spellEnd"/>
            <w:r>
              <w:t>(result);</w:t>
            </w:r>
          </w:p>
          <w:p w14:paraId="7AAC4F1D" w14:textId="77777777" w:rsidR="00AC42F9" w:rsidRDefault="00AC42F9" w:rsidP="00AC42F9">
            <w:pPr>
              <w:pStyle w:val="af8"/>
              <w:numPr>
                <w:ilvl w:val="0"/>
                <w:numId w:val="44"/>
              </w:numPr>
            </w:pPr>
            <w:r>
              <w:t xml:space="preserve">  </w:t>
            </w:r>
            <w:proofErr w:type="spellStart"/>
            <w:r>
              <w:t>showQueue</w:t>
            </w:r>
            <w:proofErr w:type="spellEnd"/>
            <w:r>
              <w:t>();</w:t>
            </w:r>
          </w:p>
          <w:p w14:paraId="3F6408D1" w14:textId="77777777" w:rsidR="00AC42F9" w:rsidRDefault="00AC42F9" w:rsidP="00AC42F9">
            <w:pPr>
              <w:pStyle w:val="af8"/>
              <w:numPr>
                <w:ilvl w:val="0"/>
                <w:numId w:val="44"/>
              </w:numPr>
            </w:pPr>
            <w:r>
              <w:t xml:space="preserve">  return SUCCESSFUL;</w:t>
            </w:r>
          </w:p>
          <w:p w14:paraId="01289CD5" w14:textId="7BB3085F" w:rsidR="00A17A6C" w:rsidRPr="003C4C88" w:rsidRDefault="00AC42F9" w:rsidP="00AC42F9">
            <w:pPr>
              <w:pStyle w:val="af8"/>
              <w:numPr>
                <w:ilvl w:val="0"/>
                <w:numId w:val="44"/>
              </w:numPr>
            </w:pPr>
            <w:r>
              <w:t>}</w:t>
            </w:r>
          </w:p>
        </w:tc>
      </w:tr>
    </w:tbl>
    <w:p w14:paraId="4FB20563" w14:textId="7C985DA9" w:rsidR="00A17A6C" w:rsidRDefault="00431220" w:rsidP="00431220">
      <w:pPr>
        <w:pStyle w:val="a4"/>
        <w:tabs>
          <w:tab w:val="left" w:pos="2064"/>
        </w:tabs>
      </w:pPr>
      <w:r>
        <w:lastRenderedPageBreak/>
        <w:tab/>
      </w:r>
    </w:p>
    <w:p w14:paraId="1D8CB7A4" w14:textId="1E261004" w:rsidR="005379F9" w:rsidRDefault="005379F9" w:rsidP="005379F9">
      <w:pPr>
        <w:pStyle w:val="a6"/>
        <w:keepNext/>
        <w:jc w:val="center"/>
      </w:pPr>
      <w:bookmarkStart w:id="30" w:name="_Ref131255733"/>
      <w:r>
        <w:t>リスト</w:t>
      </w:r>
      <w:r>
        <w:t xml:space="preserve"> </w:t>
      </w:r>
      <w:r>
        <w:fldChar w:fldCharType="begin"/>
      </w:r>
      <w:r>
        <w:instrText xml:space="preserve"> SEQ </w:instrText>
      </w:r>
      <w:r>
        <w:instrText>リスト</w:instrText>
      </w:r>
      <w:r>
        <w:instrText xml:space="preserve"> \* ARABIC </w:instrText>
      </w:r>
      <w:r>
        <w:fldChar w:fldCharType="separate"/>
      </w:r>
      <w:r w:rsidR="00C93CBE">
        <w:rPr>
          <w:noProof/>
        </w:rPr>
        <w:t>7</w:t>
      </w:r>
      <w:r>
        <w:fldChar w:fldCharType="end"/>
      </w:r>
      <w:bookmarkEnd w:id="30"/>
      <w:r>
        <w:rPr>
          <w:rFonts w:hint="eastAsia"/>
        </w:rPr>
        <w:t>:</w:t>
      </w:r>
      <w:r>
        <w:t xml:space="preserve"> </w:t>
      </w:r>
      <w:r w:rsidR="002E7E54" w:rsidRPr="002E7E54">
        <w:rPr>
          <w:rFonts w:hint="eastAsia"/>
        </w:rPr>
        <w:t>リングバッファの仕組みを持つキュー</w:t>
      </w:r>
    </w:p>
    <w:tbl>
      <w:tblPr>
        <w:tblStyle w:val="ac"/>
        <w:tblpPr w:leftFromText="142" w:rightFromText="142" w:vertAnchor="text" w:horzAnchor="margin" w:tblpY="1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tblGrid>
      <w:tr w:rsidR="000C2176" w14:paraId="34E63FE2" w14:textId="77777777" w:rsidTr="00436933">
        <w:tc>
          <w:tcPr>
            <w:tcW w:w="8353" w:type="dxa"/>
          </w:tcPr>
          <w:p w14:paraId="39A5C4B7" w14:textId="77777777" w:rsidR="001B3C0F" w:rsidRDefault="001B3C0F" w:rsidP="001B3C0F">
            <w:pPr>
              <w:pStyle w:val="af8"/>
              <w:numPr>
                <w:ilvl w:val="0"/>
                <w:numId w:val="41"/>
              </w:numPr>
            </w:pPr>
            <w:r>
              <w:t>#define _CRT_SECURE_NO_WARNINGS</w:t>
            </w:r>
          </w:p>
          <w:p w14:paraId="27786C3C" w14:textId="77777777" w:rsidR="001B3C0F" w:rsidRDefault="001B3C0F" w:rsidP="001B3C0F">
            <w:pPr>
              <w:pStyle w:val="af8"/>
              <w:numPr>
                <w:ilvl w:val="0"/>
                <w:numId w:val="41"/>
              </w:numPr>
            </w:pPr>
            <w:r>
              <w:t>#include &lt;</w:t>
            </w:r>
            <w:proofErr w:type="spellStart"/>
            <w:r>
              <w:t>stdio.h</w:t>
            </w:r>
            <w:proofErr w:type="spellEnd"/>
            <w:r>
              <w:t>&gt;</w:t>
            </w:r>
          </w:p>
          <w:p w14:paraId="51DD1369" w14:textId="77777777" w:rsidR="001B3C0F" w:rsidRDefault="001B3C0F" w:rsidP="001B3C0F">
            <w:pPr>
              <w:pStyle w:val="af8"/>
              <w:numPr>
                <w:ilvl w:val="0"/>
                <w:numId w:val="41"/>
              </w:numPr>
            </w:pPr>
          </w:p>
          <w:p w14:paraId="293E8647"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成功</w:t>
            </w:r>
            <w:r>
              <w:t xml:space="preserve"> */</w:t>
            </w:r>
          </w:p>
          <w:p w14:paraId="5EB2112E" w14:textId="77777777" w:rsidR="001B3C0F" w:rsidRDefault="001B3C0F" w:rsidP="001B3C0F">
            <w:pPr>
              <w:pStyle w:val="af8"/>
              <w:numPr>
                <w:ilvl w:val="0"/>
                <w:numId w:val="41"/>
              </w:numPr>
            </w:pPr>
            <w:r>
              <w:t>#define SUCCESSFUL (0)</w:t>
            </w:r>
          </w:p>
          <w:p w14:paraId="704A052C"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失敗</w:t>
            </w:r>
            <w:r>
              <w:t xml:space="preserve"> */</w:t>
            </w:r>
          </w:p>
          <w:p w14:paraId="62B565AA" w14:textId="77777777" w:rsidR="001B3C0F" w:rsidRDefault="001B3C0F" w:rsidP="001B3C0F">
            <w:pPr>
              <w:pStyle w:val="af8"/>
              <w:numPr>
                <w:ilvl w:val="0"/>
                <w:numId w:val="41"/>
              </w:numPr>
            </w:pPr>
            <w:r>
              <w:t>#define FAILURE (-1)</w:t>
            </w:r>
          </w:p>
          <w:p w14:paraId="640A0E30"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必要なし</w:t>
            </w:r>
            <w:r>
              <w:t xml:space="preserve"> */</w:t>
            </w:r>
          </w:p>
          <w:p w14:paraId="70CF22B3" w14:textId="77777777" w:rsidR="001B3C0F" w:rsidRDefault="001B3C0F" w:rsidP="001B3C0F">
            <w:pPr>
              <w:pStyle w:val="af8"/>
              <w:numPr>
                <w:ilvl w:val="0"/>
                <w:numId w:val="41"/>
              </w:numPr>
            </w:pPr>
            <w:r>
              <w:t>#define NO_NEED (1)</w:t>
            </w:r>
          </w:p>
          <w:p w14:paraId="55731002"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キューの残領域がない</w:t>
            </w:r>
            <w:r>
              <w:t xml:space="preserve"> */</w:t>
            </w:r>
          </w:p>
          <w:p w14:paraId="3A39F49E" w14:textId="77777777" w:rsidR="001B3C0F" w:rsidRDefault="001B3C0F" w:rsidP="001B3C0F">
            <w:pPr>
              <w:pStyle w:val="af8"/>
              <w:numPr>
                <w:ilvl w:val="0"/>
                <w:numId w:val="41"/>
              </w:numPr>
            </w:pPr>
            <w:r>
              <w:t>#define NO_QUEUE_SIZE (-101)</w:t>
            </w:r>
          </w:p>
          <w:p w14:paraId="5C6A2DB5"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自然数以外のデータを入力しようとした</w:t>
            </w:r>
            <w:r>
              <w:t xml:space="preserve"> */</w:t>
            </w:r>
          </w:p>
          <w:p w14:paraId="70687090" w14:textId="77777777" w:rsidR="001B3C0F" w:rsidRDefault="001B3C0F" w:rsidP="001B3C0F">
            <w:pPr>
              <w:pStyle w:val="af8"/>
              <w:numPr>
                <w:ilvl w:val="0"/>
                <w:numId w:val="41"/>
              </w:numPr>
            </w:pPr>
            <w:r>
              <w:t>#define NO_NATURAL_NUMBER (-102)</w:t>
            </w:r>
          </w:p>
          <w:p w14:paraId="71B32F28"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キューから取り出せるデータがない</w:t>
            </w:r>
            <w:r>
              <w:t xml:space="preserve"> */</w:t>
            </w:r>
          </w:p>
          <w:p w14:paraId="022512A3" w14:textId="77777777" w:rsidR="001B3C0F" w:rsidRDefault="001B3C0F" w:rsidP="001B3C0F">
            <w:pPr>
              <w:pStyle w:val="af8"/>
              <w:numPr>
                <w:ilvl w:val="0"/>
                <w:numId w:val="41"/>
              </w:numPr>
            </w:pPr>
            <w:r>
              <w:t>#define NO_LEFT_DATA (-201)</w:t>
            </w:r>
          </w:p>
          <w:p w14:paraId="6348A97D" w14:textId="77777777" w:rsidR="001B3C0F" w:rsidRDefault="001B3C0F" w:rsidP="001B3C0F">
            <w:pPr>
              <w:pStyle w:val="af8"/>
              <w:numPr>
                <w:ilvl w:val="0"/>
                <w:numId w:val="41"/>
              </w:numPr>
            </w:pPr>
          </w:p>
          <w:p w14:paraId="759B1C0B"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キューのサイズ</w:t>
            </w:r>
            <w:r>
              <w:t xml:space="preserve"> */</w:t>
            </w:r>
          </w:p>
          <w:p w14:paraId="5A8FB799" w14:textId="77777777" w:rsidR="001B3C0F" w:rsidRDefault="001B3C0F" w:rsidP="001B3C0F">
            <w:pPr>
              <w:pStyle w:val="af8"/>
              <w:numPr>
                <w:ilvl w:val="0"/>
                <w:numId w:val="41"/>
              </w:numPr>
            </w:pPr>
            <w:r>
              <w:t>#define QUEUE_SIZE (5)</w:t>
            </w:r>
          </w:p>
          <w:p w14:paraId="56834E1C" w14:textId="77777777" w:rsidR="001B3C0F" w:rsidRDefault="001B3C0F" w:rsidP="001B3C0F">
            <w:pPr>
              <w:pStyle w:val="af8"/>
              <w:numPr>
                <w:ilvl w:val="0"/>
                <w:numId w:val="41"/>
              </w:numPr>
            </w:pPr>
          </w:p>
          <w:p w14:paraId="065866BC"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キューを管理するための構造体</w:t>
            </w:r>
            <w:r>
              <w:t xml:space="preserve"> */</w:t>
            </w:r>
          </w:p>
          <w:p w14:paraId="0869F69E" w14:textId="77777777" w:rsidR="001B3C0F" w:rsidRDefault="001B3C0F" w:rsidP="001B3C0F">
            <w:pPr>
              <w:pStyle w:val="af8"/>
              <w:numPr>
                <w:ilvl w:val="0"/>
                <w:numId w:val="41"/>
              </w:numPr>
            </w:pPr>
            <w:r>
              <w:t>typedef struct {</w:t>
            </w:r>
          </w:p>
          <w:p w14:paraId="6426C757" w14:textId="77777777" w:rsidR="001B3C0F" w:rsidRDefault="001B3C0F" w:rsidP="001B3C0F">
            <w:pPr>
              <w:pStyle w:val="af8"/>
              <w:numPr>
                <w:ilvl w:val="0"/>
                <w:numId w:val="41"/>
              </w:numPr>
            </w:pPr>
            <w:r>
              <w:t xml:space="preserve">  /** </w:t>
            </w:r>
            <w:r>
              <w:rPr>
                <w:rFonts w:ascii="ＭＳ 明朝" w:eastAsia="ＭＳ 明朝" w:hAnsi="ＭＳ 明朝" w:cs="ＭＳ 明朝" w:hint="eastAsia"/>
              </w:rPr>
              <w:t>データが入る配列</w:t>
            </w:r>
            <w:r>
              <w:t xml:space="preserve"> */</w:t>
            </w:r>
          </w:p>
          <w:p w14:paraId="3EBA3A6F" w14:textId="77777777" w:rsidR="001B3C0F" w:rsidRDefault="001B3C0F" w:rsidP="001B3C0F">
            <w:pPr>
              <w:pStyle w:val="af8"/>
              <w:numPr>
                <w:ilvl w:val="0"/>
                <w:numId w:val="41"/>
              </w:numPr>
            </w:pPr>
            <w:r>
              <w:t xml:space="preserve">  int array[QUEUE_SIZE];</w:t>
            </w:r>
          </w:p>
          <w:p w14:paraId="09608866" w14:textId="77777777" w:rsidR="001B3C0F" w:rsidRDefault="001B3C0F" w:rsidP="001B3C0F">
            <w:pPr>
              <w:pStyle w:val="af8"/>
              <w:numPr>
                <w:ilvl w:val="0"/>
                <w:numId w:val="41"/>
              </w:numPr>
            </w:pPr>
            <w:r>
              <w:t xml:space="preserve">  /** </w:t>
            </w:r>
            <w:r>
              <w:rPr>
                <w:rFonts w:ascii="ＭＳ 明朝" w:eastAsia="ＭＳ 明朝" w:hAnsi="ＭＳ 明朝" w:cs="ＭＳ 明朝" w:hint="eastAsia"/>
              </w:rPr>
              <w:t>次にデータを入れる場所の配列番号</w:t>
            </w:r>
            <w:r>
              <w:t xml:space="preserve"> */</w:t>
            </w:r>
          </w:p>
          <w:p w14:paraId="575D5CE3" w14:textId="77777777" w:rsidR="001B3C0F" w:rsidRDefault="001B3C0F" w:rsidP="001B3C0F">
            <w:pPr>
              <w:pStyle w:val="af8"/>
              <w:numPr>
                <w:ilvl w:val="0"/>
                <w:numId w:val="41"/>
              </w:numPr>
            </w:pPr>
            <w:r>
              <w:lastRenderedPageBreak/>
              <w:t xml:space="preserve">  int wp;</w:t>
            </w:r>
          </w:p>
          <w:p w14:paraId="33C15445" w14:textId="77777777" w:rsidR="001B3C0F" w:rsidRDefault="001B3C0F" w:rsidP="001B3C0F">
            <w:pPr>
              <w:pStyle w:val="af8"/>
              <w:numPr>
                <w:ilvl w:val="0"/>
                <w:numId w:val="41"/>
              </w:numPr>
            </w:pPr>
            <w:r>
              <w:t xml:space="preserve">  /** </w:t>
            </w:r>
            <w:r>
              <w:rPr>
                <w:rFonts w:ascii="ＭＳ 明朝" w:eastAsia="ＭＳ 明朝" w:hAnsi="ＭＳ 明朝" w:cs="ＭＳ 明朝" w:hint="eastAsia"/>
              </w:rPr>
              <w:t>データの個数</w:t>
            </w:r>
            <w:r>
              <w:t xml:space="preserve"> */</w:t>
            </w:r>
          </w:p>
          <w:p w14:paraId="1ACAB2CF" w14:textId="77777777" w:rsidR="001B3C0F" w:rsidRDefault="001B3C0F" w:rsidP="001B3C0F">
            <w:pPr>
              <w:pStyle w:val="af8"/>
              <w:numPr>
                <w:ilvl w:val="0"/>
                <w:numId w:val="41"/>
              </w:numPr>
            </w:pPr>
            <w:r>
              <w:t xml:space="preserve">  int quantity;</w:t>
            </w:r>
          </w:p>
          <w:p w14:paraId="6D3A7D92" w14:textId="77777777" w:rsidR="001B3C0F" w:rsidRDefault="001B3C0F" w:rsidP="001B3C0F">
            <w:pPr>
              <w:pStyle w:val="af8"/>
              <w:numPr>
                <w:ilvl w:val="0"/>
                <w:numId w:val="41"/>
              </w:numPr>
            </w:pPr>
            <w:r>
              <w:t>}Queue;</w:t>
            </w:r>
          </w:p>
          <w:p w14:paraId="77F04A17" w14:textId="77777777" w:rsidR="001B3C0F" w:rsidRDefault="001B3C0F" w:rsidP="001B3C0F">
            <w:pPr>
              <w:pStyle w:val="af8"/>
              <w:numPr>
                <w:ilvl w:val="0"/>
                <w:numId w:val="41"/>
              </w:numPr>
            </w:pPr>
          </w:p>
          <w:p w14:paraId="58573E87"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キューにデータを格納する関数</w:t>
            </w:r>
          </w:p>
          <w:p w14:paraId="2606A9B8" w14:textId="77777777" w:rsidR="001B3C0F" w:rsidRDefault="001B3C0F" w:rsidP="001B3C0F">
            <w:pPr>
              <w:pStyle w:val="af8"/>
              <w:numPr>
                <w:ilvl w:val="0"/>
                <w:numId w:val="41"/>
              </w:numPr>
            </w:pPr>
            <w:r>
              <w:t xml:space="preserve"> * @param [</w:t>
            </w:r>
            <w:proofErr w:type="spellStart"/>
            <w:r>
              <w:t>in,out</w:t>
            </w:r>
            <w:proofErr w:type="spellEnd"/>
            <w:r>
              <w:t xml:space="preserve">] obj </w:t>
            </w:r>
            <w:r>
              <w:rPr>
                <w:rFonts w:ascii="ＭＳ 明朝" w:eastAsia="ＭＳ 明朝" w:hAnsi="ＭＳ 明朝" w:cs="ＭＳ 明朝" w:hint="eastAsia"/>
              </w:rPr>
              <w:t>データを追加するキューの構造体のアドレス</w:t>
            </w:r>
          </w:p>
          <w:p w14:paraId="68A9C82A" w14:textId="77777777" w:rsidR="001B3C0F" w:rsidRDefault="001B3C0F" w:rsidP="001B3C0F">
            <w:pPr>
              <w:pStyle w:val="af8"/>
              <w:numPr>
                <w:ilvl w:val="0"/>
                <w:numId w:val="41"/>
              </w:numPr>
            </w:pPr>
            <w:r>
              <w:t xml:space="preserve"> * @param [in] data </w:t>
            </w:r>
            <w:r>
              <w:rPr>
                <w:rFonts w:ascii="ＭＳ 明朝" w:eastAsia="ＭＳ 明朝" w:hAnsi="ＭＳ 明朝" w:cs="ＭＳ 明朝" w:hint="eastAsia"/>
              </w:rPr>
              <w:t>キューに格納するデータ</w:t>
            </w:r>
          </w:p>
          <w:p w14:paraId="5470E8AB" w14:textId="77777777" w:rsidR="001B3C0F" w:rsidRDefault="001B3C0F" w:rsidP="001B3C0F">
            <w:pPr>
              <w:pStyle w:val="af8"/>
              <w:numPr>
                <w:ilvl w:val="0"/>
                <w:numId w:val="41"/>
              </w:numPr>
            </w:pPr>
            <w:r>
              <w:t xml:space="preserve"> * @retval SUCCESSFUL </w:t>
            </w:r>
            <w:r>
              <w:rPr>
                <w:rFonts w:ascii="ＭＳ 明朝" w:eastAsia="ＭＳ 明朝" w:hAnsi="ＭＳ 明朝" w:cs="ＭＳ 明朝" w:hint="eastAsia"/>
              </w:rPr>
              <w:t>成功</w:t>
            </w:r>
          </w:p>
          <w:p w14:paraId="0A9ADA2A" w14:textId="77777777" w:rsidR="001B3C0F" w:rsidRDefault="001B3C0F" w:rsidP="001B3C0F">
            <w:pPr>
              <w:pStyle w:val="af8"/>
              <w:numPr>
                <w:ilvl w:val="0"/>
                <w:numId w:val="41"/>
              </w:numPr>
            </w:pPr>
            <w:r>
              <w:t xml:space="preserve"> * @retval NO_QUEUE_SIZE </w:t>
            </w:r>
            <w:r>
              <w:rPr>
                <w:rFonts w:ascii="ＭＳ 明朝" w:eastAsia="ＭＳ 明朝" w:hAnsi="ＭＳ 明朝" w:cs="ＭＳ 明朝" w:hint="eastAsia"/>
              </w:rPr>
              <w:t>キューの残領域がないとき</w:t>
            </w:r>
          </w:p>
          <w:p w14:paraId="71B04244" w14:textId="77777777" w:rsidR="001B3C0F" w:rsidRDefault="001B3C0F" w:rsidP="001B3C0F">
            <w:pPr>
              <w:pStyle w:val="af8"/>
              <w:numPr>
                <w:ilvl w:val="0"/>
                <w:numId w:val="41"/>
              </w:numPr>
            </w:pPr>
            <w:r>
              <w:t xml:space="preserve"> * @retval NO_NATURAL_NUMBER </w:t>
            </w:r>
            <w:r>
              <w:rPr>
                <w:rFonts w:ascii="ＭＳ 明朝" w:eastAsia="ＭＳ 明朝" w:hAnsi="ＭＳ 明朝" w:cs="ＭＳ 明朝" w:hint="eastAsia"/>
              </w:rPr>
              <w:t>自然数でないデータが入力されたとき</w:t>
            </w:r>
          </w:p>
          <w:p w14:paraId="11EB0FB6" w14:textId="77777777" w:rsidR="001B3C0F" w:rsidRDefault="001B3C0F" w:rsidP="001B3C0F">
            <w:pPr>
              <w:pStyle w:val="af8"/>
              <w:numPr>
                <w:ilvl w:val="0"/>
                <w:numId w:val="41"/>
              </w:numPr>
            </w:pPr>
            <w:r>
              <w:t xml:space="preserve"> */</w:t>
            </w:r>
          </w:p>
          <w:p w14:paraId="01C666E7" w14:textId="77777777" w:rsidR="001B3C0F" w:rsidRDefault="001B3C0F" w:rsidP="001B3C0F">
            <w:pPr>
              <w:pStyle w:val="af8"/>
              <w:numPr>
                <w:ilvl w:val="0"/>
                <w:numId w:val="41"/>
              </w:numPr>
            </w:pPr>
            <w:r>
              <w:t>int enqueue(Queue* obj, int data)</w:t>
            </w:r>
          </w:p>
          <w:p w14:paraId="33665EB8" w14:textId="77777777" w:rsidR="001B3C0F" w:rsidRDefault="001B3C0F" w:rsidP="001B3C0F">
            <w:pPr>
              <w:pStyle w:val="af8"/>
              <w:numPr>
                <w:ilvl w:val="0"/>
                <w:numId w:val="41"/>
              </w:numPr>
            </w:pPr>
            <w:r>
              <w:t>{</w:t>
            </w:r>
          </w:p>
          <w:p w14:paraId="07C7CBD8" w14:textId="37E5D150" w:rsidR="001B3C0F" w:rsidRDefault="001B3C0F" w:rsidP="007E32D5">
            <w:pPr>
              <w:pStyle w:val="af8"/>
              <w:numPr>
                <w:ilvl w:val="0"/>
                <w:numId w:val="41"/>
              </w:numPr>
            </w:pPr>
            <w:r>
              <w:t xml:space="preserve">  </w:t>
            </w:r>
            <w:r w:rsidR="007E32D5">
              <w:rPr>
                <w:rFonts w:ascii="ＭＳ 明朝" w:eastAsia="ＭＳ 明朝" w:hAnsi="ＭＳ 明朝" w:cs="ＭＳ 明朝" w:hint="eastAsia"/>
              </w:rPr>
              <w:t>/</w:t>
            </w:r>
            <w:r w:rsidR="007E32D5">
              <w:rPr>
                <w:rFonts w:ascii="ＭＳ 明朝" w:eastAsia="ＭＳ 明朝" w:hAnsi="ＭＳ 明朝" w:cs="ＭＳ 明朝"/>
              </w:rPr>
              <w:t xml:space="preserve">* </w:t>
            </w:r>
            <w:r w:rsidR="007E32D5">
              <w:rPr>
                <w:rFonts w:ascii="ＭＳ 明朝" w:eastAsia="ＭＳ 明朝" w:hAnsi="ＭＳ 明朝" w:cs="ＭＳ 明朝" w:hint="eastAsia"/>
              </w:rPr>
              <w:t>中略</w:t>
            </w:r>
            <w:r w:rsidR="007E32D5">
              <w:rPr>
                <w:rFonts w:ascii="ＭＳ 明朝" w:eastAsia="ＭＳ 明朝" w:hAnsi="ＭＳ 明朝" w:cs="ＭＳ 明朝"/>
              </w:rPr>
              <w:t xml:space="preserve"> */</w:t>
            </w:r>
          </w:p>
          <w:p w14:paraId="16E3E3C1" w14:textId="77777777" w:rsidR="001B3C0F" w:rsidRDefault="001B3C0F" w:rsidP="001B3C0F">
            <w:pPr>
              <w:pStyle w:val="af8"/>
              <w:numPr>
                <w:ilvl w:val="0"/>
                <w:numId w:val="41"/>
              </w:numPr>
            </w:pPr>
            <w:r>
              <w:t xml:space="preserve">  return SUCCESSFUL;</w:t>
            </w:r>
          </w:p>
          <w:p w14:paraId="3FA52520" w14:textId="77777777" w:rsidR="001B3C0F" w:rsidRDefault="001B3C0F" w:rsidP="001B3C0F">
            <w:pPr>
              <w:pStyle w:val="af8"/>
              <w:numPr>
                <w:ilvl w:val="0"/>
                <w:numId w:val="41"/>
              </w:numPr>
            </w:pPr>
            <w:r>
              <w:t>}</w:t>
            </w:r>
          </w:p>
          <w:p w14:paraId="3D8E1770" w14:textId="77777777" w:rsidR="001B3C0F" w:rsidRDefault="001B3C0F" w:rsidP="001B3C0F">
            <w:pPr>
              <w:pStyle w:val="af8"/>
              <w:numPr>
                <w:ilvl w:val="0"/>
                <w:numId w:val="41"/>
              </w:numPr>
            </w:pPr>
          </w:p>
          <w:p w14:paraId="0F260339"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キューからデータを取り出す関数</w:t>
            </w:r>
          </w:p>
          <w:p w14:paraId="40566BE3" w14:textId="77777777" w:rsidR="001B3C0F" w:rsidRDefault="001B3C0F" w:rsidP="001B3C0F">
            <w:pPr>
              <w:pStyle w:val="af8"/>
              <w:numPr>
                <w:ilvl w:val="0"/>
                <w:numId w:val="41"/>
              </w:numPr>
            </w:pPr>
            <w:r>
              <w:t xml:space="preserve"> * @param [</w:t>
            </w:r>
            <w:proofErr w:type="spellStart"/>
            <w:r>
              <w:t>in,out</w:t>
            </w:r>
            <w:proofErr w:type="spellEnd"/>
            <w:r>
              <w:t xml:space="preserve">] obj </w:t>
            </w:r>
            <w:r>
              <w:rPr>
                <w:rFonts w:ascii="ＭＳ 明朝" w:eastAsia="ＭＳ 明朝" w:hAnsi="ＭＳ 明朝" w:cs="ＭＳ 明朝" w:hint="eastAsia"/>
              </w:rPr>
              <w:t>キューからデータを取り出す関数</w:t>
            </w:r>
          </w:p>
          <w:p w14:paraId="4E75B68F" w14:textId="77777777" w:rsidR="001B3C0F" w:rsidRDefault="001B3C0F" w:rsidP="001B3C0F">
            <w:pPr>
              <w:pStyle w:val="af8"/>
              <w:numPr>
                <w:ilvl w:val="0"/>
                <w:numId w:val="41"/>
              </w:numPr>
            </w:pPr>
            <w:r>
              <w:t xml:space="preserve"> * @return </w:t>
            </w:r>
            <w:r>
              <w:rPr>
                <w:rFonts w:ascii="ＭＳ 明朝" w:eastAsia="ＭＳ 明朝" w:hAnsi="ＭＳ 明朝" w:cs="ＭＳ 明朝" w:hint="eastAsia"/>
              </w:rPr>
              <w:t>取り出しに成功した場合には取り出したデータ，失敗した時にはエラーコード</w:t>
            </w:r>
          </w:p>
          <w:p w14:paraId="14E976A6" w14:textId="77777777" w:rsidR="001B3C0F" w:rsidRDefault="001B3C0F" w:rsidP="001B3C0F">
            <w:pPr>
              <w:pStyle w:val="af8"/>
              <w:numPr>
                <w:ilvl w:val="0"/>
                <w:numId w:val="41"/>
              </w:numPr>
            </w:pPr>
            <w:r>
              <w:t xml:space="preserve"> */</w:t>
            </w:r>
          </w:p>
          <w:p w14:paraId="5B798AF4" w14:textId="77777777" w:rsidR="001B3C0F" w:rsidRDefault="001B3C0F" w:rsidP="001B3C0F">
            <w:pPr>
              <w:pStyle w:val="af8"/>
              <w:numPr>
                <w:ilvl w:val="0"/>
                <w:numId w:val="41"/>
              </w:numPr>
            </w:pPr>
            <w:r>
              <w:t>int dequeue(Queue* obj)</w:t>
            </w:r>
          </w:p>
          <w:p w14:paraId="60D4ABDF" w14:textId="77777777" w:rsidR="001B3C0F" w:rsidRDefault="001B3C0F" w:rsidP="001B3C0F">
            <w:pPr>
              <w:pStyle w:val="af8"/>
              <w:numPr>
                <w:ilvl w:val="0"/>
                <w:numId w:val="41"/>
              </w:numPr>
            </w:pPr>
            <w:r>
              <w:t>{</w:t>
            </w:r>
          </w:p>
          <w:p w14:paraId="59D2862B" w14:textId="77777777" w:rsidR="001B3C0F" w:rsidRDefault="001B3C0F" w:rsidP="001B3C0F">
            <w:pPr>
              <w:pStyle w:val="af8"/>
              <w:numPr>
                <w:ilvl w:val="0"/>
                <w:numId w:val="41"/>
              </w:numPr>
            </w:pPr>
            <w:r>
              <w:t xml:space="preserve">  int </w:t>
            </w:r>
            <w:proofErr w:type="spellStart"/>
            <w:r>
              <w:t>tmp</w:t>
            </w:r>
            <w:proofErr w:type="spellEnd"/>
            <w:r>
              <w:t>;</w:t>
            </w:r>
          </w:p>
          <w:p w14:paraId="1CB3A71E" w14:textId="76448D74" w:rsidR="007E32D5" w:rsidRDefault="007E32D5" w:rsidP="001B3C0F">
            <w:pPr>
              <w:pStyle w:val="af8"/>
              <w:numPr>
                <w:ilvl w:val="0"/>
                <w:numId w:val="41"/>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6AFEE2D6" w14:textId="77777777" w:rsidR="001B3C0F" w:rsidRDefault="001B3C0F" w:rsidP="001B3C0F">
            <w:pPr>
              <w:pStyle w:val="af8"/>
              <w:numPr>
                <w:ilvl w:val="0"/>
                <w:numId w:val="41"/>
              </w:numPr>
            </w:pPr>
            <w:r>
              <w:t xml:space="preserve">  return </w:t>
            </w:r>
            <w:proofErr w:type="spellStart"/>
            <w:r>
              <w:t>tmp</w:t>
            </w:r>
            <w:proofErr w:type="spellEnd"/>
            <w:r>
              <w:t>;</w:t>
            </w:r>
          </w:p>
          <w:p w14:paraId="4F511803" w14:textId="77777777" w:rsidR="001B3C0F" w:rsidRDefault="001B3C0F" w:rsidP="001B3C0F">
            <w:pPr>
              <w:pStyle w:val="af8"/>
              <w:numPr>
                <w:ilvl w:val="0"/>
                <w:numId w:val="41"/>
              </w:numPr>
            </w:pPr>
            <w:r>
              <w:t>}</w:t>
            </w:r>
          </w:p>
          <w:p w14:paraId="7513170F" w14:textId="77777777" w:rsidR="001B3C0F" w:rsidRDefault="001B3C0F" w:rsidP="001B3C0F">
            <w:pPr>
              <w:pStyle w:val="af8"/>
              <w:numPr>
                <w:ilvl w:val="0"/>
                <w:numId w:val="41"/>
              </w:numPr>
            </w:pPr>
          </w:p>
          <w:p w14:paraId="786890D5"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キューの配列を初期化する関数</w:t>
            </w:r>
          </w:p>
          <w:p w14:paraId="5E893B48" w14:textId="77777777" w:rsidR="001B3C0F" w:rsidRDefault="001B3C0F" w:rsidP="001B3C0F">
            <w:pPr>
              <w:pStyle w:val="af8"/>
              <w:numPr>
                <w:ilvl w:val="0"/>
                <w:numId w:val="41"/>
              </w:numPr>
            </w:pPr>
            <w:r>
              <w:t xml:space="preserve"> * @param [</w:t>
            </w:r>
            <w:proofErr w:type="spellStart"/>
            <w:r>
              <w:t>in,out</w:t>
            </w:r>
            <w:proofErr w:type="spellEnd"/>
            <w:r>
              <w:t xml:space="preserve">] </w:t>
            </w:r>
            <w:r>
              <w:rPr>
                <w:rFonts w:ascii="ＭＳ 明朝" w:eastAsia="ＭＳ 明朝" w:hAnsi="ＭＳ 明朝" w:cs="ＭＳ 明朝" w:hint="eastAsia"/>
              </w:rPr>
              <w:t>初期化するキューの構造体のアドレス</w:t>
            </w:r>
          </w:p>
          <w:p w14:paraId="51B41564" w14:textId="77777777" w:rsidR="001B3C0F" w:rsidRDefault="001B3C0F" w:rsidP="001B3C0F">
            <w:pPr>
              <w:pStyle w:val="af8"/>
              <w:numPr>
                <w:ilvl w:val="0"/>
                <w:numId w:val="41"/>
              </w:numPr>
            </w:pPr>
            <w:r>
              <w:t xml:space="preserve"> * @return </w:t>
            </w:r>
            <w:r>
              <w:rPr>
                <w:rFonts w:ascii="ＭＳ 明朝" w:eastAsia="ＭＳ 明朝" w:hAnsi="ＭＳ 明朝" w:cs="ＭＳ 明朝" w:hint="eastAsia"/>
              </w:rPr>
              <w:t>成功</w:t>
            </w:r>
          </w:p>
          <w:p w14:paraId="04A58E2D" w14:textId="77777777" w:rsidR="001B3C0F" w:rsidRDefault="001B3C0F" w:rsidP="001B3C0F">
            <w:pPr>
              <w:pStyle w:val="af8"/>
              <w:numPr>
                <w:ilvl w:val="0"/>
                <w:numId w:val="41"/>
              </w:numPr>
            </w:pPr>
            <w:r>
              <w:t xml:space="preserve"> */</w:t>
            </w:r>
          </w:p>
          <w:p w14:paraId="5E4BF697" w14:textId="77777777" w:rsidR="001B3C0F" w:rsidRDefault="001B3C0F" w:rsidP="001B3C0F">
            <w:pPr>
              <w:pStyle w:val="af8"/>
              <w:numPr>
                <w:ilvl w:val="0"/>
                <w:numId w:val="41"/>
              </w:numPr>
            </w:pPr>
            <w:r>
              <w:t xml:space="preserve">int </w:t>
            </w:r>
            <w:proofErr w:type="spellStart"/>
            <w:r>
              <w:t>initQueue</w:t>
            </w:r>
            <w:proofErr w:type="spellEnd"/>
            <w:r>
              <w:t>(Queue* obj)</w:t>
            </w:r>
          </w:p>
          <w:p w14:paraId="233FD912" w14:textId="77777777" w:rsidR="001B3C0F" w:rsidRDefault="001B3C0F" w:rsidP="001B3C0F">
            <w:pPr>
              <w:pStyle w:val="af8"/>
              <w:numPr>
                <w:ilvl w:val="0"/>
                <w:numId w:val="41"/>
              </w:numPr>
            </w:pPr>
            <w:r>
              <w:t>{</w:t>
            </w:r>
          </w:p>
          <w:p w14:paraId="637755B0" w14:textId="77777777" w:rsidR="001B3C0F" w:rsidRDefault="001B3C0F" w:rsidP="001B3C0F">
            <w:pPr>
              <w:pStyle w:val="af8"/>
              <w:numPr>
                <w:ilvl w:val="0"/>
                <w:numId w:val="41"/>
              </w:numPr>
            </w:pPr>
            <w:r>
              <w:lastRenderedPageBreak/>
              <w:t xml:space="preserve">  int </w:t>
            </w:r>
            <w:proofErr w:type="spellStart"/>
            <w:r>
              <w:t>i</w:t>
            </w:r>
            <w:proofErr w:type="spellEnd"/>
            <w:r>
              <w:t>;</w:t>
            </w:r>
          </w:p>
          <w:p w14:paraId="28725931" w14:textId="594F9F03" w:rsidR="007E32D5" w:rsidRDefault="007E32D5" w:rsidP="001B3C0F">
            <w:pPr>
              <w:pStyle w:val="af8"/>
              <w:numPr>
                <w:ilvl w:val="0"/>
                <w:numId w:val="41"/>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5FA7E0EE" w14:textId="77777777" w:rsidR="001B3C0F" w:rsidRDefault="001B3C0F" w:rsidP="001B3C0F">
            <w:pPr>
              <w:pStyle w:val="af8"/>
              <w:numPr>
                <w:ilvl w:val="0"/>
                <w:numId w:val="41"/>
              </w:numPr>
            </w:pPr>
            <w:r>
              <w:t xml:space="preserve">  return SUCCESSFUL;</w:t>
            </w:r>
          </w:p>
          <w:p w14:paraId="466CEC3E" w14:textId="77777777" w:rsidR="001B3C0F" w:rsidRDefault="001B3C0F" w:rsidP="001B3C0F">
            <w:pPr>
              <w:pStyle w:val="af8"/>
              <w:numPr>
                <w:ilvl w:val="0"/>
                <w:numId w:val="41"/>
              </w:numPr>
            </w:pPr>
            <w:r>
              <w:t>}</w:t>
            </w:r>
          </w:p>
          <w:p w14:paraId="5BAFE1EF" w14:textId="77777777" w:rsidR="001B3C0F" w:rsidRDefault="001B3C0F" w:rsidP="001B3C0F">
            <w:pPr>
              <w:pStyle w:val="af8"/>
              <w:numPr>
                <w:ilvl w:val="0"/>
                <w:numId w:val="41"/>
              </w:numPr>
            </w:pPr>
          </w:p>
          <w:p w14:paraId="057B7EBF"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キューの配列のデータを表示する関数</w:t>
            </w:r>
          </w:p>
          <w:p w14:paraId="6DBA0E98" w14:textId="77777777" w:rsidR="001B3C0F" w:rsidRDefault="001B3C0F" w:rsidP="001B3C0F">
            <w:pPr>
              <w:pStyle w:val="af8"/>
              <w:numPr>
                <w:ilvl w:val="0"/>
                <w:numId w:val="41"/>
              </w:numPr>
            </w:pPr>
            <w:r>
              <w:t xml:space="preserve"> * @param [</w:t>
            </w:r>
            <w:proofErr w:type="spellStart"/>
            <w:r>
              <w:t>in,out</w:t>
            </w:r>
            <w:proofErr w:type="spellEnd"/>
            <w:r>
              <w:t xml:space="preserve">] </w:t>
            </w:r>
            <w:r>
              <w:rPr>
                <w:rFonts w:ascii="ＭＳ 明朝" w:eastAsia="ＭＳ 明朝" w:hAnsi="ＭＳ 明朝" w:cs="ＭＳ 明朝" w:hint="eastAsia"/>
              </w:rPr>
              <w:t>表示するキューの構造体のアドレス</w:t>
            </w:r>
          </w:p>
          <w:p w14:paraId="15CED9AD" w14:textId="77777777" w:rsidR="001B3C0F" w:rsidRDefault="001B3C0F" w:rsidP="001B3C0F">
            <w:pPr>
              <w:pStyle w:val="af8"/>
              <w:numPr>
                <w:ilvl w:val="0"/>
                <w:numId w:val="41"/>
              </w:numPr>
            </w:pPr>
            <w:r>
              <w:t xml:space="preserve"> * @return </w:t>
            </w:r>
            <w:r>
              <w:rPr>
                <w:rFonts w:ascii="ＭＳ 明朝" w:eastAsia="ＭＳ 明朝" w:hAnsi="ＭＳ 明朝" w:cs="ＭＳ 明朝" w:hint="eastAsia"/>
              </w:rPr>
              <w:t>成功</w:t>
            </w:r>
          </w:p>
          <w:p w14:paraId="3B819073" w14:textId="77777777" w:rsidR="001B3C0F" w:rsidRDefault="001B3C0F" w:rsidP="001B3C0F">
            <w:pPr>
              <w:pStyle w:val="af8"/>
              <w:numPr>
                <w:ilvl w:val="0"/>
                <w:numId w:val="41"/>
              </w:numPr>
            </w:pPr>
            <w:r>
              <w:t xml:space="preserve"> */</w:t>
            </w:r>
          </w:p>
          <w:p w14:paraId="748F5401" w14:textId="77777777" w:rsidR="001B3C0F" w:rsidRDefault="001B3C0F" w:rsidP="001B3C0F">
            <w:pPr>
              <w:pStyle w:val="af8"/>
              <w:numPr>
                <w:ilvl w:val="0"/>
                <w:numId w:val="41"/>
              </w:numPr>
            </w:pPr>
            <w:r>
              <w:t xml:space="preserve">int </w:t>
            </w:r>
            <w:proofErr w:type="spellStart"/>
            <w:r>
              <w:t>showQueue</w:t>
            </w:r>
            <w:proofErr w:type="spellEnd"/>
            <w:r>
              <w:t>(Queue* obj)</w:t>
            </w:r>
          </w:p>
          <w:p w14:paraId="3996AE76" w14:textId="77777777" w:rsidR="001B3C0F" w:rsidRDefault="001B3C0F" w:rsidP="001B3C0F">
            <w:pPr>
              <w:pStyle w:val="af8"/>
              <w:numPr>
                <w:ilvl w:val="0"/>
                <w:numId w:val="41"/>
              </w:numPr>
            </w:pPr>
            <w:r>
              <w:t>{</w:t>
            </w:r>
          </w:p>
          <w:p w14:paraId="64AFC7B2" w14:textId="77777777" w:rsidR="001B3C0F" w:rsidRDefault="001B3C0F" w:rsidP="001B3C0F">
            <w:pPr>
              <w:pStyle w:val="af8"/>
              <w:numPr>
                <w:ilvl w:val="0"/>
                <w:numId w:val="41"/>
              </w:numPr>
            </w:pPr>
            <w:r>
              <w:t xml:space="preserve">  int </w:t>
            </w:r>
            <w:proofErr w:type="spellStart"/>
            <w:r>
              <w:t>i</w:t>
            </w:r>
            <w:proofErr w:type="spellEnd"/>
            <w:r>
              <w:t>;</w:t>
            </w:r>
          </w:p>
          <w:p w14:paraId="4DB2CA75" w14:textId="4C80D349" w:rsidR="001B3C0F" w:rsidRDefault="007E32D5" w:rsidP="007E32D5">
            <w:pPr>
              <w:pStyle w:val="af8"/>
              <w:numPr>
                <w:ilvl w:val="0"/>
                <w:numId w:val="41"/>
              </w:numPr>
            </w:pPr>
            <w:r>
              <w:t xml:space="preserve">  /* </w:t>
            </w:r>
            <w:r>
              <w:rPr>
                <w:rFonts w:ascii="ＭＳ 明朝" w:eastAsia="ＭＳ 明朝" w:hAnsi="ＭＳ 明朝" w:cs="ＭＳ 明朝" w:hint="eastAsia"/>
              </w:rPr>
              <w:t>中略</w:t>
            </w:r>
            <w:r>
              <w:t xml:space="preserve"> */</w:t>
            </w:r>
          </w:p>
          <w:p w14:paraId="5F0DBC06" w14:textId="77777777" w:rsidR="001B3C0F" w:rsidRDefault="001B3C0F" w:rsidP="001B3C0F">
            <w:pPr>
              <w:pStyle w:val="af8"/>
              <w:numPr>
                <w:ilvl w:val="0"/>
                <w:numId w:val="41"/>
              </w:numPr>
            </w:pPr>
            <w:r>
              <w:t xml:space="preserve">  return SUCCESSFUL;</w:t>
            </w:r>
          </w:p>
          <w:p w14:paraId="2CF323FF" w14:textId="77777777" w:rsidR="001B3C0F" w:rsidRDefault="001B3C0F" w:rsidP="001B3C0F">
            <w:pPr>
              <w:pStyle w:val="af8"/>
              <w:numPr>
                <w:ilvl w:val="0"/>
                <w:numId w:val="41"/>
              </w:numPr>
            </w:pPr>
            <w:r>
              <w:t>}</w:t>
            </w:r>
          </w:p>
          <w:p w14:paraId="06B8C41C" w14:textId="77777777" w:rsidR="001B3C0F" w:rsidRDefault="001B3C0F" w:rsidP="001B3C0F">
            <w:pPr>
              <w:pStyle w:val="af8"/>
              <w:numPr>
                <w:ilvl w:val="0"/>
                <w:numId w:val="41"/>
              </w:numPr>
            </w:pPr>
          </w:p>
          <w:p w14:paraId="79480ACF" w14:textId="77777777" w:rsidR="001B3C0F" w:rsidRDefault="001B3C0F" w:rsidP="001B3C0F">
            <w:pPr>
              <w:pStyle w:val="af8"/>
              <w:numPr>
                <w:ilvl w:val="0"/>
                <w:numId w:val="41"/>
              </w:numPr>
            </w:pPr>
            <w:r>
              <w:t xml:space="preserve">/** </w:t>
            </w:r>
            <w:r>
              <w:rPr>
                <w:rFonts w:ascii="ＭＳ 明朝" w:eastAsia="ＭＳ 明朝" w:hAnsi="ＭＳ 明朝" w:cs="ＭＳ 明朝" w:hint="eastAsia"/>
              </w:rPr>
              <w:t>エラーコードに合わせてエラーメッセージを表示する関数</w:t>
            </w:r>
          </w:p>
          <w:p w14:paraId="5BD3A095" w14:textId="77777777" w:rsidR="001B3C0F" w:rsidRDefault="001B3C0F" w:rsidP="001B3C0F">
            <w:pPr>
              <w:pStyle w:val="af8"/>
              <w:numPr>
                <w:ilvl w:val="0"/>
                <w:numId w:val="41"/>
              </w:numPr>
            </w:pPr>
            <w:r>
              <w:t xml:space="preserve"> * @param[in] result </w:t>
            </w:r>
            <w:r>
              <w:rPr>
                <w:rFonts w:ascii="ＭＳ 明朝" w:eastAsia="ＭＳ 明朝" w:hAnsi="ＭＳ 明朝" w:cs="ＭＳ 明朝" w:hint="eastAsia"/>
              </w:rPr>
              <w:t>エラーコード</w:t>
            </w:r>
          </w:p>
          <w:p w14:paraId="60C457DB" w14:textId="77777777" w:rsidR="001B3C0F" w:rsidRDefault="001B3C0F" w:rsidP="001B3C0F">
            <w:pPr>
              <w:pStyle w:val="af8"/>
              <w:numPr>
                <w:ilvl w:val="0"/>
                <w:numId w:val="41"/>
              </w:numPr>
            </w:pPr>
            <w:r>
              <w:t xml:space="preserve"> * @retval SUCCESSFUL </w:t>
            </w:r>
            <w:r>
              <w:rPr>
                <w:rFonts w:ascii="ＭＳ 明朝" w:eastAsia="ＭＳ 明朝" w:hAnsi="ＭＳ 明朝" w:cs="ＭＳ 明朝" w:hint="eastAsia"/>
              </w:rPr>
              <w:t>エラーメッセージを表示成功</w:t>
            </w:r>
          </w:p>
          <w:p w14:paraId="676B63B1" w14:textId="77777777" w:rsidR="001B3C0F" w:rsidRDefault="001B3C0F" w:rsidP="001B3C0F">
            <w:pPr>
              <w:pStyle w:val="af8"/>
              <w:numPr>
                <w:ilvl w:val="0"/>
                <w:numId w:val="41"/>
              </w:numPr>
            </w:pPr>
            <w:r>
              <w:t xml:space="preserve"> * @retval FAILURE </w:t>
            </w:r>
            <w:r>
              <w:rPr>
                <w:rFonts w:ascii="ＭＳ 明朝" w:eastAsia="ＭＳ 明朝" w:hAnsi="ＭＳ 明朝" w:cs="ＭＳ 明朝" w:hint="eastAsia"/>
              </w:rPr>
              <w:t>エラーメッセージを表示失敗</w:t>
            </w:r>
          </w:p>
          <w:p w14:paraId="1DDC762A" w14:textId="77777777" w:rsidR="001B3C0F" w:rsidRDefault="001B3C0F" w:rsidP="001B3C0F">
            <w:pPr>
              <w:pStyle w:val="af8"/>
              <w:numPr>
                <w:ilvl w:val="0"/>
                <w:numId w:val="41"/>
              </w:numPr>
            </w:pPr>
            <w:r>
              <w:t xml:space="preserve"> * @retval NO_NEED </w:t>
            </w:r>
            <w:r>
              <w:rPr>
                <w:rFonts w:ascii="ＭＳ 明朝" w:eastAsia="ＭＳ 明朝" w:hAnsi="ＭＳ 明朝" w:cs="ＭＳ 明朝" w:hint="eastAsia"/>
              </w:rPr>
              <w:t>エラーコードを表示する必要がないので表示もしない</w:t>
            </w:r>
          </w:p>
          <w:p w14:paraId="2DADDC36" w14:textId="77777777" w:rsidR="001B3C0F" w:rsidRDefault="001B3C0F" w:rsidP="001B3C0F">
            <w:pPr>
              <w:pStyle w:val="af8"/>
              <w:numPr>
                <w:ilvl w:val="0"/>
                <w:numId w:val="41"/>
              </w:numPr>
            </w:pPr>
            <w:r>
              <w:t xml:space="preserve"> */</w:t>
            </w:r>
          </w:p>
          <w:p w14:paraId="01E5CAE1" w14:textId="77777777" w:rsidR="001B3C0F" w:rsidRDefault="001B3C0F" w:rsidP="001B3C0F">
            <w:pPr>
              <w:pStyle w:val="af8"/>
              <w:numPr>
                <w:ilvl w:val="0"/>
                <w:numId w:val="41"/>
              </w:numPr>
            </w:pPr>
            <w:r>
              <w:t xml:space="preserve">int </w:t>
            </w:r>
            <w:proofErr w:type="spellStart"/>
            <w:r>
              <w:t>showResult</w:t>
            </w:r>
            <w:proofErr w:type="spellEnd"/>
            <w:r>
              <w:t>(int result)</w:t>
            </w:r>
          </w:p>
          <w:p w14:paraId="67A4C33F" w14:textId="77777777" w:rsidR="001B3C0F" w:rsidRDefault="001B3C0F" w:rsidP="001B3C0F">
            <w:pPr>
              <w:pStyle w:val="af8"/>
              <w:numPr>
                <w:ilvl w:val="0"/>
                <w:numId w:val="41"/>
              </w:numPr>
            </w:pPr>
            <w:r>
              <w:t>{</w:t>
            </w:r>
          </w:p>
          <w:p w14:paraId="36E339DB" w14:textId="273E1F88" w:rsidR="007E32D5" w:rsidRDefault="001B3C0F" w:rsidP="007E32D5">
            <w:pPr>
              <w:pStyle w:val="af8"/>
              <w:numPr>
                <w:ilvl w:val="0"/>
                <w:numId w:val="41"/>
              </w:numPr>
            </w:pPr>
            <w:r>
              <w:t xml:space="preserve">  </w:t>
            </w:r>
            <w:r w:rsidR="007E32D5">
              <w:rPr>
                <w:rFonts w:ascii="ＭＳ 明朝" w:eastAsia="ＭＳ 明朝" w:hAnsi="ＭＳ 明朝" w:cs="ＭＳ 明朝" w:hint="eastAsia"/>
              </w:rPr>
              <w:t>/</w:t>
            </w:r>
            <w:r w:rsidR="007E32D5">
              <w:rPr>
                <w:rFonts w:ascii="ＭＳ 明朝" w:eastAsia="ＭＳ 明朝" w:hAnsi="ＭＳ 明朝" w:cs="ＭＳ 明朝"/>
              </w:rPr>
              <w:t xml:space="preserve">* </w:t>
            </w:r>
            <w:r w:rsidR="007E32D5">
              <w:rPr>
                <w:rFonts w:ascii="ＭＳ 明朝" w:eastAsia="ＭＳ 明朝" w:hAnsi="ＭＳ 明朝" w:cs="ＭＳ 明朝" w:hint="eastAsia"/>
              </w:rPr>
              <w:t>中略</w:t>
            </w:r>
            <w:r w:rsidR="007E32D5">
              <w:rPr>
                <w:rFonts w:ascii="ＭＳ 明朝" w:eastAsia="ＭＳ 明朝" w:hAnsi="ＭＳ 明朝" w:cs="ＭＳ 明朝"/>
              </w:rPr>
              <w:t xml:space="preserve"> */</w:t>
            </w:r>
          </w:p>
          <w:p w14:paraId="6129A57B" w14:textId="77777777" w:rsidR="001B3C0F" w:rsidRDefault="001B3C0F" w:rsidP="001B3C0F">
            <w:pPr>
              <w:pStyle w:val="af8"/>
              <w:numPr>
                <w:ilvl w:val="0"/>
                <w:numId w:val="41"/>
              </w:numPr>
            </w:pPr>
            <w:r>
              <w:t xml:space="preserve">  return SUCCESSFUL;</w:t>
            </w:r>
          </w:p>
          <w:p w14:paraId="15BE42D1" w14:textId="77777777" w:rsidR="001B3C0F" w:rsidRDefault="001B3C0F" w:rsidP="001B3C0F">
            <w:pPr>
              <w:pStyle w:val="af8"/>
              <w:numPr>
                <w:ilvl w:val="0"/>
                <w:numId w:val="41"/>
              </w:numPr>
            </w:pPr>
            <w:r>
              <w:t>}</w:t>
            </w:r>
          </w:p>
          <w:p w14:paraId="3F160B51" w14:textId="77777777" w:rsidR="001B3C0F" w:rsidRDefault="001B3C0F" w:rsidP="001B3C0F">
            <w:pPr>
              <w:pStyle w:val="af8"/>
              <w:numPr>
                <w:ilvl w:val="0"/>
                <w:numId w:val="41"/>
              </w:numPr>
            </w:pPr>
            <w:r>
              <w:t>int main(void)</w:t>
            </w:r>
          </w:p>
          <w:p w14:paraId="4BBCEF87" w14:textId="77777777" w:rsidR="001B3C0F" w:rsidRDefault="001B3C0F" w:rsidP="001B3C0F">
            <w:pPr>
              <w:pStyle w:val="af8"/>
              <w:numPr>
                <w:ilvl w:val="0"/>
                <w:numId w:val="41"/>
              </w:numPr>
            </w:pPr>
            <w:r>
              <w:t>{</w:t>
            </w:r>
          </w:p>
          <w:p w14:paraId="2A3DE45D" w14:textId="77777777" w:rsidR="001B3C0F" w:rsidRDefault="001B3C0F" w:rsidP="001B3C0F">
            <w:pPr>
              <w:pStyle w:val="af8"/>
              <w:numPr>
                <w:ilvl w:val="0"/>
                <w:numId w:val="41"/>
              </w:numPr>
            </w:pPr>
            <w:r>
              <w:t xml:space="preserve">  int result;</w:t>
            </w:r>
          </w:p>
          <w:p w14:paraId="236E80DB" w14:textId="77777777" w:rsidR="001B3C0F" w:rsidRDefault="001B3C0F" w:rsidP="001B3C0F">
            <w:pPr>
              <w:pStyle w:val="af8"/>
              <w:numPr>
                <w:ilvl w:val="0"/>
                <w:numId w:val="41"/>
              </w:numPr>
            </w:pPr>
            <w:r>
              <w:t xml:space="preserve">  int </w:t>
            </w:r>
            <w:proofErr w:type="spellStart"/>
            <w:r>
              <w:t>i</w:t>
            </w:r>
            <w:proofErr w:type="spellEnd"/>
            <w:r>
              <w:t>, j;</w:t>
            </w:r>
          </w:p>
          <w:p w14:paraId="61520675" w14:textId="77777777" w:rsidR="001B3C0F" w:rsidRDefault="001B3C0F" w:rsidP="001B3C0F">
            <w:pPr>
              <w:pStyle w:val="af8"/>
              <w:numPr>
                <w:ilvl w:val="0"/>
                <w:numId w:val="41"/>
              </w:numPr>
            </w:pPr>
            <w:r>
              <w:t xml:space="preserve">  Queue q;</w:t>
            </w:r>
          </w:p>
          <w:p w14:paraId="22CE997C"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キューの大きさ</w:t>
            </w:r>
            <w:r>
              <w:t>:%d\n\n", QUEUE_SIZE);</w:t>
            </w:r>
          </w:p>
          <w:p w14:paraId="6AE301DC" w14:textId="77777777" w:rsidR="001B3C0F" w:rsidRDefault="001B3C0F" w:rsidP="001B3C0F">
            <w:pPr>
              <w:pStyle w:val="af8"/>
              <w:numPr>
                <w:ilvl w:val="0"/>
                <w:numId w:val="41"/>
              </w:numPr>
            </w:pPr>
            <w:r>
              <w:t xml:space="preserve">  </w:t>
            </w:r>
            <w:proofErr w:type="spellStart"/>
            <w:r>
              <w:t>initQueue</w:t>
            </w:r>
            <w:proofErr w:type="spellEnd"/>
            <w:r>
              <w:t>(&amp;q);</w:t>
            </w:r>
          </w:p>
          <w:p w14:paraId="21CB50A1"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データ格納前のキュー</w:t>
            </w:r>
            <w:r>
              <w:t>\n");</w:t>
            </w:r>
          </w:p>
          <w:p w14:paraId="0FE10622" w14:textId="77777777" w:rsidR="001B3C0F" w:rsidRDefault="001B3C0F" w:rsidP="001B3C0F">
            <w:pPr>
              <w:pStyle w:val="af8"/>
              <w:numPr>
                <w:ilvl w:val="0"/>
                <w:numId w:val="41"/>
              </w:numPr>
            </w:pPr>
            <w:r>
              <w:t xml:space="preserve">  </w:t>
            </w:r>
            <w:proofErr w:type="spellStart"/>
            <w:r>
              <w:t>showQueue</w:t>
            </w:r>
            <w:proofErr w:type="spellEnd"/>
            <w:r>
              <w:t>(&amp;q);</w:t>
            </w:r>
          </w:p>
          <w:p w14:paraId="46B5116E" w14:textId="77777777" w:rsidR="001B3C0F" w:rsidRDefault="001B3C0F" w:rsidP="001B3C0F">
            <w:pPr>
              <w:pStyle w:val="af8"/>
              <w:numPr>
                <w:ilvl w:val="0"/>
                <w:numId w:val="41"/>
              </w:numPr>
            </w:pPr>
            <w:r>
              <w:lastRenderedPageBreak/>
              <w:t xml:space="preserve">  </w:t>
            </w:r>
            <w:proofErr w:type="spellStart"/>
            <w:r>
              <w:t>printf</w:t>
            </w:r>
            <w:proofErr w:type="spellEnd"/>
            <w:r>
              <w:t>("</w:t>
            </w:r>
            <w:r>
              <w:rPr>
                <w:rFonts w:ascii="ＭＳ 明朝" w:eastAsia="ＭＳ 明朝" w:hAnsi="ＭＳ 明朝" w:cs="ＭＳ 明朝" w:hint="eastAsia"/>
              </w:rPr>
              <w:t>負の値</w:t>
            </w:r>
            <w:r>
              <w:t xml:space="preserve"> (-1)</w:t>
            </w:r>
            <w:r>
              <w:rPr>
                <w:rFonts w:ascii="ＭＳ 明朝" w:eastAsia="ＭＳ 明朝" w:hAnsi="ＭＳ 明朝" w:cs="ＭＳ 明朝" w:hint="eastAsia"/>
              </w:rPr>
              <w:t>を</w:t>
            </w:r>
            <w:r>
              <w:t xml:space="preserve">enqueue </w:t>
            </w:r>
            <w:r>
              <w:rPr>
                <w:rFonts w:ascii="ＭＳ 明朝" w:eastAsia="ＭＳ 明朝" w:hAnsi="ＭＳ 明朝" w:cs="ＭＳ 明朝" w:hint="eastAsia"/>
              </w:rPr>
              <w:t>する</w:t>
            </w:r>
            <w:r>
              <w:t>\n");</w:t>
            </w:r>
          </w:p>
          <w:p w14:paraId="2B6A82F4" w14:textId="77777777" w:rsidR="001B3C0F" w:rsidRDefault="001B3C0F" w:rsidP="001B3C0F">
            <w:pPr>
              <w:pStyle w:val="af8"/>
              <w:numPr>
                <w:ilvl w:val="0"/>
                <w:numId w:val="41"/>
              </w:numPr>
            </w:pPr>
            <w:r>
              <w:t xml:space="preserve">  result = enqueue(&amp;q, -1);</w:t>
            </w:r>
          </w:p>
          <w:p w14:paraId="302E83E3" w14:textId="77777777" w:rsidR="001B3C0F" w:rsidRDefault="001B3C0F" w:rsidP="001B3C0F">
            <w:pPr>
              <w:pStyle w:val="af8"/>
              <w:numPr>
                <w:ilvl w:val="0"/>
                <w:numId w:val="41"/>
              </w:numPr>
            </w:pPr>
            <w:r>
              <w:t xml:space="preserve">  </w:t>
            </w:r>
            <w:proofErr w:type="spellStart"/>
            <w:r>
              <w:t>showResult</w:t>
            </w:r>
            <w:proofErr w:type="spellEnd"/>
            <w:r>
              <w:t>(result);</w:t>
            </w:r>
          </w:p>
          <w:p w14:paraId="03866C9E" w14:textId="77777777" w:rsidR="001B3C0F" w:rsidRDefault="001B3C0F" w:rsidP="001B3C0F">
            <w:pPr>
              <w:pStyle w:val="af8"/>
              <w:numPr>
                <w:ilvl w:val="0"/>
                <w:numId w:val="41"/>
              </w:numPr>
            </w:pPr>
            <w:r>
              <w:t xml:space="preserve">  </w:t>
            </w:r>
            <w:proofErr w:type="spellStart"/>
            <w:r>
              <w:t>showQueue</w:t>
            </w:r>
            <w:proofErr w:type="spellEnd"/>
            <w:r>
              <w:t>(&amp;q);</w:t>
            </w:r>
          </w:p>
          <w:p w14:paraId="57019202"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キューが満杯になるまでデータを格納する</w:t>
            </w:r>
            <w:r>
              <w:t>\n");</w:t>
            </w:r>
          </w:p>
          <w:p w14:paraId="724B41CC" w14:textId="77777777" w:rsidR="001B3C0F" w:rsidRDefault="001B3C0F" w:rsidP="001B3C0F">
            <w:pPr>
              <w:pStyle w:val="af8"/>
              <w:numPr>
                <w:ilvl w:val="0"/>
                <w:numId w:val="41"/>
              </w:numPr>
            </w:pPr>
            <w:r>
              <w:t xml:space="preserve">  for (</w:t>
            </w:r>
            <w:proofErr w:type="spellStart"/>
            <w:r>
              <w:t>i</w:t>
            </w:r>
            <w:proofErr w:type="spellEnd"/>
            <w:r>
              <w:t xml:space="preserve"> = 0; </w:t>
            </w:r>
            <w:proofErr w:type="spellStart"/>
            <w:r>
              <w:t>i</w:t>
            </w:r>
            <w:proofErr w:type="spellEnd"/>
            <w:r>
              <w:t xml:space="preserve"> &lt; QUEUE_SIZE; </w:t>
            </w:r>
            <w:proofErr w:type="spellStart"/>
            <w:r>
              <w:t>i</w:t>
            </w:r>
            <w:proofErr w:type="spellEnd"/>
            <w:r>
              <w:t>++) {</w:t>
            </w:r>
          </w:p>
          <w:p w14:paraId="4C281E9A" w14:textId="77777777" w:rsidR="001B3C0F" w:rsidRDefault="001B3C0F" w:rsidP="001B3C0F">
            <w:pPr>
              <w:pStyle w:val="af8"/>
              <w:numPr>
                <w:ilvl w:val="0"/>
                <w:numId w:val="41"/>
              </w:numPr>
            </w:pPr>
            <w:r>
              <w:t xml:space="preserve">    result = enqueue(&amp;q, </w:t>
            </w:r>
            <w:proofErr w:type="spellStart"/>
            <w:r>
              <w:t>i</w:t>
            </w:r>
            <w:proofErr w:type="spellEnd"/>
            <w:r>
              <w:t xml:space="preserve"> + 1);</w:t>
            </w:r>
          </w:p>
          <w:p w14:paraId="3A2ADE93" w14:textId="77777777" w:rsidR="001B3C0F" w:rsidRDefault="001B3C0F" w:rsidP="001B3C0F">
            <w:pPr>
              <w:pStyle w:val="af8"/>
              <w:numPr>
                <w:ilvl w:val="0"/>
                <w:numId w:val="41"/>
              </w:numPr>
            </w:pPr>
            <w:r>
              <w:t xml:space="preserve">    </w:t>
            </w:r>
            <w:proofErr w:type="spellStart"/>
            <w:r>
              <w:t>showResult</w:t>
            </w:r>
            <w:proofErr w:type="spellEnd"/>
            <w:r>
              <w:t>(result);</w:t>
            </w:r>
          </w:p>
          <w:p w14:paraId="1762CAF3" w14:textId="691766C1" w:rsidR="001B3C0F" w:rsidRDefault="001B3C0F" w:rsidP="00174033">
            <w:pPr>
              <w:pStyle w:val="af8"/>
              <w:numPr>
                <w:ilvl w:val="0"/>
                <w:numId w:val="41"/>
              </w:numPr>
            </w:pPr>
            <w:r>
              <w:t xml:space="preserve">    </w:t>
            </w:r>
            <w:proofErr w:type="spellStart"/>
            <w:r>
              <w:t>showQueue</w:t>
            </w:r>
            <w:proofErr w:type="spellEnd"/>
            <w:r>
              <w:t>(&amp;q);</w:t>
            </w:r>
          </w:p>
          <w:p w14:paraId="441083B9" w14:textId="77777777" w:rsidR="001B3C0F" w:rsidRDefault="001B3C0F" w:rsidP="001B3C0F">
            <w:pPr>
              <w:pStyle w:val="af8"/>
              <w:numPr>
                <w:ilvl w:val="0"/>
                <w:numId w:val="41"/>
              </w:numPr>
            </w:pPr>
            <w:r>
              <w:t xml:space="preserve">  }</w:t>
            </w:r>
          </w:p>
          <w:p w14:paraId="489A39EE"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キューが満杯の状態で</w:t>
            </w:r>
            <w:r>
              <w:t xml:space="preserve"> 1000</w:t>
            </w:r>
            <w:r>
              <w:rPr>
                <w:rFonts w:ascii="ＭＳ 明朝" w:eastAsia="ＭＳ 明朝" w:hAnsi="ＭＳ 明朝" w:cs="ＭＳ 明朝" w:hint="eastAsia"/>
              </w:rPr>
              <w:t>を</w:t>
            </w:r>
            <w:r>
              <w:t xml:space="preserve">enqueue </w:t>
            </w:r>
            <w:r>
              <w:rPr>
                <w:rFonts w:ascii="ＭＳ 明朝" w:eastAsia="ＭＳ 明朝" w:hAnsi="ＭＳ 明朝" w:cs="ＭＳ 明朝" w:hint="eastAsia"/>
              </w:rPr>
              <w:t>する</w:t>
            </w:r>
            <w:r>
              <w:t>\n");</w:t>
            </w:r>
          </w:p>
          <w:p w14:paraId="5FAD449D" w14:textId="77777777" w:rsidR="001B3C0F" w:rsidRDefault="001B3C0F" w:rsidP="001B3C0F">
            <w:pPr>
              <w:pStyle w:val="af8"/>
              <w:numPr>
                <w:ilvl w:val="0"/>
                <w:numId w:val="41"/>
              </w:numPr>
            </w:pPr>
            <w:r>
              <w:t xml:space="preserve">  result = enqueue(&amp;q, 1000);</w:t>
            </w:r>
          </w:p>
          <w:p w14:paraId="152E1D1F" w14:textId="77777777" w:rsidR="001B3C0F" w:rsidRDefault="001B3C0F" w:rsidP="001B3C0F">
            <w:pPr>
              <w:pStyle w:val="af8"/>
              <w:numPr>
                <w:ilvl w:val="0"/>
                <w:numId w:val="41"/>
              </w:numPr>
            </w:pPr>
            <w:r>
              <w:t xml:space="preserve">  </w:t>
            </w:r>
            <w:proofErr w:type="spellStart"/>
            <w:r>
              <w:t>showResult</w:t>
            </w:r>
            <w:proofErr w:type="spellEnd"/>
            <w:r>
              <w:t>(result);</w:t>
            </w:r>
          </w:p>
          <w:p w14:paraId="251FD8D3" w14:textId="77777777" w:rsidR="001B3C0F" w:rsidRDefault="001B3C0F" w:rsidP="001B3C0F">
            <w:pPr>
              <w:pStyle w:val="af8"/>
              <w:numPr>
                <w:ilvl w:val="0"/>
                <w:numId w:val="41"/>
              </w:numPr>
            </w:pPr>
            <w:r>
              <w:t xml:space="preserve">  </w:t>
            </w:r>
            <w:proofErr w:type="spellStart"/>
            <w:r>
              <w:t>showQueue</w:t>
            </w:r>
            <w:proofErr w:type="spellEnd"/>
            <w:r>
              <w:t>(&amp;q);</w:t>
            </w:r>
          </w:p>
          <w:p w14:paraId="51CDD0B9"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キューがカラになるまで</w:t>
            </w:r>
            <w:r>
              <w:t xml:space="preserve">dequeue </w:t>
            </w:r>
            <w:r>
              <w:rPr>
                <w:rFonts w:ascii="ＭＳ 明朝" w:eastAsia="ＭＳ 明朝" w:hAnsi="ＭＳ 明朝" w:cs="ＭＳ 明朝" w:hint="eastAsia"/>
              </w:rPr>
              <w:t>する</w:t>
            </w:r>
            <w:r>
              <w:t>\n");</w:t>
            </w:r>
          </w:p>
          <w:p w14:paraId="5FCD1A47" w14:textId="77777777" w:rsidR="001B3C0F" w:rsidRDefault="001B3C0F" w:rsidP="001B3C0F">
            <w:pPr>
              <w:pStyle w:val="af8"/>
              <w:numPr>
                <w:ilvl w:val="0"/>
                <w:numId w:val="41"/>
              </w:numPr>
            </w:pPr>
            <w:r>
              <w:t xml:space="preserve">  for (</w:t>
            </w:r>
            <w:proofErr w:type="spellStart"/>
            <w:r>
              <w:t>i</w:t>
            </w:r>
            <w:proofErr w:type="spellEnd"/>
            <w:r>
              <w:t xml:space="preserve"> = 0; </w:t>
            </w:r>
            <w:proofErr w:type="spellStart"/>
            <w:r>
              <w:t>i</w:t>
            </w:r>
            <w:proofErr w:type="spellEnd"/>
            <w:r>
              <w:t xml:space="preserve"> &lt; QUEUE_SIZE; </w:t>
            </w:r>
            <w:proofErr w:type="spellStart"/>
            <w:r>
              <w:t>i</w:t>
            </w:r>
            <w:proofErr w:type="spellEnd"/>
            <w:r>
              <w:t>++) {</w:t>
            </w:r>
          </w:p>
          <w:p w14:paraId="5A760429" w14:textId="77777777" w:rsidR="001B3C0F" w:rsidRDefault="001B3C0F" w:rsidP="001B3C0F">
            <w:pPr>
              <w:pStyle w:val="af8"/>
              <w:numPr>
                <w:ilvl w:val="0"/>
                <w:numId w:val="41"/>
              </w:numPr>
            </w:pPr>
            <w:r>
              <w:t xml:space="preserve">    result = dequeue(&amp;q);</w:t>
            </w:r>
          </w:p>
          <w:p w14:paraId="7C8A8816" w14:textId="77777777" w:rsidR="001B3C0F" w:rsidRDefault="001B3C0F" w:rsidP="001B3C0F">
            <w:pPr>
              <w:pStyle w:val="af8"/>
              <w:numPr>
                <w:ilvl w:val="0"/>
                <w:numId w:val="41"/>
              </w:numPr>
            </w:pPr>
            <w:r>
              <w:t xml:space="preserve">    </w:t>
            </w:r>
            <w:proofErr w:type="spellStart"/>
            <w:r>
              <w:t>showResult</w:t>
            </w:r>
            <w:proofErr w:type="spellEnd"/>
            <w:r>
              <w:t>(result);</w:t>
            </w:r>
          </w:p>
          <w:p w14:paraId="6993A31C"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取りだしたデータ</w:t>
            </w:r>
            <w:r>
              <w:t>: %d\n", result);</w:t>
            </w:r>
          </w:p>
          <w:p w14:paraId="7B7082EE" w14:textId="59EF635B" w:rsidR="001B3C0F" w:rsidRDefault="001B3C0F" w:rsidP="00174033">
            <w:pPr>
              <w:pStyle w:val="af8"/>
              <w:numPr>
                <w:ilvl w:val="0"/>
                <w:numId w:val="41"/>
              </w:numPr>
            </w:pPr>
            <w:r>
              <w:t xml:space="preserve">    </w:t>
            </w:r>
            <w:proofErr w:type="spellStart"/>
            <w:r>
              <w:t>showQueue</w:t>
            </w:r>
            <w:proofErr w:type="spellEnd"/>
            <w:r>
              <w:t>(&amp;q);</w:t>
            </w:r>
          </w:p>
          <w:p w14:paraId="265BCC3D" w14:textId="77777777" w:rsidR="001B3C0F" w:rsidRDefault="001B3C0F" w:rsidP="001B3C0F">
            <w:pPr>
              <w:pStyle w:val="af8"/>
              <w:numPr>
                <w:ilvl w:val="0"/>
                <w:numId w:val="41"/>
              </w:numPr>
            </w:pPr>
            <w:r>
              <w:t xml:space="preserve">  }</w:t>
            </w:r>
          </w:p>
          <w:p w14:paraId="2AB709AB"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キューが空の状態で</w:t>
            </w:r>
            <w:r>
              <w:t xml:space="preserve">dequeue </w:t>
            </w:r>
            <w:r>
              <w:rPr>
                <w:rFonts w:ascii="ＭＳ 明朝" w:eastAsia="ＭＳ 明朝" w:hAnsi="ＭＳ 明朝" w:cs="ＭＳ 明朝" w:hint="eastAsia"/>
              </w:rPr>
              <w:t>する</w:t>
            </w:r>
            <w:r>
              <w:t>\n");</w:t>
            </w:r>
          </w:p>
          <w:p w14:paraId="4AFA9FDD" w14:textId="77777777" w:rsidR="001B3C0F" w:rsidRDefault="001B3C0F" w:rsidP="001B3C0F">
            <w:pPr>
              <w:pStyle w:val="af8"/>
              <w:numPr>
                <w:ilvl w:val="0"/>
                <w:numId w:val="41"/>
              </w:numPr>
            </w:pPr>
            <w:r>
              <w:t xml:space="preserve">  result = dequeue(&amp;q);</w:t>
            </w:r>
          </w:p>
          <w:p w14:paraId="0BD3CAB6" w14:textId="77777777" w:rsidR="001B3C0F" w:rsidRDefault="001B3C0F" w:rsidP="001B3C0F">
            <w:pPr>
              <w:pStyle w:val="af8"/>
              <w:numPr>
                <w:ilvl w:val="0"/>
                <w:numId w:val="41"/>
              </w:numPr>
            </w:pPr>
            <w:r>
              <w:t xml:space="preserve">  </w:t>
            </w:r>
            <w:proofErr w:type="spellStart"/>
            <w:r>
              <w:t>showResult</w:t>
            </w:r>
            <w:proofErr w:type="spellEnd"/>
            <w:r>
              <w:t>(result);</w:t>
            </w:r>
          </w:p>
          <w:p w14:paraId="57147165" w14:textId="77777777" w:rsidR="001B3C0F" w:rsidRDefault="001B3C0F" w:rsidP="001B3C0F">
            <w:pPr>
              <w:pStyle w:val="af8"/>
              <w:numPr>
                <w:ilvl w:val="0"/>
                <w:numId w:val="41"/>
              </w:numPr>
            </w:pPr>
            <w:r>
              <w:t xml:space="preserve">  </w:t>
            </w:r>
            <w:proofErr w:type="spellStart"/>
            <w:r>
              <w:t>showQueue</w:t>
            </w:r>
            <w:proofErr w:type="spellEnd"/>
            <w:r>
              <w:t>(&amp;q);</w:t>
            </w:r>
          </w:p>
          <w:p w14:paraId="464F2242"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リングバッファになっているか確認する</w:t>
            </w:r>
            <w:r>
              <w:t>\n");</w:t>
            </w:r>
          </w:p>
          <w:p w14:paraId="64E20D66" w14:textId="77777777" w:rsidR="001B3C0F" w:rsidRDefault="001B3C0F" w:rsidP="001B3C0F">
            <w:pPr>
              <w:pStyle w:val="af8"/>
              <w:numPr>
                <w:ilvl w:val="0"/>
                <w:numId w:val="41"/>
              </w:numPr>
            </w:pPr>
            <w:r>
              <w:t xml:space="preserve">  for (j = 0; j &lt; QUEUE_SIZE; </w:t>
            </w:r>
            <w:proofErr w:type="spellStart"/>
            <w:r>
              <w:t>j++</w:t>
            </w:r>
            <w:proofErr w:type="spellEnd"/>
            <w:r>
              <w:t>) {</w:t>
            </w:r>
          </w:p>
          <w:p w14:paraId="4F28F093" w14:textId="77777777" w:rsidR="001B3C0F" w:rsidRDefault="001B3C0F" w:rsidP="001B3C0F">
            <w:pPr>
              <w:pStyle w:val="af8"/>
              <w:numPr>
                <w:ilvl w:val="0"/>
                <w:numId w:val="41"/>
              </w:numPr>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70A20E2B" w14:textId="77777777" w:rsidR="001B3C0F" w:rsidRDefault="001B3C0F" w:rsidP="001B3C0F">
            <w:pPr>
              <w:pStyle w:val="af8"/>
              <w:numPr>
                <w:ilvl w:val="0"/>
                <w:numId w:val="41"/>
              </w:numPr>
            </w:pPr>
            <w:r>
              <w:t xml:space="preserve">      result = enqueue(&amp;q, </w:t>
            </w:r>
            <w:proofErr w:type="spellStart"/>
            <w:r>
              <w:t>i</w:t>
            </w:r>
            <w:proofErr w:type="spellEnd"/>
            <w:r>
              <w:t xml:space="preserve"> + 1 + j * 3);</w:t>
            </w:r>
          </w:p>
          <w:p w14:paraId="14066E80" w14:textId="77777777" w:rsidR="001B3C0F" w:rsidRDefault="001B3C0F" w:rsidP="001B3C0F">
            <w:pPr>
              <w:pStyle w:val="af8"/>
              <w:numPr>
                <w:ilvl w:val="0"/>
                <w:numId w:val="41"/>
              </w:numPr>
            </w:pPr>
            <w:r>
              <w:t xml:space="preserve">      </w:t>
            </w:r>
            <w:proofErr w:type="spellStart"/>
            <w:r>
              <w:t>showResult</w:t>
            </w:r>
            <w:proofErr w:type="spellEnd"/>
            <w:r>
              <w:t>(result);</w:t>
            </w:r>
          </w:p>
          <w:p w14:paraId="3DB4095E" w14:textId="1F586222" w:rsidR="001B3C0F" w:rsidRDefault="001B3C0F" w:rsidP="00174033">
            <w:pPr>
              <w:pStyle w:val="af8"/>
              <w:numPr>
                <w:ilvl w:val="0"/>
                <w:numId w:val="41"/>
              </w:numPr>
            </w:pPr>
            <w:r>
              <w:t xml:space="preserve">      </w:t>
            </w:r>
            <w:proofErr w:type="spellStart"/>
            <w:r>
              <w:t>showQueue</w:t>
            </w:r>
            <w:proofErr w:type="spellEnd"/>
            <w:r>
              <w:t>(&amp;q);</w:t>
            </w:r>
          </w:p>
          <w:p w14:paraId="3ED84014" w14:textId="77777777" w:rsidR="001B3C0F" w:rsidRDefault="001B3C0F" w:rsidP="001B3C0F">
            <w:pPr>
              <w:pStyle w:val="af8"/>
              <w:numPr>
                <w:ilvl w:val="0"/>
                <w:numId w:val="41"/>
              </w:numPr>
            </w:pPr>
            <w:r>
              <w:t xml:space="preserve">    }</w:t>
            </w:r>
          </w:p>
          <w:p w14:paraId="091F0C72" w14:textId="77777777" w:rsidR="001B3C0F" w:rsidRDefault="001B3C0F" w:rsidP="001B3C0F">
            <w:pPr>
              <w:pStyle w:val="af8"/>
              <w:numPr>
                <w:ilvl w:val="0"/>
                <w:numId w:val="41"/>
              </w:numPr>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072D2857" w14:textId="77777777" w:rsidR="001B3C0F" w:rsidRDefault="001B3C0F" w:rsidP="001B3C0F">
            <w:pPr>
              <w:pStyle w:val="af8"/>
              <w:numPr>
                <w:ilvl w:val="0"/>
                <w:numId w:val="41"/>
              </w:numPr>
            </w:pPr>
            <w:r>
              <w:t xml:space="preserve">      result = dequeue(&amp;q);</w:t>
            </w:r>
          </w:p>
          <w:p w14:paraId="6A714A8C" w14:textId="77777777" w:rsidR="001B3C0F" w:rsidRDefault="001B3C0F" w:rsidP="001B3C0F">
            <w:pPr>
              <w:pStyle w:val="af8"/>
              <w:numPr>
                <w:ilvl w:val="0"/>
                <w:numId w:val="41"/>
              </w:numPr>
            </w:pPr>
            <w:r>
              <w:t xml:space="preserve">      </w:t>
            </w:r>
            <w:proofErr w:type="spellStart"/>
            <w:r>
              <w:t>showResult</w:t>
            </w:r>
            <w:proofErr w:type="spellEnd"/>
            <w:r>
              <w:t>(result);</w:t>
            </w:r>
          </w:p>
          <w:p w14:paraId="1745DEDD" w14:textId="77777777" w:rsidR="001B3C0F" w:rsidRDefault="001B3C0F" w:rsidP="001B3C0F">
            <w:pPr>
              <w:pStyle w:val="af8"/>
              <w:numPr>
                <w:ilvl w:val="0"/>
                <w:numId w:val="41"/>
              </w:numPr>
            </w:pPr>
            <w:r>
              <w:t xml:space="preserve">      </w:t>
            </w:r>
            <w:proofErr w:type="spellStart"/>
            <w:r>
              <w:t>printf</w:t>
            </w:r>
            <w:proofErr w:type="spellEnd"/>
            <w:r>
              <w:t>("</w:t>
            </w:r>
            <w:r>
              <w:rPr>
                <w:rFonts w:ascii="ＭＳ 明朝" w:eastAsia="ＭＳ 明朝" w:hAnsi="ＭＳ 明朝" w:cs="ＭＳ 明朝" w:hint="eastAsia"/>
              </w:rPr>
              <w:t>取りだしたデータ</w:t>
            </w:r>
            <w:r>
              <w:t>: %d\n", result);</w:t>
            </w:r>
          </w:p>
          <w:p w14:paraId="456DDBD0" w14:textId="7CF96F9D" w:rsidR="001B3C0F" w:rsidRDefault="001B3C0F" w:rsidP="00174033">
            <w:pPr>
              <w:pStyle w:val="af8"/>
              <w:numPr>
                <w:ilvl w:val="0"/>
                <w:numId w:val="41"/>
              </w:numPr>
            </w:pPr>
            <w:r>
              <w:lastRenderedPageBreak/>
              <w:t xml:space="preserve">      </w:t>
            </w:r>
            <w:proofErr w:type="spellStart"/>
            <w:r>
              <w:t>showQueue</w:t>
            </w:r>
            <w:proofErr w:type="spellEnd"/>
            <w:r>
              <w:t>(&amp;q);</w:t>
            </w:r>
          </w:p>
          <w:p w14:paraId="0566497E" w14:textId="0D1F9C7D" w:rsidR="001B3C0F" w:rsidRDefault="001B3C0F" w:rsidP="00174033">
            <w:pPr>
              <w:pStyle w:val="af8"/>
              <w:numPr>
                <w:ilvl w:val="0"/>
                <w:numId w:val="41"/>
              </w:numPr>
            </w:pPr>
            <w:r>
              <w:t xml:space="preserve">    }</w:t>
            </w:r>
          </w:p>
          <w:p w14:paraId="401E0C76" w14:textId="77777777" w:rsidR="001B3C0F" w:rsidRDefault="001B3C0F" w:rsidP="001B3C0F">
            <w:pPr>
              <w:pStyle w:val="af8"/>
              <w:numPr>
                <w:ilvl w:val="0"/>
                <w:numId w:val="41"/>
              </w:numPr>
            </w:pPr>
            <w:r>
              <w:t xml:space="preserve">  }</w:t>
            </w:r>
          </w:p>
          <w:p w14:paraId="5BD0F2B7" w14:textId="77777777" w:rsidR="001B3C0F" w:rsidRDefault="001B3C0F" w:rsidP="001B3C0F">
            <w:pPr>
              <w:pStyle w:val="af8"/>
              <w:numPr>
                <w:ilvl w:val="0"/>
                <w:numId w:val="41"/>
              </w:numPr>
            </w:pPr>
            <w:r>
              <w:t xml:space="preserve">  return SUCCESSFUL;</w:t>
            </w:r>
          </w:p>
          <w:p w14:paraId="564BCC37" w14:textId="79FC4D3D" w:rsidR="000C2176" w:rsidRDefault="001B3C0F" w:rsidP="001B3C0F">
            <w:pPr>
              <w:pStyle w:val="af8"/>
              <w:numPr>
                <w:ilvl w:val="0"/>
                <w:numId w:val="41"/>
              </w:numPr>
            </w:pPr>
            <w:r>
              <w:t>}</w:t>
            </w:r>
          </w:p>
        </w:tc>
      </w:tr>
    </w:tbl>
    <w:p w14:paraId="5B0532D4" w14:textId="77777777" w:rsidR="00431220" w:rsidRDefault="00431220" w:rsidP="00431220">
      <w:pPr>
        <w:pStyle w:val="a4"/>
        <w:tabs>
          <w:tab w:val="left" w:pos="2064"/>
        </w:tabs>
      </w:pPr>
    </w:p>
    <w:p w14:paraId="371B7778" w14:textId="5ADD6949" w:rsidR="00375C8E" w:rsidRDefault="00375C8E" w:rsidP="009F0890">
      <w:pPr>
        <w:pStyle w:val="a6"/>
        <w:keepNext/>
        <w:jc w:val="center"/>
      </w:pPr>
      <w:bookmarkStart w:id="31" w:name="_Ref131308132"/>
      <w:r>
        <w:t>リスト</w:t>
      </w:r>
      <w:r>
        <w:t xml:space="preserve"> </w:t>
      </w:r>
      <w:r>
        <w:fldChar w:fldCharType="begin"/>
      </w:r>
      <w:r>
        <w:instrText xml:space="preserve"> SEQ </w:instrText>
      </w:r>
      <w:r>
        <w:instrText>リスト</w:instrText>
      </w:r>
      <w:r>
        <w:instrText xml:space="preserve"> \* ARABIC </w:instrText>
      </w:r>
      <w:r>
        <w:fldChar w:fldCharType="separate"/>
      </w:r>
      <w:r w:rsidR="00C93CBE">
        <w:rPr>
          <w:noProof/>
        </w:rPr>
        <w:t>8</w:t>
      </w:r>
      <w:r>
        <w:fldChar w:fldCharType="end"/>
      </w:r>
      <w:bookmarkEnd w:id="31"/>
      <w:r>
        <w:rPr>
          <w:rFonts w:hint="eastAsia"/>
        </w:rPr>
        <w:t>:</w:t>
      </w:r>
      <w:r>
        <w:t xml:space="preserve"> </w:t>
      </w:r>
      <w:r w:rsidR="009223CE" w:rsidRPr="009223CE">
        <w:rPr>
          <w:rFonts w:hint="eastAsia"/>
        </w:rPr>
        <w:t>リスト構造のキュー</w:t>
      </w:r>
    </w:p>
    <w:tbl>
      <w:tblPr>
        <w:tblStyle w:val="ac"/>
        <w:tblW w:w="0" w:type="auto"/>
        <w:tblInd w:w="14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tblGrid>
      <w:tr w:rsidR="00375C8E" w14:paraId="42C7D04F" w14:textId="77777777" w:rsidTr="00BB6152">
        <w:tc>
          <w:tcPr>
            <w:tcW w:w="8353" w:type="dxa"/>
          </w:tcPr>
          <w:p w14:paraId="3A51A2AC" w14:textId="77777777" w:rsidR="00966248" w:rsidRDefault="00966248" w:rsidP="00966248">
            <w:pPr>
              <w:pStyle w:val="af8"/>
              <w:numPr>
                <w:ilvl w:val="0"/>
                <w:numId w:val="43"/>
              </w:numPr>
            </w:pPr>
            <w:r>
              <w:t>#define _CRT_SECURE_NO_WARNINGS</w:t>
            </w:r>
          </w:p>
          <w:p w14:paraId="68DA7201" w14:textId="77777777" w:rsidR="00966248" w:rsidRDefault="00966248" w:rsidP="00966248">
            <w:pPr>
              <w:pStyle w:val="af8"/>
              <w:numPr>
                <w:ilvl w:val="0"/>
                <w:numId w:val="43"/>
              </w:numPr>
            </w:pPr>
            <w:r>
              <w:t>#include &lt;</w:t>
            </w:r>
            <w:proofErr w:type="spellStart"/>
            <w:r>
              <w:t>stdio.h</w:t>
            </w:r>
            <w:proofErr w:type="spellEnd"/>
            <w:r>
              <w:t>&gt;</w:t>
            </w:r>
          </w:p>
          <w:p w14:paraId="1F54822F" w14:textId="77777777" w:rsidR="00966248" w:rsidRDefault="00966248" w:rsidP="00966248">
            <w:pPr>
              <w:pStyle w:val="af8"/>
              <w:numPr>
                <w:ilvl w:val="0"/>
                <w:numId w:val="43"/>
              </w:numPr>
            </w:pPr>
            <w:r>
              <w:t>#include &lt;</w:t>
            </w:r>
            <w:proofErr w:type="spellStart"/>
            <w:r>
              <w:t>stdlib.h</w:t>
            </w:r>
            <w:proofErr w:type="spellEnd"/>
            <w:r>
              <w:t>&gt;</w:t>
            </w:r>
          </w:p>
          <w:p w14:paraId="0812F52F" w14:textId="77777777" w:rsidR="00966248" w:rsidRDefault="00966248" w:rsidP="00966248">
            <w:pPr>
              <w:pStyle w:val="af8"/>
              <w:numPr>
                <w:ilvl w:val="0"/>
                <w:numId w:val="43"/>
              </w:numPr>
            </w:pPr>
          </w:p>
          <w:p w14:paraId="5A54B0B6"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成功</w:t>
            </w:r>
            <w:r>
              <w:t xml:space="preserve"> */</w:t>
            </w:r>
          </w:p>
          <w:p w14:paraId="7E0C2F7F" w14:textId="77777777" w:rsidR="00966248" w:rsidRDefault="00966248" w:rsidP="00966248">
            <w:pPr>
              <w:pStyle w:val="af8"/>
              <w:numPr>
                <w:ilvl w:val="0"/>
                <w:numId w:val="43"/>
              </w:numPr>
            </w:pPr>
            <w:r>
              <w:t>#define SUCCESSFUL (0)</w:t>
            </w:r>
          </w:p>
          <w:p w14:paraId="3487253B"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失敗</w:t>
            </w:r>
            <w:r>
              <w:t xml:space="preserve"> */</w:t>
            </w:r>
          </w:p>
          <w:p w14:paraId="3FAC1948" w14:textId="77777777" w:rsidR="00966248" w:rsidRDefault="00966248" w:rsidP="00966248">
            <w:pPr>
              <w:pStyle w:val="af8"/>
              <w:numPr>
                <w:ilvl w:val="0"/>
                <w:numId w:val="43"/>
              </w:numPr>
            </w:pPr>
            <w:r>
              <w:t>#define FAILURE (-1)</w:t>
            </w:r>
          </w:p>
          <w:p w14:paraId="4852B89F"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必要なし</w:t>
            </w:r>
            <w:r>
              <w:t xml:space="preserve"> */</w:t>
            </w:r>
          </w:p>
          <w:p w14:paraId="288180F5" w14:textId="77777777" w:rsidR="00966248" w:rsidRDefault="00966248" w:rsidP="00966248">
            <w:pPr>
              <w:pStyle w:val="af8"/>
              <w:numPr>
                <w:ilvl w:val="0"/>
                <w:numId w:val="43"/>
              </w:numPr>
            </w:pPr>
            <w:r>
              <w:t>#define NO_NEED (1)</w:t>
            </w:r>
          </w:p>
          <w:p w14:paraId="0B3CFEA4"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キューの残領域がない</w:t>
            </w:r>
            <w:r>
              <w:t xml:space="preserve"> */</w:t>
            </w:r>
          </w:p>
          <w:p w14:paraId="3E017F91" w14:textId="77777777" w:rsidR="00966248" w:rsidRDefault="00966248" w:rsidP="00966248">
            <w:pPr>
              <w:pStyle w:val="af8"/>
              <w:numPr>
                <w:ilvl w:val="0"/>
                <w:numId w:val="43"/>
              </w:numPr>
            </w:pPr>
            <w:r>
              <w:t>#define NO_QUEUE_SIZE (-101)</w:t>
            </w:r>
          </w:p>
          <w:p w14:paraId="5A87BB09"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自然数以外のデータを入力しようとした</w:t>
            </w:r>
            <w:r>
              <w:t xml:space="preserve"> */</w:t>
            </w:r>
          </w:p>
          <w:p w14:paraId="241F2E8C" w14:textId="77777777" w:rsidR="00966248" w:rsidRDefault="00966248" w:rsidP="00966248">
            <w:pPr>
              <w:pStyle w:val="af8"/>
              <w:numPr>
                <w:ilvl w:val="0"/>
                <w:numId w:val="43"/>
              </w:numPr>
            </w:pPr>
            <w:r>
              <w:t>#define NO_NATURAL_NUMBER (-102)</w:t>
            </w:r>
          </w:p>
          <w:p w14:paraId="5B498860"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キューから取り出せるデータがない</w:t>
            </w:r>
            <w:r>
              <w:t xml:space="preserve"> */</w:t>
            </w:r>
          </w:p>
          <w:p w14:paraId="2F01AAB6" w14:textId="77777777" w:rsidR="00966248" w:rsidRDefault="00966248" w:rsidP="00966248">
            <w:pPr>
              <w:pStyle w:val="af8"/>
              <w:numPr>
                <w:ilvl w:val="0"/>
                <w:numId w:val="43"/>
              </w:numPr>
            </w:pPr>
            <w:r>
              <w:t>#define NO_LEFT_DATA (-201)</w:t>
            </w:r>
          </w:p>
          <w:p w14:paraId="6DFEC7CE"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デキュー時のエラー</w:t>
            </w:r>
            <w:r>
              <w:t xml:space="preserve"> */</w:t>
            </w:r>
          </w:p>
          <w:p w14:paraId="624412CF" w14:textId="77777777" w:rsidR="00966248" w:rsidRDefault="00966248" w:rsidP="00966248">
            <w:pPr>
              <w:pStyle w:val="af8"/>
              <w:numPr>
                <w:ilvl w:val="0"/>
                <w:numId w:val="43"/>
              </w:numPr>
            </w:pPr>
            <w:r>
              <w:t>#define ERROR_AT_DEQUEUE (-202)</w:t>
            </w:r>
          </w:p>
          <w:p w14:paraId="68927B78" w14:textId="77777777" w:rsidR="00966248" w:rsidRDefault="00966248" w:rsidP="00966248">
            <w:pPr>
              <w:pStyle w:val="af8"/>
              <w:numPr>
                <w:ilvl w:val="0"/>
                <w:numId w:val="43"/>
              </w:numPr>
            </w:pPr>
          </w:p>
          <w:p w14:paraId="5697967D"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リスト構造のキュー</w:t>
            </w:r>
            <w:r>
              <w:t xml:space="preserve"> */</w:t>
            </w:r>
          </w:p>
          <w:p w14:paraId="107528D5" w14:textId="77777777" w:rsidR="00966248" w:rsidRDefault="00966248" w:rsidP="00966248">
            <w:pPr>
              <w:pStyle w:val="af8"/>
              <w:numPr>
                <w:ilvl w:val="0"/>
                <w:numId w:val="43"/>
              </w:numPr>
            </w:pPr>
            <w:r>
              <w:t xml:space="preserve">typedef struct </w:t>
            </w:r>
            <w:proofErr w:type="spellStart"/>
            <w:r>
              <w:t>queue_t</w:t>
            </w:r>
            <w:proofErr w:type="spellEnd"/>
          </w:p>
          <w:p w14:paraId="79AC2AAC" w14:textId="77777777" w:rsidR="00966248" w:rsidRDefault="00966248" w:rsidP="00966248">
            <w:pPr>
              <w:pStyle w:val="af8"/>
              <w:numPr>
                <w:ilvl w:val="0"/>
                <w:numId w:val="43"/>
              </w:numPr>
            </w:pPr>
            <w:r>
              <w:t>{</w:t>
            </w:r>
          </w:p>
          <w:p w14:paraId="5CEE0AA2" w14:textId="77777777" w:rsidR="00966248" w:rsidRDefault="00966248" w:rsidP="00966248">
            <w:pPr>
              <w:pStyle w:val="af8"/>
              <w:numPr>
                <w:ilvl w:val="0"/>
                <w:numId w:val="43"/>
              </w:numPr>
            </w:pPr>
            <w:r>
              <w:t xml:space="preserve">  /** </w:t>
            </w:r>
            <w:r>
              <w:rPr>
                <w:rFonts w:ascii="ＭＳ 明朝" w:eastAsia="ＭＳ 明朝" w:hAnsi="ＭＳ 明朝" w:cs="ＭＳ 明朝" w:hint="eastAsia"/>
              </w:rPr>
              <w:t>値</w:t>
            </w:r>
            <w:r>
              <w:t xml:space="preserve"> */</w:t>
            </w:r>
          </w:p>
          <w:p w14:paraId="331AD653" w14:textId="77777777" w:rsidR="00966248" w:rsidRDefault="00966248" w:rsidP="00966248">
            <w:pPr>
              <w:pStyle w:val="af8"/>
              <w:numPr>
                <w:ilvl w:val="0"/>
                <w:numId w:val="43"/>
              </w:numPr>
            </w:pPr>
            <w:r>
              <w:t xml:space="preserve">  int </w:t>
            </w:r>
            <w:proofErr w:type="spellStart"/>
            <w:r>
              <w:t>val</w:t>
            </w:r>
            <w:proofErr w:type="spellEnd"/>
            <w:r>
              <w:t>;</w:t>
            </w:r>
          </w:p>
          <w:p w14:paraId="279CF017" w14:textId="77777777" w:rsidR="00966248" w:rsidRDefault="00966248" w:rsidP="00966248">
            <w:pPr>
              <w:pStyle w:val="af8"/>
              <w:numPr>
                <w:ilvl w:val="0"/>
                <w:numId w:val="43"/>
              </w:numPr>
            </w:pPr>
            <w:r>
              <w:t xml:space="preserve">  /** </w:t>
            </w:r>
            <w:r>
              <w:rPr>
                <w:rFonts w:ascii="ＭＳ 明朝" w:eastAsia="ＭＳ 明朝" w:hAnsi="ＭＳ 明朝" w:cs="ＭＳ 明朝" w:hint="eastAsia"/>
              </w:rPr>
              <w:t>次の値が格納されている</w:t>
            </w:r>
            <w:r>
              <w:t xml:space="preserve">queue </w:t>
            </w:r>
            <w:r>
              <w:rPr>
                <w:rFonts w:ascii="ＭＳ 明朝" w:eastAsia="ＭＳ 明朝" w:hAnsi="ＭＳ 明朝" w:cs="ＭＳ 明朝" w:hint="eastAsia"/>
              </w:rPr>
              <w:t>のアドレス</w:t>
            </w:r>
            <w:r>
              <w:t xml:space="preserve"> */</w:t>
            </w:r>
          </w:p>
          <w:p w14:paraId="4AB37633" w14:textId="77777777" w:rsidR="00966248" w:rsidRDefault="00966248" w:rsidP="00966248">
            <w:pPr>
              <w:pStyle w:val="af8"/>
              <w:numPr>
                <w:ilvl w:val="0"/>
                <w:numId w:val="43"/>
              </w:numPr>
            </w:pPr>
            <w:r>
              <w:t xml:space="preserve">  struct </w:t>
            </w:r>
            <w:proofErr w:type="spellStart"/>
            <w:r>
              <w:t>queue_t</w:t>
            </w:r>
            <w:proofErr w:type="spellEnd"/>
            <w:r>
              <w:t xml:space="preserve">* </w:t>
            </w:r>
            <w:proofErr w:type="spellStart"/>
            <w:r>
              <w:t>addr</w:t>
            </w:r>
            <w:proofErr w:type="spellEnd"/>
            <w:r>
              <w:t>;</w:t>
            </w:r>
          </w:p>
          <w:p w14:paraId="61CA662E" w14:textId="77777777" w:rsidR="00966248" w:rsidRDefault="00966248" w:rsidP="00966248">
            <w:pPr>
              <w:pStyle w:val="af8"/>
              <w:numPr>
                <w:ilvl w:val="0"/>
                <w:numId w:val="43"/>
              </w:numPr>
            </w:pPr>
            <w:r>
              <w:t>} Queue;</w:t>
            </w:r>
          </w:p>
          <w:p w14:paraId="2CBEE2E1" w14:textId="77777777" w:rsidR="00966248" w:rsidRDefault="00966248" w:rsidP="00966248">
            <w:pPr>
              <w:pStyle w:val="af8"/>
              <w:numPr>
                <w:ilvl w:val="0"/>
                <w:numId w:val="43"/>
              </w:numPr>
            </w:pPr>
          </w:p>
          <w:p w14:paraId="3212A85B"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最古のキューのアドレスを記憶しておくポインタ</w:t>
            </w:r>
            <w:r>
              <w:t xml:space="preserve"> */</w:t>
            </w:r>
          </w:p>
          <w:p w14:paraId="10D18400" w14:textId="77777777" w:rsidR="00966248" w:rsidRDefault="00966248" w:rsidP="00966248">
            <w:pPr>
              <w:pStyle w:val="af8"/>
              <w:numPr>
                <w:ilvl w:val="0"/>
                <w:numId w:val="43"/>
              </w:numPr>
            </w:pPr>
            <w:r>
              <w:lastRenderedPageBreak/>
              <w:t xml:space="preserve">Queue* </w:t>
            </w:r>
            <w:proofErr w:type="spellStart"/>
            <w:r>
              <w:t>bottom_queue</w:t>
            </w:r>
            <w:proofErr w:type="spellEnd"/>
            <w:r>
              <w:t xml:space="preserve"> = NULL;</w:t>
            </w:r>
          </w:p>
          <w:p w14:paraId="50C1BEC7"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最新のキューのアドレスを記憶しておくポインタ</w:t>
            </w:r>
            <w:r>
              <w:t xml:space="preserve"> */</w:t>
            </w:r>
          </w:p>
          <w:p w14:paraId="33C0BCC6" w14:textId="77777777" w:rsidR="00966248" w:rsidRDefault="00966248" w:rsidP="00966248">
            <w:pPr>
              <w:pStyle w:val="af8"/>
              <w:numPr>
                <w:ilvl w:val="0"/>
                <w:numId w:val="43"/>
              </w:numPr>
            </w:pPr>
            <w:r>
              <w:t xml:space="preserve">Queue* </w:t>
            </w:r>
            <w:proofErr w:type="spellStart"/>
            <w:r>
              <w:t>top_queue</w:t>
            </w:r>
            <w:proofErr w:type="spellEnd"/>
            <w:r>
              <w:t xml:space="preserve"> = NULL;</w:t>
            </w:r>
          </w:p>
          <w:p w14:paraId="0416C1AA" w14:textId="77777777" w:rsidR="00966248" w:rsidRDefault="00966248" w:rsidP="00966248">
            <w:pPr>
              <w:pStyle w:val="af8"/>
              <w:numPr>
                <w:ilvl w:val="0"/>
                <w:numId w:val="43"/>
              </w:numPr>
            </w:pPr>
          </w:p>
          <w:p w14:paraId="7810400A"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キューにデータを格納する関数</w:t>
            </w:r>
          </w:p>
          <w:p w14:paraId="2275C30F" w14:textId="77777777" w:rsidR="00966248" w:rsidRDefault="00966248" w:rsidP="00966248">
            <w:pPr>
              <w:pStyle w:val="af8"/>
              <w:numPr>
                <w:ilvl w:val="0"/>
                <w:numId w:val="43"/>
              </w:numPr>
            </w:pPr>
            <w:r>
              <w:t xml:space="preserve"> * @param [in] data </w:t>
            </w:r>
            <w:r>
              <w:rPr>
                <w:rFonts w:ascii="ＭＳ 明朝" w:eastAsia="ＭＳ 明朝" w:hAnsi="ＭＳ 明朝" w:cs="ＭＳ 明朝" w:hint="eastAsia"/>
              </w:rPr>
              <w:t>キューに格納する値</w:t>
            </w:r>
          </w:p>
          <w:p w14:paraId="1AC8E101" w14:textId="77777777" w:rsidR="00966248" w:rsidRDefault="00966248" w:rsidP="00966248">
            <w:pPr>
              <w:pStyle w:val="af8"/>
              <w:numPr>
                <w:ilvl w:val="0"/>
                <w:numId w:val="43"/>
              </w:numPr>
            </w:pPr>
            <w:r>
              <w:t xml:space="preserve"> * @retval SUCCESSFUL </w:t>
            </w:r>
            <w:r>
              <w:rPr>
                <w:rFonts w:ascii="ＭＳ 明朝" w:eastAsia="ＭＳ 明朝" w:hAnsi="ＭＳ 明朝" w:cs="ＭＳ 明朝" w:hint="eastAsia"/>
              </w:rPr>
              <w:t>成功</w:t>
            </w:r>
          </w:p>
          <w:p w14:paraId="276CB2F0" w14:textId="77777777" w:rsidR="00966248" w:rsidRDefault="00966248" w:rsidP="00966248">
            <w:pPr>
              <w:pStyle w:val="af8"/>
              <w:numPr>
                <w:ilvl w:val="0"/>
                <w:numId w:val="43"/>
              </w:numPr>
            </w:pPr>
            <w:r>
              <w:t xml:space="preserve"> * @retval NO_QUEUE_SIZE </w:t>
            </w:r>
            <w:r>
              <w:rPr>
                <w:rFonts w:ascii="ＭＳ 明朝" w:eastAsia="ＭＳ 明朝" w:hAnsi="ＭＳ 明朝" w:cs="ＭＳ 明朝" w:hint="eastAsia"/>
              </w:rPr>
              <w:t>メモリが足りない</w:t>
            </w:r>
          </w:p>
          <w:p w14:paraId="10197749" w14:textId="77777777" w:rsidR="00966248" w:rsidRDefault="00966248" w:rsidP="00966248">
            <w:pPr>
              <w:pStyle w:val="af8"/>
              <w:numPr>
                <w:ilvl w:val="0"/>
                <w:numId w:val="43"/>
              </w:numPr>
            </w:pPr>
            <w:r>
              <w:t xml:space="preserve"> * @retval NO_NATURAL_NUMBER </w:t>
            </w:r>
            <w:r>
              <w:rPr>
                <w:rFonts w:ascii="ＭＳ 明朝" w:eastAsia="ＭＳ 明朝" w:hAnsi="ＭＳ 明朝" w:cs="ＭＳ 明朝" w:hint="eastAsia"/>
              </w:rPr>
              <w:t>自然数以外のデータを入力しようとした</w:t>
            </w:r>
          </w:p>
          <w:p w14:paraId="3C01D3AF" w14:textId="77777777" w:rsidR="00966248" w:rsidRDefault="00966248" w:rsidP="00966248">
            <w:pPr>
              <w:pStyle w:val="af8"/>
              <w:numPr>
                <w:ilvl w:val="0"/>
                <w:numId w:val="43"/>
              </w:numPr>
            </w:pPr>
            <w:r>
              <w:t xml:space="preserve"> */</w:t>
            </w:r>
          </w:p>
          <w:p w14:paraId="2D22A1D7" w14:textId="77777777" w:rsidR="00966248" w:rsidRDefault="00966248" w:rsidP="00966248">
            <w:pPr>
              <w:pStyle w:val="af8"/>
              <w:numPr>
                <w:ilvl w:val="0"/>
                <w:numId w:val="43"/>
              </w:numPr>
            </w:pPr>
            <w:r>
              <w:t>int enqueue(int data)</w:t>
            </w:r>
          </w:p>
          <w:p w14:paraId="24A7709A" w14:textId="77777777" w:rsidR="00966248" w:rsidRDefault="00966248" w:rsidP="00966248">
            <w:pPr>
              <w:pStyle w:val="af8"/>
              <w:numPr>
                <w:ilvl w:val="0"/>
                <w:numId w:val="43"/>
              </w:numPr>
            </w:pPr>
            <w:r>
              <w:t>{</w:t>
            </w:r>
          </w:p>
          <w:p w14:paraId="46977FF6" w14:textId="77777777" w:rsidR="00966248" w:rsidRDefault="00966248" w:rsidP="00966248">
            <w:pPr>
              <w:pStyle w:val="af8"/>
              <w:numPr>
                <w:ilvl w:val="0"/>
                <w:numId w:val="43"/>
              </w:numPr>
            </w:pPr>
            <w:r>
              <w:t xml:space="preserve">  int </w:t>
            </w:r>
            <w:proofErr w:type="spellStart"/>
            <w:r>
              <w:t>r_val</w:t>
            </w:r>
            <w:proofErr w:type="spellEnd"/>
            <w:r>
              <w:t xml:space="preserve"> = SUCCESSFUL;//</w:t>
            </w:r>
            <w:r>
              <w:rPr>
                <w:rFonts w:ascii="ＭＳ 明朝" w:eastAsia="ＭＳ 明朝" w:hAnsi="ＭＳ 明朝" w:cs="ＭＳ 明朝" w:hint="eastAsia"/>
              </w:rPr>
              <w:t>返り値を宣言する</w:t>
            </w:r>
          </w:p>
          <w:p w14:paraId="3D14ED2A" w14:textId="77777777" w:rsidR="00966248" w:rsidRDefault="00966248" w:rsidP="00966248">
            <w:pPr>
              <w:pStyle w:val="af8"/>
              <w:numPr>
                <w:ilvl w:val="0"/>
                <w:numId w:val="43"/>
              </w:numPr>
            </w:pPr>
            <w:r>
              <w:t xml:space="preserve">  Queue* </w:t>
            </w:r>
            <w:proofErr w:type="spellStart"/>
            <w:r>
              <w:t>new_queue</w:t>
            </w:r>
            <w:proofErr w:type="spellEnd"/>
            <w:r>
              <w:t>;//</w:t>
            </w:r>
            <w:r>
              <w:rPr>
                <w:rFonts w:ascii="ＭＳ 明朝" w:eastAsia="ＭＳ 明朝" w:hAnsi="ＭＳ 明朝" w:cs="ＭＳ 明朝" w:hint="eastAsia"/>
              </w:rPr>
              <w:t>新しく確保する領域（構造体）へのポインタを宣言する</w:t>
            </w:r>
          </w:p>
          <w:p w14:paraId="2D52EB1A" w14:textId="39C433C0" w:rsidR="00966248" w:rsidRDefault="00966248" w:rsidP="00234226">
            <w:pPr>
              <w:pStyle w:val="af8"/>
              <w:numPr>
                <w:ilvl w:val="0"/>
                <w:numId w:val="43"/>
              </w:numPr>
            </w:pPr>
            <w:r>
              <w:t xml:space="preserve">  </w:t>
            </w:r>
            <w:r w:rsidR="00234226">
              <w:rPr>
                <w:rFonts w:ascii="ＭＳ 明朝" w:eastAsia="ＭＳ 明朝" w:hAnsi="ＭＳ 明朝" w:cs="ＭＳ 明朝" w:hint="eastAsia"/>
              </w:rPr>
              <w:t>/</w:t>
            </w:r>
            <w:r w:rsidR="00234226">
              <w:rPr>
                <w:rFonts w:ascii="ＭＳ 明朝" w:eastAsia="ＭＳ 明朝" w:hAnsi="ＭＳ 明朝" w:cs="ＭＳ 明朝"/>
              </w:rPr>
              <w:t xml:space="preserve">* </w:t>
            </w:r>
            <w:r w:rsidR="00234226">
              <w:rPr>
                <w:rFonts w:ascii="ＭＳ 明朝" w:eastAsia="ＭＳ 明朝" w:hAnsi="ＭＳ 明朝" w:cs="ＭＳ 明朝" w:hint="eastAsia"/>
              </w:rPr>
              <w:t>中略</w:t>
            </w:r>
            <w:r w:rsidR="00234226">
              <w:rPr>
                <w:rFonts w:ascii="ＭＳ 明朝" w:eastAsia="ＭＳ 明朝" w:hAnsi="ＭＳ 明朝" w:cs="ＭＳ 明朝"/>
              </w:rPr>
              <w:t xml:space="preserve"> */</w:t>
            </w:r>
          </w:p>
          <w:p w14:paraId="61120FD2" w14:textId="77777777" w:rsidR="00966248" w:rsidRDefault="00966248" w:rsidP="00966248">
            <w:pPr>
              <w:pStyle w:val="af8"/>
              <w:numPr>
                <w:ilvl w:val="0"/>
                <w:numId w:val="43"/>
              </w:numPr>
            </w:pPr>
            <w:r>
              <w:t xml:space="preserve">  return </w:t>
            </w:r>
            <w:proofErr w:type="spellStart"/>
            <w:r>
              <w:t>r_val</w:t>
            </w:r>
            <w:proofErr w:type="spellEnd"/>
            <w:r>
              <w:t>;</w:t>
            </w:r>
          </w:p>
          <w:p w14:paraId="0CF5E128" w14:textId="77777777" w:rsidR="00966248" w:rsidRDefault="00966248" w:rsidP="00966248">
            <w:pPr>
              <w:pStyle w:val="af8"/>
              <w:numPr>
                <w:ilvl w:val="0"/>
                <w:numId w:val="43"/>
              </w:numPr>
            </w:pPr>
            <w:r>
              <w:t>}</w:t>
            </w:r>
          </w:p>
          <w:p w14:paraId="4FCB644B" w14:textId="77777777" w:rsidR="00966248" w:rsidRDefault="00966248" w:rsidP="00966248">
            <w:pPr>
              <w:pStyle w:val="af8"/>
              <w:numPr>
                <w:ilvl w:val="0"/>
                <w:numId w:val="43"/>
              </w:numPr>
            </w:pPr>
          </w:p>
          <w:p w14:paraId="48D363E4"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キューからデータを取り出す関数</w:t>
            </w:r>
          </w:p>
          <w:p w14:paraId="70AC0914" w14:textId="77777777" w:rsidR="00966248" w:rsidRDefault="00966248" w:rsidP="00966248">
            <w:pPr>
              <w:pStyle w:val="af8"/>
              <w:numPr>
                <w:ilvl w:val="0"/>
                <w:numId w:val="43"/>
              </w:numPr>
            </w:pPr>
            <w:r>
              <w:t xml:space="preserve"> * @retval </w:t>
            </w:r>
            <w:proofErr w:type="spellStart"/>
            <w:r>
              <w:t>r_val</w:t>
            </w:r>
            <w:proofErr w:type="spellEnd"/>
            <w:r>
              <w:t xml:space="preserve"> </w:t>
            </w:r>
            <w:r>
              <w:rPr>
                <w:rFonts w:ascii="ＭＳ 明朝" w:eastAsia="ＭＳ 明朝" w:hAnsi="ＭＳ 明朝" w:cs="ＭＳ 明朝" w:hint="eastAsia"/>
              </w:rPr>
              <w:t>取り出したデータ</w:t>
            </w:r>
          </w:p>
          <w:p w14:paraId="12E529A6" w14:textId="77777777" w:rsidR="00966248" w:rsidRDefault="00966248" w:rsidP="00966248">
            <w:pPr>
              <w:pStyle w:val="af8"/>
              <w:numPr>
                <w:ilvl w:val="0"/>
                <w:numId w:val="43"/>
              </w:numPr>
            </w:pPr>
            <w:r>
              <w:t xml:space="preserve"> * @retval NO_LEFT_DATA </w:t>
            </w:r>
            <w:r>
              <w:rPr>
                <w:rFonts w:ascii="ＭＳ 明朝" w:eastAsia="ＭＳ 明朝" w:hAnsi="ＭＳ 明朝" w:cs="ＭＳ 明朝" w:hint="eastAsia"/>
              </w:rPr>
              <w:t>キューから取り出せるデータがない</w:t>
            </w:r>
          </w:p>
          <w:p w14:paraId="7C7B6FA3" w14:textId="77777777" w:rsidR="00966248" w:rsidRDefault="00966248" w:rsidP="00966248">
            <w:pPr>
              <w:pStyle w:val="af8"/>
              <w:numPr>
                <w:ilvl w:val="0"/>
                <w:numId w:val="43"/>
              </w:numPr>
            </w:pPr>
            <w:r>
              <w:t xml:space="preserve"> * @retval ERROR_AT_DEQUEUE </w:t>
            </w:r>
            <w:r>
              <w:rPr>
                <w:rFonts w:ascii="ＭＳ 明朝" w:eastAsia="ＭＳ 明朝" w:hAnsi="ＭＳ 明朝" w:cs="ＭＳ 明朝" w:hint="eastAsia"/>
              </w:rPr>
              <w:t>デキュー時のエラー</w:t>
            </w:r>
          </w:p>
          <w:p w14:paraId="2676B21C" w14:textId="77777777" w:rsidR="00966248" w:rsidRDefault="00966248" w:rsidP="00966248">
            <w:pPr>
              <w:pStyle w:val="af8"/>
              <w:numPr>
                <w:ilvl w:val="0"/>
                <w:numId w:val="43"/>
              </w:numPr>
            </w:pPr>
            <w:r>
              <w:t xml:space="preserve"> */</w:t>
            </w:r>
          </w:p>
          <w:p w14:paraId="329B933F" w14:textId="77777777" w:rsidR="00966248" w:rsidRDefault="00966248" w:rsidP="00966248">
            <w:pPr>
              <w:pStyle w:val="af8"/>
              <w:numPr>
                <w:ilvl w:val="0"/>
                <w:numId w:val="43"/>
              </w:numPr>
            </w:pPr>
            <w:r>
              <w:t>int dequeue(void)</w:t>
            </w:r>
          </w:p>
          <w:p w14:paraId="156C9EC6" w14:textId="77777777" w:rsidR="00966248" w:rsidRDefault="00966248" w:rsidP="00966248">
            <w:pPr>
              <w:pStyle w:val="af8"/>
              <w:numPr>
                <w:ilvl w:val="0"/>
                <w:numId w:val="43"/>
              </w:numPr>
            </w:pPr>
            <w:r>
              <w:t>{</w:t>
            </w:r>
          </w:p>
          <w:p w14:paraId="0313BEF7" w14:textId="77777777" w:rsidR="00966248" w:rsidRDefault="00966248" w:rsidP="00966248">
            <w:pPr>
              <w:pStyle w:val="af8"/>
              <w:numPr>
                <w:ilvl w:val="0"/>
                <w:numId w:val="43"/>
              </w:numPr>
            </w:pPr>
            <w:r>
              <w:t xml:space="preserve">  int </w:t>
            </w:r>
            <w:proofErr w:type="spellStart"/>
            <w:r>
              <w:t>r_val</w:t>
            </w:r>
            <w:proofErr w:type="spellEnd"/>
            <w:r>
              <w:t xml:space="preserve"> = ERROR_AT_DEQUEUE; //</w:t>
            </w:r>
            <w:r>
              <w:rPr>
                <w:rFonts w:ascii="ＭＳ 明朝" w:eastAsia="ＭＳ 明朝" w:hAnsi="ＭＳ 明朝" w:cs="ＭＳ 明朝" w:hint="eastAsia"/>
              </w:rPr>
              <w:t>返り値を入れる変数を確保する</w:t>
            </w:r>
          </w:p>
          <w:p w14:paraId="2791C394" w14:textId="77777777" w:rsidR="00966248" w:rsidRDefault="00966248" w:rsidP="00966248">
            <w:pPr>
              <w:pStyle w:val="af8"/>
              <w:numPr>
                <w:ilvl w:val="0"/>
                <w:numId w:val="43"/>
              </w:numPr>
            </w:pPr>
            <w:r>
              <w:t xml:space="preserve">  Queue* </w:t>
            </w:r>
            <w:proofErr w:type="spellStart"/>
            <w:r>
              <w:t>new_bottom</w:t>
            </w:r>
            <w:proofErr w:type="spellEnd"/>
            <w:r>
              <w:t>; //</w:t>
            </w:r>
            <w:r>
              <w:rPr>
                <w:rFonts w:ascii="ＭＳ 明朝" w:eastAsia="ＭＳ 明朝" w:hAnsi="ＭＳ 明朝" w:cs="ＭＳ 明朝" w:hint="eastAsia"/>
              </w:rPr>
              <w:t>新たに最古になる領域を指すポインタを宣言する</w:t>
            </w:r>
          </w:p>
          <w:p w14:paraId="7D551B42" w14:textId="572ACB0F" w:rsidR="00966248" w:rsidRDefault="00966248" w:rsidP="00234226">
            <w:pPr>
              <w:pStyle w:val="af8"/>
              <w:numPr>
                <w:ilvl w:val="0"/>
                <w:numId w:val="43"/>
              </w:numPr>
            </w:pPr>
            <w:r>
              <w:t xml:space="preserve">  </w:t>
            </w:r>
            <w:r w:rsidR="00234226">
              <w:t xml:space="preserve">/* </w:t>
            </w:r>
            <w:r w:rsidR="00234226">
              <w:rPr>
                <w:rFonts w:ascii="ＭＳ 明朝" w:eastAsia="ＭＳ 明朝" w:hAnsi="ＭＳ 明朝" w:cs="ＭＳ 明朝" w:hint="eastAsia"/>
              </w:rPr>
              <w:t>中略</w:t>
            </w:r>
            <w:r w:rsidR="00234226">
              <w:t xml:space="preserve"> */</w:t>
            </w:r>
          </w:p>
          <w:p w14:paraId="45039CED" w14:textId="77777777" w:rsidR="00966248" w:rsidRDefault="00966248" w:rsidP="00966248">
            <w:pPr>
              <w:pStyle w:val="af8"/>
              <w:numPr>
                <w:ilvl w:val="0"/>
                <w:numId w:val="43"/>
              </w:numPr>
            </w:pPr>
            <w:r>
              <w:t xml:space="preserve">  return </w:t>
            </w:r>
            <w:proofErr w:type="spellStart"/>
            <w:r>
              <w:t>r_val</w:t>
            </w:r>
            <w:proofErr w:type="spellEnd"/>
            <w:r>
              <w:t>;</w:t>
            </w:r>
          </w:p>
          <w:p w14:paraId="36A803F1" w14:textId="77777777" w:rsidR="00966248" w:rsidRDefault="00966248" w:rsidP="00966248">
            <w:pPr>
              <w:pStyle w:val="af8"/>
              <w:numPr>
                <w:ilvl w:val="0"/>
                <w:numId w:val="43"/>
              </w:numPr>
            </w:pPr>
            <w:r>
              <w:t>}</w:t>
            </w:r>
          </w:p>
          <w:p w14:paraId="66AC1834" w14:textId="77777777" w:rsidR="00966248" w:rsidRDefault="00966248" w:rsidP="00966248">
            <w:pPr>
              <w:pStyle w:val="af8"/>
              <w:numPr>
                <w:ilvl w:val="0"/>
                <w:numId w:val="43"/>
              </w:numPr>
            </w:pPr>
          </w:p>
          <w:p w14:paraId="7329730E"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キューのデータを表示する関数</w:t>
            </w:r>
          </w:p>
          <w:p w14:paraId="182FDD12" w14:textId="77777777" w:rsidR="00966248" w:rsidRDefault="00966248" w:rsidP="00966248">
            <w:pPr>
              <w:pStyle w:val="af8"/>
              <w:numPr>
                <w:ilvl w:val="0"/>
                <w:numId w:val="43"/>
              </w:numPr>
            </w:pPr>
            <w:r>
              <w:t xml:space="preserve"> * @return SUCCESSFUL </w:t>
            </w:r>
            <w:r>
              <w:rPr>
                <w:rFonts w:ascii="ＭＳ 明朝" w:eastAsia="ＭＳ 明朝" w:hAnsi="ＭＳ 明朝" w:cs="ＭＳ 明朝" w:hint="eastAsia"/>
              </w:rPr>
              <w:t>表示成功</w:t>
            </w:r>
          </w:p>
          <w:p w14:paraId="7F40AE1D" w14:textId="77777777" w:rsidR="00966248" w:rsidRDefault="00966248" w:rsidP="00966248">
            <w:pPr>
              <w:pStyle w:val="af8"/>
              <w:numPr>
                <w:ilvl w:val="0"/>
                <w:numId w:val="43"/>
              </w:numPr>
            </w:pPr>
            <w:r>
              <w:t xml:space="preserve"> */</w:t>
            </w:r>
          </w:p>
          <w:p w14:paraId="6F647FAD" w14:textId="77777777" w:rsidR="00966248" w:rsidRDefault="00966248" w:rsidP="00966248">
            <w:pPr>
              <w:pStyle w:val="af8"/>
              <w:numPr>
                <w:ilvl w:val="0"/>
                <w:numId w:val="43"/>
              </w:numPr>
            </w:pPr>
            <w:r>
              <w:t xml:space="preserve">int </w:t>
            </w:r>
            <w:proofErr w:type="spellStart"/>
            <w:r>
              <w:t>showQueue</w:t>
            </w:r>
            <w:proofErr w:type="spellEnd"/>
            <w:r>
              <w:t>(void)</w:t>
            </w:r>
          </w:p>
          <w:p w14:paraId="7D82F479" w14:textId="77777777" w:rsidR="00966248" w:rsidRDefault="00966248" w:rsidP="00966248">
            <w:pPr>
              <w:pStyle w:val="af8"/>
              <w:numPr>
                <w:ilvl w:val="0"/>
                <w:numId w:val="43"/>
              </w:numPr>
            </w:pPr>
            <w:r>
              <w:t>{</w:t>
            </w:r>
          </w:p>
          <w:p w14:paraId="23E9C410" w14:textId="77777777" w:rsidR="00966248" w:rsidRDefault="00966248" w:rsidP="00966248">
            <w:pPr>
              <w:pStyle w:val="af8"/>
              <w:numPr>
                <w:ilvl w:val="0"/>
                <w:numId w:val="43"/>
              </w:numPr>
            </w:pPr>
            <w:r>
              <w:lastRenderedPageBreak/>
              <w:t xml:space="preserve">  Queue* </w:t>
            </w:r>
            <w:proofErr w:type="spellStart"/>
            <w:r>
              <w:t>look_queue</w:t>
            </w:r>
            <w:proofErr w:type="spellEnd"/>
            <w:r>
              <w:t xml:space="preserve"> = </w:t>
            </w:r>
            <w:proofErr w:type="spellStart"/>
            <w:r>
              <w:t>bottom_queue</w:t>
            </w:r>
            <w:proofErr w:type="spellEnd"/>
            <w:r>
              <w:t>;</w:t>
            </w:r>
          </w:p>
          <w:p w14:paraId="607EBB29" w14:textId="66F04367" w:rsidR="00234226" w:rsidRDefault="00234226" w:rsidP="00966248">
            <w:pPr>
              <w:pStyle w:val="af8"/>
              <w:numPr>
                <w:ilvl w:val="0"/>
                <w:numId w:val="43"/>
              </w:numPr>
            </w:pPr>
            <w:r>
              <w:rPr>
                <w:rFonts w:eastAsiaTheme="minorEastAsia" w:hint="eastAsia"/>
              </w:rPr>
              <w:t xml:space="preserve"> </w:t>
            </w:r>
            <w:r>
              <w:rPr>
                <w:rFonts w:eastAsiaTheme="minorEastAsia"/>
              </w:rPr>
              <w:t xml:space="preserve"> /* </w:t>
            </w:r>
            <w:r>
              <w:rPr>
                <w:rFonts w:eastAsiaTheme="minorEastAsia" w:hint="eastAsia"/>
              </w:rPr>
              <w:t>中略</w:t>
            </w:r>
            <w:r>
              <w:rPr>
                <w:rFonts w:eastAsiaTheme="minorEastAsia"/>
              </w:rPr>
              <w:t xml:space="preserve"> */</w:t>
            </w:r>
          </w:p>
          <w:p w14:paraId="6654B146" w14:textId="77777777" w:rsidR="00966248" w:rsidRDefault="00966248" w:rsidP="00966248">
            <w:pPr>
              <w:pStyle w:val="af8"/>
              <w:numPr>
                <w:ilvl w:val="0"/>
                <w:numId w:val="43"/>
              </w:numPr>
            </w:pPr>
            <w:r>
              <w:t xml:space="preserve">  return SUCCESSFUL;</w:t>
            </w:r>
          </w:p>
          <w:p w14:paraId="5A21B487" w14:textId="77777777" w:rsidR="00966248" w:rsidRDefault="00966248" w:rsidP="00966248">
            <w:pPr>
              <w:pStyle w:val="af8"/>
              <w:numPr>
                <w:ilvl w:val="0"/>
                <w:numId w:val="43"/>
              </w:numPr>
            </w:pPr>
            <w:r>
              <w:t>}</w:t>
            </w:r>
          </w:p>
          <w:p w14:paraId="5A1780AC" w14:textId="77777777" w:rsidR="00966248" w:rsidRDefault="00966248" w:rsidP="00966248">
            <w:pPr>
              <w:pStyle w:val="af8"/>
              <w:numPr>
                <w:ilvl w:val="0"/>
                <w:numId w:val="43"/>
              </w:numPr>
            </w:pPr>
          </w:p>
          <w:p w14:paraId="52B03A53"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エラーメッセージを表示する関数</w:t>
            </w:r>
          </w:p>
          <w:p w14:paraId="4DBA54F3" w14:textId="77777777" w:rsidR="00966248" w:rsidRDefault="00966248" w:rsidP="00966248">
            <w:pPr>
              <w:pStyle w:val="af8"/>
              <w:numPr>
                <w:ilvl w:val="0"/>
                <w:numId w:val="43"/>
              </w:numPr>
            </w:pPr>
            <w:r>
              <w:t xml:space="preserve"> * @param [in] result </w:t>
            </w:r>
            <w:r>
              <w:rPr>
                <w:rFonts w:ascii="ＭＳ 明朝" w:eastAsia="ＭＳ 明朝" w:hAnsi="ＭＳ 明朝" w:cs="ＭＳ 明朝" w:hint="eastAsia"/>
              </w:rPr>
              <w:t>エラーコード</w:t>
            </w:r>
          </w:p>
          <w:p w14:paraId="0059BD1B" w14:textId="77777777" w:rsidR="00966248" w:rsidRDefault="00966248" w:rsidP="00966248">
            <w:pPr>
              <w:pStyle w:val="af8"/>
              <w:numPr>
                <w:ilvl w:val="0"/>
                <w:numId w:val="43"/>
              </w:numPr>
            </w:pPr>
            <w:r>
              <w:t xml:space="preserve"> * @retval SUCCESSFUL </w:t>
            </w:r>
            <w:r>
              <w:rPr>
                <w:rFonts w:ascii="ＭＳ 明朝" w:eastAsia="ＭＳ 明朝" w:hAnsi="ＭＳ 明朝" w:cs="ＭＳ 明朝" w:hint="eastAsia"/>
              </w:rPr>
              <w:t>エラーメッセージ表示成功</w:t>
            </w:r>
          </w:p>
          <w:p w14:paraId="0DB86B96" w14:textId="77777777" w:rsidR="00966248" w:rsidRDefault="00966248" w:rsidP="00966248">
            <w:pPr>
              <w:pStyle w:val="af8"/>
              <w:numPr>
                <w:ilvl w:val="0"/>
                <w:numId w:val="43"/>
              </w:numPr>
            </w:pPr>
            <w:r>
              <w:t xml:space="preserve"> * @retval NO_NEED </w:t>
            </w:r>
            <w:r>
              <w:rPr>
                <w:rFonts w:ascii="ＭＳ 明朝" w:eastAsia="ＭＳ 明朝" w:hAnsi="ＭＳ 明朝" w:cs="ＭＳ 明朝" w:hint="eastAsia"/>
              </w:rPr>
              <w:t>エラーコードを表示する必要がないので表示もしない</w:t>
            </w:r>
          </w:p>
          <w:p w14:paraId="77040480" w14:textId="77777777" w:rsidR="00966248" w:rsidRDefault="00966248" w:rsidP="00966248">
            <w:pPr>
              <w:pStyle w:val="af8"/>
              <w:numPr>
                <w:ilvl w:val="0"/>
                <w:numId w:val="43"/>
              </w:numPr>
            </w:pPr>
            <w:r>
              <w:t xml:space="preserve"> */</w:t>
            </w:r>
          </w:p>
          <w:p w14:paraId="702D94BF" w14:textId="77777777" w:rsidR="00966248" w:rsidRDefault="00966248" w:rsidP="00966248">
            <w:pPr>
              <w:pStyle w:val="af8"/>
              <w:numPr>
                <w:ilvl w:val="0"/>
                <w:numId w:val="43"/>
              </w:numPr>
            </w:pPr>
            <w:r>
              <w:t xml:space="preserve">int </w:t>
            </w:r>
            <w:proofErr w:type="spellStart"/>
            <w:r>
              <w:t>showResult</w:t>
            </w:r>
            <w:proofErr w:type="spellEnd"/>
            <w:r>
              <w:t>(int result)</w:t>
            </w:r>
          </w:p>
          <w:p w14:paraId="1FB0452C" w14:textId="77777777" w:rsidR="00966248" w:rsidRDefault="00966248" w:rsidP="00966248">
            <w:pPr>
              <w:pStyle w:val="af8"/>
              <w:numPr>
                <w:ilvl w:val="0"/>
                <w:numId w:val="43"/>
              </w:numPr>
            </w:pPr>
            <w:r>
              <w:t>{</w:t>
            </w:r>
          </w:p>
          <w:p w14:paraId="485A5E1C" w14:textId="0AAA8CBA" w:rsidR="00047164" w:rsidRDefault="00966248" w:rsidP="00047164">
            <w:pPr>
              <w:pStyle w:val="af8"/>
              <w:numPr>
                <w:ilvl w:val="0"/>
                <w:numId w:val="43"/>
              </w:numPr>
            </w:pPr>
            <w:r>
              <w:t xml:space="preserve">  </w:t>
            </w:r>
            <w:r w:rsidR="00047164">
              <w:rPr>
                <w:rFonts w:ascii="ＭＳ 明朝" w:eastAsia="ＭＳ 明朝" w:hAnsi="ＭＳ 明朝" w:cs="ＭＳ 明朝" w:hint="eastAsia"/>
              </w:rPr>
              <w:t>/</w:t>
            </w:r>
            <w:r w:rsidR="00047164">
              <w:rPr>
                <w:rFonts w:ascii="ＭＳ 明朝" w:eastAsia="ＭＳ 明朝" w:hAnsi="ＭＳ 明朝" w:cs="ＭＳ 明朝"/>
              </w:rPr>
              <w:t xml:space="preserve">* </w:t>
            </w:r>
            <w:r w:rsidR="00047164">
              <w:rPr>
                <w:rFonts w:ascii="ＭＳ 明朝" w:eastAsia="ＭＳ 明朝" w:hAnsi="ＭＳ 明朝" w:cs="ＭＳ 明朝" w:hint="eastAsia"/>
              </w:rPr>
              <w:t>中略</w:t>
            </w:r>
            <w:r w:rsidR="00047164">
              <w:rPr>
                <w:rFonts w:ascii="ＭＳ 明朝" w:eastAsia="ＭＳ 明朝" w:hAnsi="ＭＳ 明朝" w:cs="ＭＳ 明朝"/>
              </w:rPr>
              <w:t xml:space="preserve"> */</w:t>
            </w:r>
          </w:p>
          <w:p w14:paraId="5F3C764D" w14:textId="77777777" w:rsidR="00966248" w:rsidRDefault="00966248" w:rsidP="00966248">
            <w:pPr>
              <w:pStyle w:val="af8"/>
              <w:numPr>
                <w:ilvl w:val="0"/>
                <w:numId w:val="43"/>
              </w:numPr>
            </w:pPr>
            <w:r>
              <w:t xml:space="preserve">  return SUCCESSFUL;</w:t>
            </w:r>
          </w:p>
          <w:p w14:paraId="2D934389" w14:textId="77777777" w:rsidR="00966248" w:rsidRDefault="00966248" w:rsidP="00966248">
            <w:pPr>
              <w:pStyle w:val="af8"/>
              <w:numPr>
                <w:ilvl w:val="0"/>
                <w:numId w:val="43"/>
              </w:numPr>
            </w:pPr>
            <w:r>
              <w:t>}</w:t>
            </w:r>
          </w:p>
          <w:p w14:paraId="0592B744" w14:textId="77777777" w:rsidR="00966248" w:rsidRDefault="00966248" w:rsidP="00966248">
            <w:pPr>
              <w:pStyle w:val="af8"/>
              <w:numPr>
                <w:ilvl w:val="0"/>
                <w:numId w:val="43"/>
              </w:numPr>
            </w:pPr>
          </w:p>
          <w:p w14:paraId="688D4CAB" w14:textId="77777777" w:rsidR="00966248" w:rsidRDefault="00966248" w:rsidP="00966248">
            <w:pPr>
              <w:pStyle w:val="af8"/>
              <w:numPr>
                <w:ilvl w:val="0"/>
                <w:numId w:val="43"/>
              </w:numPr>
            </w:pPr>
            <w:r>
              <w:t xml:space="preserve">/** </w:t>
            </w:r>
            <w:r>
              <w:rPr>
                <w:rFonts w:ascii="ＭＳ 明朝" w:eastAsia="ＭＳ 明朝" w:hAnsi="ＭＳ 明朝" w:cs="ＭＳ 明朝" w:hint="eastAsia"/>
              </w:rPr>
              <w:t>キューのデータ領域全てを解放する関数</w:t>
            </w:r>
            <w:r>
              <w:t xml:space="preserve"> */</w:t>
            </w:r>
          </w:p>
          <w:p w14:paraId="0FC33954" w14:textId="77777777" w:rsidR="00966248" w:rsidRDefault="00966248" w:rsidP="00966248">
            <w:pPr>
              <w:pStyle w:val="af8"/>
              <w:numPr>
                <w:ilvl w:val="0"/>
                <w:numId w:val="43"/>
              </w:numPr>
            </w:pPr>
            <w:r>
              <w:t xml:space="preserve">void </w:t>
            </w:r>
            <w:proofErr w:type="spellStart"/>
            <w:r>
              <w:t>freeQueue</w:t>
            </w:r>
            <w:proofErr w:type="spellEnd"/>
            <w:r>
              <w:t>(void)</w:t>
            </w:r>
          </w:p>
          <w:p w14:paraId="4F7B12FF" w14:textId="77777777" w:rsidR="00966248" w:rsidRDefault="00966248" w:rsidP="00966248">
            <w:pPr>
              <w:pStyle w:val="af8"/>
              <w:numPr>
                <w:ilvl w:val="0"/>
                <w:numId w:val="43"/>
              </w:numPr>
            </w:pPr>
            <w:r>
              <w:t>{</w:t>
            </w:r>
          </w:p>
          <w:p w14:paraId="3F94A56A" w14:textId="77777777" w:rsidR="00966248" w:rsidRDefault="00966248" w:rsidP="00966248">
            <w:pPr>
              <w:pStyle w:val="af8"/>
              <w:numPr>
                <w:ilvl w:val="0"/>
                <w:numId w:val="43"/>
              </w:numPr>
            </w:pPr>
            <w:r>
              <w:t xml:space="preserve">  Queue* </w:t>
            </w:r>
            <w:proofErr w:type="spellStart"/>
            <w:r>
              <w:t>this_queue</w:t>
            </w:r>
            <w:proofErr w:type="spellEnd"/>
            <w:r>
              <w:t>;</w:t>
            </w:r>
          </w:p>
          <w:p w14:paraId="7D94499F" w14:textId="2659B767" w:rsidR="00047164" w:rsidRDefault="00047164" w:rsidP="00966248">
            <w:pPr>
              <w:pStyle w:val="af8"/>
              <w:numPr>
                <w:ilvl w:val="0"/>
                <w:numId w:val="43"/>
              </w:numPr>
            </w:pPr>
            <w:r>
              <w:rPr>
                <w:rFonts w:ascii="ＭＳ 明朝" w:eastAsia="ＭＳ 明朝" w:hAnsi="ＭＳ 明朝" w:cs="ＭＳ 明朝" w:hint="eastAsia"/>
              </w:rPr>
              <w:t xml:space="preserve"> </w:t>
            </w:r>
            <w:r>
              <w:rPr>
                <w:rFonts w:ascii="ＭＳ 明朝" w:eastAsia="ＭＳ 明朝" w:hAnsi="ＭＳ 明朝" w:cs="ＭＳ 明朝"/>
              </w:rPr>
              <w:t xml:space="preserve"> /* </w:t>
            </w:r>
            <w:r>
              <w:rPr>
                <w:rFonts w:ascii="ＭＳ 明朝" w:eastAsia="ＭＳ 明朝" w:hAnsi="ＭＳ 明朝" w:cs="ＭＳ 明朝" w:hint="eastAsia"/>
              </w:rPr>
              <w:t>中略</w:t>
            </w:r>
            <w:r>
              <w:rPr>
                <w:rFonts w:ascii="ＭＳ 明朝" w:eastAsia="ＭＳ 明朝" w:hAnsi="ＭＳ 明朝" w:cs="ＭＳ 明朝"/>
              </w:rPr>
              <w:t xml:space="preserve"> */</w:t>
            </w:r>
          </w:p>
          <w:p w14:paraId="3F1AB815" w14:textId="77777777" w:rsidR="00966248" w:rsidRDefault="00966248" w:rsidP="00966248">
            <w:pPr>
              <w:pStyle w:val="af8"/>
              <w:numPr>
                <w:ilvl w:val="0"/>
                <w:numId w:val="43"/>
              </w:numPr>
            </w:pPr>
            <w:r>
              <w:t>}</w:t>
            </w:r>
          </w:p>
          <w:p w14:paraId="7F14CF26" w14:textId="77777777" w:rsidR="00966248" w:rsidRDefault="00966248" w:rsidP="00966248">
            <w:pPr>
              <w:pStyle w:val="af8"/>
              <w:numPr>
                <w:ilvl w:val="0"/>
                <w:numId w:val="43"/>
              </w:numPr>
            </w:pPr>
            <w:r>
              <w:t>int main(void)</w:t>
            </w:r>
          </w:p>
          <w:p w14:paraId="5C5BD69F" w14:textId="77777777" w:rsidR="00966248" w:rsidRDefault="00966248" w:rsidP="00966248">
            <w:pPr>
              <w:pStyle w:val="af8"/>
              <w:numPr>
                <w:ilvl w:val="0"/>
                <w:numId w:val="43"/>
              </w:numPr>
            </w:pPr>
            <w:r>
              <w:t>{</w:t>
            </w:r>
          </w:p>
          <w:p w14:paraId="4A45684E" w14:textId="77777777" w:rsidR="00966248" w:rsidRDefault="00966248" w:rsidP="00966248">
            <w:pPr>
              <w:pStyle w:val="af8"/>
              <w:numPr>
                <w:ilvl w:val="0"/>
                <w:numId w:val="43"/>
              </w:numPr>
            </w:pPr>
            <w:r>
              <w:t xml:space="preserve">  int result;</w:t>
            </w:r>
          </w:p>
          <w:p w14:paraId="63BF4A4E" w14:textId="77777777" w:rsidR="00966248" w:rsidRDefault="00966248" w:rsidP="00966248">
            <w:pPr>
              <w:pStyle w:val="af8"/>
              <w:numPr>
                <w:ilvl w:val="0"/>
                <w:numId w:val="43"/>
              </w:numPr>
            </w:pPr>
            <w:r>
              <w:t xml:space="preserve">  result = enqueue(1); </w:t>
            </w:r>
            <w:proofErr w:type="spellStart"/>
            <w:r>
              <w:t>showQueue</w:t>
            </w:r>
            <w:proofErr w:type="spellEnd"/>
            <w:r>
              <w:t xml:space="preserve">(); </w:t>
            </w:r>
            <w:proofErr w:type="spellStart"/>
            <w:r>
              <w:t>printf</w:t>
            </w:r>
            <w:proofErr w:type="spellEnd"/>
            <w:r>
              <w:t xml:space="preserve">("&lt;-1"); </w:t>
            </w:r>
            <w:proofErr w:type="spellStart"/>
            <w:r>
              <w:t>showResult</w:t>
            </w:r>
            <w:proofErr w:type="spellEnd"/>
            <w:r>
              <w:t>(result);</w:t>
            </w:r>
          </w:p>
          <w:p w14:paraId="3C928799" w14:textId="77777777" w:rsidR="00966248" w:rsidRDefault="00966248" w:rsidP="00966248">
            <w:pPr>
              <w:pStyle w:val="af8"/>
              <w:numPr>
                <w:ilvl w:val="0"/>
                <w:numId w:val="43"/>
              </w:numPr>
            </w:pPr>
            <w:r>
              <w:t xml:space="preserve">  result = enqueue(2); </w:t>
            </w:r>
            <w:proofErr w:type="spellStart"/>
            <w:r>
              <w:t>showQueue</w:t>
            </w:r>
            <w:proofErr w:type="spellEnd"/>
            <w:r>
              <w:t xml:space="preserve">(); </w:t>
            </w:r>
            <w:proofErr w:type="spellStart"/>
            <w:r>
              <w:t>printf</w:t>
            </w:r>
            <w:proofErr w:type="spellEnd"/>
            <w:r>
              <w:t xml:space="preserve">("&lt;-2"); </w:t>
            </w:r>
            <w:proofErr w:type="spellStart"/>
            <w:r>
              <w:t>showResult</w:t>
            </w:r>
            <w:proofErr w:type="spellEnd"/>
            <w:r>
              <w:t>(result);</w:t>
            </w:r>
          </w:p>
          <w:p w14:paraId="5C68DCAF" w14:textId="77777777" w:rsidR="00966248" w:rsidRDefault="00966248" w:rsidP="00966248">
            <w:pPr>
              <w:pStyle w:val="af8"/>
              <w:numPr>
                <w:ilvl w:val="0"/>
                <w:numId w:val="43"/>
              </w:numPr>
            </w:pPr>
            <w:r>
              <w:t xml:space="preserve">  result = enqueue(3); </w:t>
            </w:r>
            <w:proofErr w:type="spellStart"/>
            <w:r>
              <w:t>showQueue</w:t>
            </w:r>
            <w:proofErr w:type="spellEnd"/>
            <w:r>
              <w:t xml:space="preserve">(); </w:t>
            </w:r>
            <w:proofErr w:type="spellStart"/>
            <w:r>
              <w:t>printf</w:t>
            </w:r>
            <w:proofErr w:type="spellEnd"/>
            <w:r>
              <w:t xml:space="preserve">("&lt;-3"); </w:t>
            </w:r>
            <w:proofErr w:type="spellStart"/>
            <w:r>
              <w:t>showResult</w:t>
            </w:r>
            <w:proofErr w:type="spellEnd"/>
            <w:r>
              <w:t>(result);</w:t>
            </w:r>
          </w:p>
          <w:p w14:paraId="3DE71930" w14:textId="77777777" w:rsidR="00966248" w:rsidRDefault="00966248" w:rsidP="00966248">
            <w:pPr>
              <w:pStyle w:val="af8"/>
              <w:numPr>
                <w:ilvl w:val="0"/>
                <w:numId w:val="43"/>
              </w:numPr>
            </w:pPr>
            <w:r>
              <w:t xml:space="preserve">  result = enqueue(4); </w:t>
            </w:r>
            <w:proofErr w:type="spellStart"/>
            <w:r>
              <w:t>showQueue</w:t>
            </w:r>
            <w:proofErr w:type="spellEnd"/>
            <w:r>
              <w:t xml:space="preserve">(); </w:t>
            </w:r>
            <w:proofErr w:type="spellStart"/>
            <w:r>
              <w:t>printf</w:t>
            </w:r>
            <w:proofErr w:type="spellEnd"/>
            <w:r>
              <w:t xml:space="preserve">("&lt;-4"); </w:t>
            </w:r>
            <w:proofErr w:type="spellStart"/>
            <w:r>
              <w:t>showResult</w:t>
            </w:r>
            <w:proofErr w:type="spellEnd"/>
            <w:r>
              <w:t>(result);</w:t>
            </w:r>
          </w:p>
          <w:p w14:paraId="65BE2AB1" w14:textId="77777777" w:rsidR="00966248" w:rsidRDefault="00966248" w:rsidP="00966248">
            <w:pPr>
              <w:pStyle w:val="af8"/>
              <w:numPr>
                <w:ilvl w:val="0"/>
                <w:numId w:val="43"/>
              </w:numPr>
            </w:pPr>
            <w:r>
              <w:t xml:space="preserve">  result = enqueue(5); </w:t>
            </w:r>
            <w:proofErr w:type="spellStart"/>
            <w:r>
              <w:t>showQueue</w:t>
            </w:r>
            <w:proofErr w:type="spellEnd"/>
            <w:r>
              <w:t xml:space="preserve">(); </w:t>
            </w:r>
            <w:proofErr w:type="spellStart"/>
            <w:r>
              <w:t>printf</w:t>
            </w:r>
            <w:proofErr w:type="spellEnd"/>
            <w:r>
              <w:t xml:space="preserve">("&lt;-5"); </w:t>
            </w:r>
            <w:proofErr w:type="spellStart"/>
            <w:r>
              <w:t>showResult</w:t>
            </w:r>
            <w:proofErr w:type="spellEnd"/>
            <w:r>
              <w:t>(result);</w:t>
            </w:r>
          </w:p>
          <w:p w14:paraId="4B78A37D" w14:textId="77777777" w:rsidR="00966248" w:rsidRDefault="00966248" w:rsidP="00966248">
            <w:pPr>
              <w:pStyle w:val="af8"/>
              <w:numPr>
                <w:ilvl w:val="0"/>
                <w:numId w:val="43"/>
              </w:numPr>
            </w:pPr>
            <w:r>
              <w:t xml:space="preserve">  result = enqueue(0); </w:t>
            </w:r>
            <w:proofErr w:type="spellStart"/>
            <w:r>
              <w:t>showQueue</w:t>
            </w:r>
            <w:proofErr w:type="spellEnd"/>
            <w:r>
              <w:t xml:space="preserve">(); </w:t>
            </w:r>
            <w:proofErr w:type="spellStart"/>
            <w:r>
              <w:t>printf</w:t>
            </w:r>
            <w:proofErr w:type="spellEnd"/>
            <w:r>
              <w:t xml:space="preserve">("&lt;-0"); </w:t>
            </w:r>
            <w:proofErr w:type="spellStart"/>
            <w:r>
              <w:t>showResult</w:t>
            </w:r>
            <w:proofErr w:type="spellEnd"/>
            <w:r>
              <w:t>(result);</w:t>
            </w:r>
          </w:p>
          <w:p w14:paraId="6E24CE6B" w14:textId="77777777" w:rsidR="00966248" w:rsidRDefault="00966248" w:rsidP="00966248">
            <w:pPr>
              <w:pStyle w:val="af8"/>
              <w:numPr>
                <w:ilvl w:val="0"/>
                <w:numId w:val="43"/>
              </w:numPr>
            </w:pPr>
            <w:r>
              <w:t xml:space="preserve">  result = dequeue(); </w:t>
            </w:r>
            <w:proofErr w:type="spellStart"/>
            <w:r>
              <w:t>showQueue</w:t>
            </w:r>
            <w:proofErr w:type="spellEnd"/>
            <w:r>
              <w:t xml:space="preserve">(); </w:t>
            </w:r>
            <w:proofErr w:type="spellStart"/>
            <w:r>
              <w:t>printf</w:t>
            </w:r>
            <w:proofErr w:type="spellEnd"/>
            <w:r>
              <w:t xml:space="preserve">("-&gt;%d", result); </w:t>
            </w:r>
            <w:proofErr w:type="spellStart"/>
            <w:r>
              <w:t>showResult</w:t>
            </w:r>
            <w:proofErr w:type="spellEnd"/>
            <w:r>
              <w:t>(result);</w:t>
            </w:r>
          </w:p>
          <w:p w14:paraId="150FE12D" w14:textId="77777777" w:rsidR="00966248" w:rsidRDefault="00966248" w:rsidP="00966248">
            <w:pPr>
              <w:pStyle w:val="af8"/>
              <w:numPr>
                <w:ilvl w:val="0"/>
                <w:numId w:val="43"/>
              </w:numPr>
            </w:pPr>
            <w:r>
              <w:t xml:space="preserve">  result = dequeue(); </w:t>
            </w:r>
            <w:proofErr w:type="spellStart"/>
            <w:r>
              <w:t>showQueue</w:t>
            </w:r>
            <w:proofErr w:type="spellEnd"/>
            <w:r>
              <w:t xml:space="preserve">(); </w:t>
            </w:r>
            <w:proofErr w:type="spellStart"/>
            <w:r>
              <w:t>printf</w:t>
            </w:r>
            <w:proofErr w:type="spellEnd"/>
            <w:r>
              <w:t xml:space="preserve">("-&gt;%d", result); </w:t>
            </w:r>
            <w:proofErr w:type="spellStart"/>
            <w:r>
              <w:t>showResult</w:t>
            </w:r>
            <w:proofErr w:type="spellEnd"/>
            <w:r>
              <w:t>(result);</w:t>
            </w:r>
          </w:p>
          <w:p w14:paraId="1D3E2A08" w14:textId="77777777" w:rsidR="00966248" w:rsidRDefault="00966248" w:rsidP="00966248">
            <w:pPr>
              <w:pStyle w:val="af8"/>
              <w:numPr>
                <w:ilvl w:val="0"/>
                <w:numId w:val="43"/>
              </w:numPr>
            </w:pPr>
            <w:r>
              <w:t xml:space="preserve">  result = dequeue(); </w:t>
            </w:r>
            <w:proofErr w:type="spellStart"/>
            <w:r>
              <w:t>showQueue</w:t>
            </w:r>
            <w:proofErr w:type="spellEnd"/>
            <w:r>
              <w:t xml:space="preserve">(); </w:t>
            </w:r>
            <w:proofErr w:type="spellStart"/>
            <w:r>
              <w:t>printf</w:t>
            </w:r>
            <w:proofErr w:type="spellEnd"/>
            <w:r>
              <w:t xml:space="preserve">("-&gt;%d", result); </w:t>
            </w:r>
            <w:proofErr w:type="spellStart"/>
            <w:r>
              <w:t>showResult</w:t>
            </w:r>
            <w:proofErr w:type="spellEnd"/>
            <w:r>
              <w:t>(result);</w:t>
            </w:r>
          </w:p>
          <w:p w14:paraId="74DF2E99" w14:textId="77777777" w:rsidR="00966248" w:rsidRDefault="00966248" w:rsidP="00966248">
            <w:pPr>
              <w:pStyle w:val="af8"/>
              <w:numPr>
                <w:ilvl w:val="0"/>
                <w:numId w:val="43"/>
              </w:numPr>
            </w:pPr>
            <w:r>
              <w:t xml:space="preserve">  result = dequeue(); </w:t>
            </w:r>
            <w:proofErr w:type="spellStart"/>
            <w:r>
              <w:t>showQueue</w:t>
            </w:r>
            <w:proofErr w:type="spellEnd"/>
            <w:r>
              <w:t xml:space="preserve">(); </w:t>
            </w:r>
            <w:proofErr w:type="spellStart"/>
            <w:r>
              <w:t>printf</w:t>
            </w:r>
            <w:proofErr w:type="spellEnd"/>
            <w:r>
              <w:t xml:space="preserve">("-&gt;%d", result); </w:t>
            </w:r>
            <w:proofErr w:type="spellStart"/>
            <w:r>
              <w:t>showResult</w:t>
            </w:r>
            <w:proofErr w:type="spellEnd"/>
            <w:r>
              <w:t>(result);</w:t>
            </w:r>
          </w:p>
          <w:p w14:paraId="310B9E8A" w14:textId="77777777" w:rsidR="00966248" w:rsidRDefault="00966248" w:rsidP="00966248">
            <w:pPr>
              <w:pStyle w:val="af8"/>
              <w:numPr>
                <w:ilvl w:val="0"/>
                <w:numId w:val="43"/>
              </w:numPr>
            </w:pPr>
            <w:r>
              <w:t xml:space="preserve">  result = dequeue(); </w:t>
            </w:r>
            <w:proofErr w:type="spellStart"/>
            <w:r>
              <w:t>showQueue</w:t>
            </w:r>
            <w:proofErr w:type="spellEnd"/>
            <w:r>
              <w:t xml:space="preserve">(); </w:t>
            </w:r>
            <w:proofErr w:type="spellStart"/>
            <w:r>
              <w:t>printf</w:t>
            </w:r>
            <w:proofErr w:type="spellEnd"/>
            <w:r>
              <w:t xml:space="preserve">("-&gt;%d", result); </w:t>
            </w:r>
            <w:proofErr w:type="spellStart"/>
            <w:r>
              <w:t>showResult</w:t>
            </w:r>
            <w:proofErr w:type="spellEnd"/>
            <w:r>
              <w:t>(result);</w:t>
            </w:r>
          </w:p>
          <w:p w14:paraId="25CDF0D2" w14:textId="77777777" w:rsidR="00966248" w:rsidRDefault="00966248" w:rsidP="00966248">
            <w:pPr>
              <w:pStyle w:val="af8"/>
              <w:numPr>
                <w:ilvl w:val="0"/>
                <w:numId w:val="43"/>
              </w:numPr>
            </w:pPr>
            <w:r>
              <w:lastRenderedPageBreak/>
              <w:t xml:space="preserve">  result = dequeue(); </w:t>
            </w:r>
            <w:proofErr w:type="spellStart"/>
            <w:r>
              <w:t>showQueue</w:t>
            </w:r>
            <w:proofErr w:type="spellEnd"/>
            <w:r>
              <w:t xml:space="preserve">(); </w:t>
            </w:r>
            <w:proofErr w:type="spellStart"/>
            <w:r>
              <w:t>printf</w:t>
            </w:r>
            <w:proofErr w:type="spellEnd"/>
            <w:r>
              <w:t xml:space="preserve">("-&gt;%d", result); </w:t>
            </w:r>
            <w:proofErr w:type="spellStart"/>
            <w:r>
              <w:t>showResult</w:t>
            </w:r>
            <w:proofErr w:type="spellEnd"/>
            <w:r>
              <w:t>(result);</w:t>
            </w:r>
          </w:p>
          <w:p w14:paraId="689C7636" w14:textId="77777777" w:rsidR="00966248" w:rsidRDefault="00966248" w:rsidP="00966248">
            <w:pPr>
              <w:pStyle w:val="af8"/>
              <w:numPr>
                <w:ilvl w:val="0"/>
                <w:numId w:val="43"/>
              </w:numPr>
            </w:pPr>
            <w:r>
              <w:t xml:space="preserve">  result = enqueue(10); </w:t>
            </w:r>
            <w:proofErr w:type="spellStart"/>
            <w:r>
              <w:t>showQueue</w:t>
            </w:r>
            <w:proofErr w:type="spellEnd"/>
            <w:r>
              <w:t xml:space="preserve">(); </w:t>
            </w:r>
            <w:proofErr w:type="spellStart"/>
            <w:r>
              <w:t>printf</w:t>
            </w:r>
            <w:proofErr w:type="spellEnd"/>
            <w:r>
              <w:t xml:space="preserve">("&lt;-10"); </w:t>
            </w:r>
            <w:proofErr w:type="spellStart"/>
            <w:r>
              <w:t>showResult</w:t>
            </w:r>
            <w:proofErr w:type="spellEnd"/>
            <w:r>
              <w:t>(result);</w:t>
            </w:r>
          </w:p>
          <w:p w14:paraId="556FF239" w14:textId="77777777" w:rsidR="00966248" w:rsidRDefault="00966248" w:rsidP="00966248">
            <w:pPr>
              <w:pStyle w:val="af8"/>
              <w:numPr>
                <w:ilvl w:val="0"/>
                <w:numId w:val="43"/>
              </w:numPr>
            </w:pPr>
            <w:r>
              <w:t xml:space="preserve">  result = enqueue(20); </w:t>
            </w:r>
            <w:proofErr w:type="spellStart"/>
            <w:r>
              <w:t>showQueue</w:t>
            </w:r>
            <w:proofErr w:type="spellEnd"/>
            <w:r>
              <w:t xml:space="preserve">(); </w:t>
            </w:r>
            <w:proofErr w:type="spellStart"/>
            <w:r>
              <w:t>printf</w:t>
            </w:r>
            <w:proofErr w:type="spellEnd"/>
            <w:r>
              <w:t xml:space="preserve">("&lt;-20"); </w:t>
            </w:r>
            <w:proofErr w:type="spellStart"/>
            <w:r>
              <w:t>showResult</w:t>
            </w:r>
            <w:proofErr w:type="spellEnd"/>
            <w:r>
              <w:t>(result);</w:t>
            </w:r>
          </w:p>
          <w:p w14:paraId="42AC512B" w14:textId="77777777" w:rsidR="00966248" w:rsidRDefault="00966248" w:rsidP="00966248">
            <w:pPr>
              <w:pStyle w:val="af8"/>
              <w:numPr>
                <w:ilvl w:val="0"/>
                <w:numId w:val="43"/>
              </w:numPr>
            </w:pPr>
            <w:r>
              <w:t xml:space="preserve">  result = dequeue(); </w:t>
            </w:r>
            <w:proofErr w:type="spellStart"/>
            <w:r>
              <w:t>showQueue</w:t>
            </w:r>
            <w:proofErr w:type="spellEnd"/>
            <w:r>
              <w:t xml:space="preserve">(); </w:t>
            </w:r>
            <w:proofErr w:type="spellStart"/>
            <w:r>
              <w:t>printf</w:t>
            </w:r>
            <w:proofErr w:type="spellEnd"/>
            <w:r>
              <w:t xml:space="preserve">("-&gt;%d", result); </w:t>
            </w:r>
            <w:proofErr w:type="spellStart"/>
            <w:r>
              <w:t>showResult</w:t>
            </w:r>
            <w:proofErr w:type="spellEnd"/>
            <w:r>
              <w:t>(result);</w:t>
            </w:r>
          </w:p>
          <w:p w14:paraId="67B2BE01" w14:textId="77777777" w:rsidR="00966248" w:rsidRDefault="00966248" w:rsidP="00966248">
            <w:pPr>
              <w:pStyle w:val="af8"/>
              <w:numPr>
                <w:ilvl w:val="0"/>
                <w:numId w:val="43"/>
              </w:numPr>
            </w:pPr>
            <w:r>
              <w:t xml:space="preserve">  </w:t>
            </w:r>
            <w:proofErr w:type="spellStart"/>
            <w:r>
              <w:t>freeQueue</w:t>
            </w:r>
            <w:proofErr w:type="spellEnd"/>
            <w:r>
              <w:t>();</w:t>
            </w:r>
          </w:p>
          <w:p w14:paraId="4F300EF8" w14:textId="77777777" w:rsidR="00966248" w:rsidRDefault="00966248" w:rsidP="00966248">
            <w:pPr>
              <w:pStyle w:val="af8"/>
              <w:numPr>
                <w:ilvl w:val="0"/>
                <w:numId w:val="43"/>
              </w:numPr>
            </w:pPr>
            <w:r>
              <w:t xml:space="preserve">  return SUCCESSFUL;</w:t>
            </w:r>
          </w:p>
          <w:p w14:paraId="0D34EF2A" w14:textId="01BB1B6F" w:rsidR="00375C8E" w:rsidRDefault="00966248" w:rsidP="00966248">
            <w:pPr>
              <w:pStyle w:val="af8"/>
              <w:numPr>
                <w:ilvl w:val="0"/>
                <w:numId w:val="43"/>
              </w:numPr>
            </w:pPr>
            <w:r>
              <w:t>}</w:t>
            </w:r>
          </w:p>
        </w:tc>
      </w:tr>
    </w:tbl>
    <w:p w14:paraId="01AA578E" w14:textId="77777777" w:rsidR="00375C8E" w:rsidRDefault="00375C8E" w:rsidP="00431220">
      <w:pPr>
        <w:pStyle w:val="a4"/>
        <w:tabs>
          <w:tab w:val="left" w:pos="2064"/>
        </w:tabs>
      </w:pPr>
    </w:p>
    <w:sectPr w:rsidR="00375C8E" w:rsidSect="003E42E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芦田 和毅" w:date="2023-03-29T21:19:00Z" w:initials="芦田">
    <w:p w14:paraId="2731D9E7" w14:textId="3BDCD0F5" w:rsidR="00301417" w:rsidRDefault="00301417" w:rsidP="00975C0C">
      <w:pPr>
        <w:pStyle w:val="ae"/>
      </w:pPr>
      <w:r>
        <w:rPr>
          <w:rStyle w:val="ad"/>
        </w:rPr>
        <w:annotationRef/>
      </w:r>
      <w:r>
        <w:t>スタイルを見出し1に</w:t>
      </w:r>
      <w:r>
        <w:rPr>
          <w:rFonts w:hint="eastAsia"/>
        </w:rPr>
        <w:t>してください</w:t>
      </w:r>
    </w:p>
  </w:comment>
  <w:comment w:id="3" w:author="芦田 和毅" w:date="2023-03-31T17:09:00Z" w:initials="芦田">
    <w:p w14:paraId="11541CCE" w14:textId="77777777" w:rsidR="00301417" w:rsidRDefault="00301417" w:rsidP="00301417">
      <w:pPr>
        <w:pStyle w:val="ae"/>
      </w:pPr>
      <w:r>
        <w:rPr>
          <w:rStyle w:val="ad"/>
        </w:rPr>
        <w:annotationRef/>
      </w:r>
      <w:r>
        <w:t>スタイルを見出し2にしてください．</w:t>
      </w:r>
    </w:p>
  </w:comment>
  <w:comment w:id="4" w:author="芦田 和毅_長野" w:date="2023-04-03T10:38:00Z" w:initials="芦田">
    <w:p w14:paraId="07FE8DB7" w14:textId="77777777" w:rsidR="00301417" w:rsidRDefault="00301417">
      <w:pPr>
        <w:pStyle w:val="ae"/>
      </w:pPr>
      <w:r>
        <w:rPr>
          <w:rStyle w:val="ad"/>
        </w:rPr>
        <w:annotationRef/>
      </w:r>
      <w:r>
        <w:rPr>
          <w:rFonts w:hint="eastAsia"/>
        </w:rPr>
        <w:t>相互参照を使って図1とリンクさせておくようにしましょう．</w:t>
      </w:r>
    </w:p>
    <w:p w14:paraId="112FF719" w14:textId="03335977" w:rsidR="00301417" w:rsidRDefault="00301417">
      <w:pPr>
        <w:pStyle w:val="ae"/>
      </w:pPr>
      <w:r>
        <w:rPr>
          <w:rFonts w:hint="eastAsia"/>
        </w:rPr>
        <w:t>また，図中の文字は本文の文字と同じくらいの大きさにすることが肝要です．</w:t>
      </w:r>
    </w:p>
  </w:comment>
  <w:comment w:id="13" w:author="芦田 和毅_長野" w:date="2023-04-03T10:39:00Z" w:initials="芦田">
    <w:p w14:paraId="63FBE9FE" w14:textId="34546ADC" w:rsidR="00301417" w:rsidRDefault="00301417">
      <w:pPr>
        <w:pStyle w:val="ae"/>
      </w:pPr>
      <w:r>
        <w:rPr>
          <w:rStyle w:val="ad"/>
        </w:rPr>
        <w:annotationRef/>
      </w:r>
      <w:r>
        <w:rPr>
          <w:rFonts w:hint="eastAsia"/>
        </w:rPr>
        <w:t>表も相互参照でリンクしましょう．また，表内の見出しはゴシックにしてください．</w:t>
      </w:r>
    </w:p>
  </w:comment>
  <w:comment w:id="18" w:author="芦田 和毅_長野" w:date="2023-04-03T10:40:00Z" w:initials="芦田">
    <w:p w14:paraId="6B2FDF15" w14:textId="77777777" w:rsidR="00301417" w:rsidRDefault="00301417">
      <w:pPr>
        <w:pStyle w:val="ae"/>
      </w:pPr>
      <w:r>
        <w:rPr>
          <w:rStyle w:val="ad"/>
        </w:rPr>
        <w:annotationRef/>
      </w:r>
      <w:r>
        <w:rPr>
          <w:rFonts w:hint="eastAsia"/>
        </w:rPr>
        <w:t>プログラムリストも相互参照させましょう．プログラムリストには行番号を付すようにしましょう．</w:t>
      </w:r>
    </w:p>
    <w:p w14:paraId="25943C9C" w14:textId="139A6BA1" w:rsidR="00301417" w:rsidRDefault="00301417">
      <w:pPr>
        <w:pStyle w:val="ae"/>
      </w:pPr>
      <w:r>
        <w:rPr>
          <w:rFonts w:hint="eastAsia"/>
        </w:rPr>
        <w:t>それから，プログラムリストは1セルの表として作成してください．その後，そのセルにプログラムをペーストし，さらにはスタイルを「プログラムリスト」にしてください．最後に文章の番号書式を1</w:t>
      </w:r>
      <w:r>
        <w:t>,2,…</w:t>
      </w:r>
      <w:r>
        <w:rPr>
          <w:rFonts w:hint="eastAsia"/>
        </w:rPr>
        <w:t>のものにしてください．</w:t>
      </w:r>
    </w:p>
  </w:comment>
  <w:comment w:id="19" w:author="芦田 和毅_長野" w:date="2023-04-03T10:46:00Z" w:initials="芦田">
    <w:p w14:paraId="2797B11F" w14:textId="0172C0CA" w:rsidR="00301417" w:rsidRDefault="00301417">
      <w:pPr>
        <w:pStyle w:val="ae"/>
      </w:pPr>
      <w:r>
        <w:rPr>
          <w:rStyle w:val="ad"/>
        </w:rPr>
        <w:annotationRef/>
      </w:r>
    </w:p>
  </w:comment>
  <w:comment w:id="28" w:author="芦田 和毅_長野" w:date="2023-04-03T10:47:00Z" w:initials="芦田">
    <w:p w14:paraId="2A5AC6A6" w14:textId="21E49367" w:rsidR="00301417" w:rsidRDefault="00301417">
      <w:pPr>
        <w:pStyle w:val="ae"/>
      </w:pPr>
      <w:r>
        <w:rPr>
          <w:rStyle w:val="ad"/>
        </w:rPr>
        <w:annotationRef/>
      </w:r>
      <w:r>
        <w:rPr>
          <w:rFonts w:hint="eastAsia"/>
        </w:rPr>
        <w:t>実行結果は，スタイルを「実行結果」にしてください．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1D9E7" w15:done="0"/>
  <w15:commentEx w15:paraId="11541CCE" w15:done="0"/>
  <w15:commentEx w15:paraId="112FF719" w15:done="0"/>
  <w15:commentEx w15:paraId="63FBE9FE" w15:done="0"/>
  <w15:commentEx w15:paraId="25943C9C" w15:done="0"/>
  <w15:commentEx w15:paraId="2797B11F" w15:paraIdParent="25943C9C" w15:done="0"/>
  <w15:commentEx w15:paraId="2A5AC6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29E9" w16cex:dateUtc="2023-03-29T12:19:00Z"/>
  <w16cex:commentExtensible w16cex:durableId="27D19238" w16cex:dateUtc="2023-03-31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1D9E7" w16cid:durableId="27CF29E9"/>
  <w16cid:commentId w16cid:paraId="11541CCE" w16cid:durableId="27D19238"/>
  <w16cid:commentId w16cid:paraId="112FF719" w16cid:durableId="27D52B38"/>
  <w16cid:commentId w16cid:paraId="63FBE9FE" w16cid:durableId="27D52B6C"/>
  <w16cid:commentId w16cid:paraId="25943C9C" w16cid:durableId="27D52B9C"/>
  <w16cid:commentId w16cid:paraId="2797B11F" w16cid:durableId="27D52D1F"/>
  <w16cid:commentId w16cid:paraId="2A5AC6A6" w16cid:durableId="27D52D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8F119" w14:textId="77777777" w:rsidR="00524472" w:rsidRDefault="00524472" w:rsidP="00CF36BA">
      <w:r>
        <w:separator/>
      </w:r>
    </w:p>
  </w:endnote>
  <w:endnote w:type="continuationSeparator" w:id="0">
    <w:p w14:paraId="37CCE1B3" w14:textId="77777777" w:rsidR="00524472" w:rsidRDefault="00524472" w:rsidP="00CF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Unicode MS">
    <w:panose1 w:val="020B0604020202020204"/>
    <w:charset w:val="80"/>
    <w:family w:val="modern"/>
    <w:pitch w:val="variable"/>
    <w:sig w:usb0="F7FFAEFF" w:usb1="F9DFFFFF" w:usb2="0000007F" w:usb3="00000000" w:csb0="003F01FF" w:csb1="00000000"/>
  </w:font>
  <w:font w:name="BIZ UDゴシック">
    <w:panose1 w:val="020B0400000000000000"/>
    <w:charset w:val="80"/>
    <w:family w:val="modern"/>
    <w:pitch w:val="fixed"/>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633013"/>
      <w:docPartObj>
        <w:docPartGallery w:val="Page Numbers (Bottom of Page)"/>
        <w:docPartUnique/>
      </w:docPartObj>
    </w:sdtPr>
    <w:sdtEndPr/>
    <w:sdtContent>
      <w:p w14:paraId="2C44A9EC" w14:textId="1132DE36" w:rsidR="00301417" w:rsidRDefault="00301417">
        <w:pPr>
          <w:pStyle w:val="aa"/>
          <w:jc w:val="center"/>
        </w:pPr>
        <w:r>
          <w:fldChar w:fldCharType="begin"/>
        </w:r>
        <w:r>
          <w:instrText>PAGE   \* MERGEFORMAT</w:instrText>
        </w:r>
        <w:r>
          <w:fldChar w:fldCharType="separate"/>
        </w:r>
        <w:r w:rsidRPr="001E7527">
          <w:rPr>
            <w:noProof/>
            <w:lang w:val="ja-JP"/>
          </w:rPr>
          <w:t>1</w:t>
        </w:r>
        <w:r>
          <w:fldChar w:fldCharType="end"/>
        </w:r>
      </w:p>
    </w:sdtContent>
  </w:sdt>
  <w:p w14:paraId="61378B1D" w14:textId="77777777" w:rsidR="00301417" w:rsidRDefault="0030141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58FD" w14:textId="77777777" w:rsidR="00524472" w:rsidRDefault="00524472" w:rsidP="00CF36BA">
      <w:r>
        <w:separator/>
      </w:r>
    </w:p>
  </w:footnote>
  <w:footnote w:type="continuationSeparator" w:id="0">
    <w:p w14:paraId="56850AE9" w14:textId="77777777" w:rsidR="00524472" w:rsidRDefault="00524472" w:rsidP="00CF3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29F"/>
    <w:multiLevelType w:val="hybridMultilevel"/>
    <w:tmpl w:val="350EC4CC"/>
    <w:lvl w:ilvl="0" w:tplc="04090001">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1" w15:restartNumberingAfterBreak="0">
    <w:nsid w:val="0F4A4CF7"/>
    <w:multiLevelType w:val="hybridMultilevel"/>
    <w:tmpl w:val="AA10CBC0"/>
    <w:lvl w:ilvl="0" w:tplc="C922C8A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04B4C3D"/>
    <w:multiLevelType w:val="multilevel"/>
    <w:tmpl w:val="CF26700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2475520"/>
    <w:multiLevelType w:val="hybridMultilevel"/>
    <w:tmpl w:val="E62A6FA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33E5516"/>
    <w:multiLevelType w:val="hybridMultilevel"/>
    <w:tmpl w:val="D47E7294"/>
    <w:lvl w:ilvl="0" w:tplc="FFFFFFFF">
      <w:start w:val="1"/>
      <w:numFmt w:val="decimal"/>
      <w:lvlText w:val="%1"/>
      <w:lvlJc w:val="left"/>
      <w:pPr>
        <w:ind w:left="931" w:hanging="440"/>
      </w:pPr>
      <w:rPr>
        <w:rFonts w:hint="eastAsia"/>
      </w:rPr>
    </w:lvl>
    <w:lvl w:ilvl="1" w:tplc="04090017" w:tentative="1">
      <w:start w:val="1"/>
      <w:numFmt w:val="aiueoFullWidth"/>
      <w:lvlText w:val="(%2)"/>
      <w:lvlJc w:val="left"/>
      <w:pPr>
        <w:ind w:left="1371" w:hanging="440"/>
      </w:pPr>
    </w:lvl>
    <w:lvl w:ilvl="2" w:tplc="04090011" w:tentative="1">
      <w:start w:val="1"/>
      <w:numFmt w:val="decimalEnclosedCircle"/>
      <w:lvlText w:val="%3"/>
      <w:lvlJc w:val="left"/>
      <w:pPr>
        <w:ind w:left="1811" w:hanging="440"/>
      </w:pPr>
    </w:lvl>
    <w:lvl w:ilvl="3" w:tplc="0409000F" w:tentative="1">
      <w:start w:val="1"/>
      <w:numFmt w:val="decimal"/>
      <w:lvlText w:val="%4."/>
      <w:lvlJc w:val="left"/>
      <w:pPr>
        <w:ind w:left="2251" w:hanging="440"/>
      </w:pPr>
    </w:lvl>
    <w:lvl w:ilvl="4" w:tplc="04090017" w:tentative="1">
      <w:start w:val="1"/>
      <w:numFmt w:val="aiueoFullWidth"/>
      <w:lvlText w:val="(%5)"/>
      <w:lvlJc w:val="left"/>
      <w:pPr>
        <w:ind w:left="2691" w:hanging="440"/>
      </w:pPr>
    </w:lvl>
    <w:lvl w:ilvl="5" w:tplc="04090011" w:tentative="1">
      <w:start w:val="1"/>
      <w:numFmt w:val="decimalEnclosedCircle"/>
      <w:lvlText w:val="%6"/>
      <w:lvlJc w:val="left"/>
      <w:pPr>
        <w:ind w:left="3131" w:hanging="440"/>
      </w:pPr>
    </w:lvl>
    <w:lvl w:ilvl="6" w:tplc="0409000F" w:tentative="1">
      <w:start w:val="1"/>
      <w:numFmt w:val="decimal"/>
      <w:lvlText w:val="%7."/>
      <w:lvlJc w:val="left"/>
      <w:pPr>
        <w:ind w:left="3571" w:hanging="440"/>
      </w:pPr>
    </w:lvl>
    <w:lvl w:ilvl="7" w:tplc="04090017" w:tentative="1">
      <w:start w:val="1"/>
      <w:numFmt w:val="aiueoFullWidth"/>
      <w:lvlText w:val="(%8)"/>
      <w:lvlJc w:val="left"/>
      <w:pPr>
        <w:ind w:left="4011" w:hanging="440"/>
      </w:pPr>
    </w:lvl>
    <w:lvl w:ilvl="8" w:tplc="04090011" w:tentative="1">
      <w:start w:val="1"/>
      <w:numFmt w:val="decimalEnclosedCircle"/>
      <w:lvlText w:val="%9"/>
      <w:lvlJc w:val="left"/>
      <w:pPr>
        <w:ind w:left="4451" w:hanging="440"/>
      </w:pPr>
    </w:lvl>
  </w:abstractNum>
  <w:abstractNum w:abstractNumId="5" w15:restartNumberingAfterBreak="0">
    <w:nsid w:val="163A5627"/>
    <w:multiLevelType w:val="hybridMultilevel"/>
    <w:tmpl w:val="C7908A34"/>
    <w:lvl w:ilvl="0" w:tplc="936C032E">
      <w:start w:val="1"/>
      <w:numFmt w:val="decimal"/>
      <w:lvlText w:val="%1"/>
      <w:lvlJc w:val="left"/>
      <w:pPr>
        <w:ind w:left="440" w:hanging="44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6D479C0"/>
    <w:multiLevelType w:val="hybridMultilevel"/>
    <w:tmpl w:val="BD307D96"/>
    <w:lvl w:ilvl="0" w:tplc="936C032E">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7" w15:restartNumberingAfterBreak="0">
    <w:nsid w:val="17332589"/>
    <w:multiLevelType w:val="hybridMultilevel"/>
    <w:tmpl w:val="DA2C4504"/>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 w15:restartNumberingAfterBreak="0">
    <w:nsid w:val="26B77C04"/>
    <w:multiLevelType w:val="hybridMultilevel"/>
    <w:tmpl w:val="CFD0E992"/>
    <w:lvl w:ilvl="0" w:tplc="936C032E">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9" w15:restartNumberingAfterBreak="0">
    <w:nsid w:val="2A583395"/>
    <w:multiLevelType w:val="hybridMultilevel"/>
    <w:tmpl w:val="E5F45B12"/>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0" w15:restartNumberingAfterBreak="0">
    <w:nsid w:val="2D9B4DDB"/>
    <w:multiLevelType w:val="multilevel"/>
    <w:tmpl w:val="EAE4E940"/>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1194CE2"/>
    <w:multiLevelType w:val="hybridMultilevel"/>
    <w:tmpl w:val="8522F010"/>
    <w:lvl w:ilvl="0" w:tplc="936C032E">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3DE6519B"/>
    <w:multiLevelType w:val="hybridMultilevel"/>
    <w:tmpl w:val="8D14AFCA"/>
    <w:lvl w:ilvl="0" w:tplc="936C032E">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3" w15:restartNumberingAfterBreak="0">
    <w:nsid w:val="3F5D270F"/>
    <w:multiLevelType w:val="hybridMultilevel"/>
    <w:tmpl w:val="5B426BCC"/>
    <w:lvl w:ilvl="0" w:tplc="FFFFFFF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4" w15:restartNumberingAfterBreak="0">
    <w:nsid w:val="4ACB1EFB"/>
    <w:multiLevelType w:val="hybridMultilevel"/>
    <w:tmpl w:val="804A013E"/>
    <w:lvl w:ilvl="0" w:tplc="04090001">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15" w15:restartNumberingAfterBreak="0">
    <w:nsid w:val="5D8E623F"/>
    <w:multiLevelType w:val="hybridMultilevel"/>
    <w:tmpl w:val="C24C896A"/>
    <w:lvl w:ilvl="0" w:tplc="936C032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354EC7"/>
    <w:multiLevelType w:val="hybridMultilevel"/>
    <w:tmpl w:val="E3F4CC6A"/>
    <w:lvl w:ilvl="0" w:tplc="04090001">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17" w15:restartNumberingAfterBreak="0">
    <w:nsid w:val="5FA21A88"/>
    <w:multiLevelType w:val="hybridMultilevel"/>
    <w:tmpl w:val="1CECF814"/>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8" w15:restartNumberingAfterBreak="0">
    <w:nsid w:val="63A16E61"/>
    <w:multiLevelType w:val="hybridMultilevel"/>
    <w:tmpl w:val="05307D96"/>
    <w:lvl w:ilvl="0" w:tplc="936C032E">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65B06365"/>
    <w:multiLevelType w:val="hybridMultilevel"/>
    <w:tmpl w:val="E0361AFE"/>
    <w:lvl w:ilvl="0" w:tplc="FFFFFFFF">
      <w:start w:val="1"/>
      <w:numFmt w:val="decimal"/>
      <w:lvlText w:val="%1"/>
      <w:lvlJc w:val="left"/>
      <w:pPr>
        <w:ind w:left="440" w:hanging="440"/>
      </w:pPr>
      <w:rPr>
        <w:rFonts w:hint="eastAsia"/>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66C2698E"/>
    <w:multiLevelType w:val="hybridMultilevel"/>
    <w:tmpl w:val="DA2C4504"/>
    <w:lvl w:ilvl="0" w:tplc="936C032E">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675F7193"/>
    <w:multiLevelType w:val="multilevel"/>
    <w:tmpl w:val="0328743C"/>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CFA0FB3"/>
    <w:multiLevelType w:val="multilevel"/>
    <w:tmpl w:val="2752E47A"/>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10"/>
      </w:pPr>
      <w:rPr>
        <w:rFonts w:hint="eastAsia"/>
      </w:rPr>
    </w:lvl>
    <w:lvl w:ilvl="2">
      <w:start w:val="1"/>
      <w:numFmt w:val="decimal"/>
      <w:pStyle w:val="3"/>
      <w:suff w:val="space"/>
      <w:lvlText w:val="(%3)"/>
      <w:lvlJc w:val="left"/>
      <w:pPr>
        <w:ind w:left="0" w:firstLine="0"/>
      </w:pPr>
      <w:rPr>
        <w:rFonts w:hint="eastAsia"/>
      </w:rPr>
    </w:lvl>
    <w:lvl w:ilvl="3">
      <w:start w:val="1"/>
      <w:numFmt w:val="lowerLetter"/>
      <w:pStyle w:val="4"/>
      <w:suff w:val="space"/>
      <w:lvlText w:val="(%4)"/>
      <w:lvlJc w:val="left"/>
      <w:pPr>
        <w:ind w:left="57" w:hanging="57"/>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756911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73A4F0B"/>
    <w:multiLevelType w:val="hybridMultilevel"/>
    <w:tmpl w:val="1A3CEF7E"/>
    <w:lvl w:ilvl="0" w:tplc="04090001">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25" w15:restartNumberingAfterBreak="0">
    <w:nsid w:val="7DEC2705"/>
    <w:multiLevelType w:val="hybridMultilevel"/>
    <w:tmpl w:val="5F56EE2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35947574">
    <w:abstractNumId w:val="2"/>
  </w:num>
  <w:num w:numId="2" w16cid:durableId="1959794554">
    <w:abstractNumId w:val="21"/>
  </w:num>
  <w:num w:numId="3" w16cid:durableId="355544824">
    <w:abstractNumId w:val="21"/>
    <w:lvlOverride w:ilvl="0">
      <w:lvl w:ilvl="0">
        <w:start w:val="1"/>
        <w:numFmt w:val="decimal"/>
        <w:suff w:val="space"/>
        <w:lvlText w:val="%1."/>
        <w:lvlJc w:val="left"/>
        <w:pPr>
          <w:ind w:left="425" w:hanging="425"/>
        </w:pPr>
        <w:rPr>
          <w:rFonts w:hint="eastAsia"/>
        </w:rPr>
      </w:lvl>
    </w:lvlOverride>
    <w:lvlOverride w:ilvl="1">
      <w:lvl w:ilvl="1">
        <w:start w:val="1"/>
        <w:numFmt w:val="decimal"/>
        <w:suff w:val="space"/>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4" w16cid:durableId="679234104">
    <w:abstractNumId w:val="10"/>
  </w:num>
  <w:num w:numId="5" w16cid:durableId="9900603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5970736">
    <w:abstractNumId w:val="22"/>
  </w:num>
  <w:num w:numId="7" w16cid:durableId="1622222916">
    <w:abstractNumId w:val="22"/>
    <w:lvlOverride w:ilvl="0">
      <w:lvl w:ilvl="0">
        <w:start w:val="1"/>
        <w:numFmt w:val="decimal"/>
        <w:pStyle w:val="1"/>
        <w:suff w:val="space"/>
        <w:lvlText w:val="%1."/>
        <w:lvlJc w:val="left"/>
        <w:pPr>
          <w:ind w:left="425" w:hanging="425"/>
        </w:pPr>
        <w:rPr>
          <w:rFonts w:hint="eastAsia"/>
        </w:rPr>
      </w:lvl>
    </w:lvlOverride>
    <w:lvlOverride w:ilvl="1">
      <w:lvl w:ilvl="1">
        <w:start w:val="1"/>
        <w:numFmt w:val="decimal"/>
        <w:pStyle w:val="2"/>
        <w:suff w:val="space"/>
        <w:lvlText w:val="%1.%2."/>
        <w:lvlJc w:val="left"/>
        <w:pPr>
          <w:ind w:left="567" w:hanging="567"/>
        </w:pPr>
        <w:rPr>
          <w:rFonts w:hint="eastAsia"/>
        </w:rPr>
      </w:lvl>
    </w:lvlOverride>
    <w:lvlOverride w:ilvl="2">
      <w:lvl w:ilvl="2">
        <w:start w:val="1"/>
        <w:numFmt w:val="decimal"/>
        <w:pStyle w:val="3"/>
        <w:suff w:val="space"/>
        <w:lvlText w:val="(%3)"/>
        <w:lvlJc w:val="left"/>
        <w:pPr>
          <w:ind w:left="0" w:firstLine="0"/>
        </w:pPr>
        <w:rPr>
          <w:rFonts w:hint="eastAsia"/>
        </w:rPr>
      </w:lvl>
    </w:lvlOverride>
    <w:lvlOverride w:ilvl="3">
      <w:lvl w:ilvl="3">
        <w:start w:val="1"/>
        <w:numFmt w:val="lowerLetter"/>
        <w:pStyle w:val="4"/>
        <w:suff w:val="space"/>
        <w:lvlText w:val="(%4)"/>
        <w:lvlJc w:val="left"/>
        <w:pPr>
          <w:ind w:left="57" w:firstLine="0"/>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8" w16cid:durableId="216597904">
    <w:abstractNumId w:val="22"/>
    <w:lvlOverride w:ilvl="0">
      <w:lvl w:ilvl="0">
        <w:start w:val="1"/>
        <w:numFmt w:val="decimal"/>
        <w:pStyle w:val="1"/>
        <w:suff w:val="space"/>
        <w:lvlText w:val="%1."/>
        <w:lvlJc w:val="left"/>
        <w:pPr>
          <w:ind w:left="425" w:hanging="425"/>
        </w:pPr>
        <w:rPr>
          <w:rFonts w:hint="eastAsia"/>
        </w:rPr>
      </w:lvl>
    </w:lvlOverride>
    <w:lvlOverride w:ilvl="1">
      <w:lvl w:ilvl="1">
        <w:start w:val="1"/>
        <w:numFmt w:val="decimal"/>
        <w:pStyle w:val="2"/>
        <w:suff w:val="space"/>
        <w:lvlText w:val="%1.%2."/>
        <w:lvlJc w:val="left"/>
        <w:pPr>
          <w:ind w:left="567" w:hanging="567"/>
        </w:pPr>
        <w:rPr>
          <w:rFonts w:hint="eastAsia"/>
        </w:rPr>
      </w:lvl>
    </w:lvlOverride>
    <w:lvlOverride w:ilvl="2">
      <w:lvl w:ilvl="2">
        <w:start w:val="1"/>
        <w:numFmt w:val="decimal"/>
        <w:pStyle w:val="3"/>
        <w:suff w:val="space"/>
        <w:lvlText w:val="(%3)"/>
        <w:lvlJc w:val="left"/>
        <w:pPr>
          <w:ind w:left="0" w:firstLine="0"/>
        </w:pPr>
        <w:rPr>
          <w:rFonts w:hint="eastAsia"/>
        </w:rPr>
      </w:lvl>
    </w:lvlOverride>
    <w:lvlOverride w:ilvl="3">
      <w:lvl w:ilvl="3">
        <w:start w:val="1"/>
        <w:numFmt w:val="lowerLetter"/>
        <w:pStyle w:val="4"/>
        <w:suff w:val="space"/>
        <w:lvlText w:val="(%4)"/>
        <w:lvlJc w:val="left"/>
        <w:pPr>
          <w:ind w:left="57" w:firstLine="0"/>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9" w16cid:durableId="466901796">
    <w:abstractNumId w:val="22"/>
    <w:lvlOverride w:ilvl="0">
      <w:lvl w:ilvl="0">
        <w:start w:val="1"/>
        <w:numFmt w:val="decimal"/>
        <w:pStyle w:val="1"/>
        <w:suff w:val="space"/>
        <w:lvlText w:val="%1."/>
        <w:lvlJc w:val="left"/>
        <w:pPr>
          <w:ind w:left="425" w:hanging="425"/>
        </w:pPr>
        <w:rPr>
          <w:rFonts w:hint="eastAsia"/>
        </w:rPr>
      </w:lvl>
    </w:lvlOverride>
    <w:lvlOverride w:ilvl="1">
      <w:lvl w:ilvl="1">
        <w:start w:val="1"/>
        <w:numFmt w:val="decimal"/>
        <w:pStyle w:val="2"/>
        <w:suff w:val="space"/>
        <w:lvlText w:val="%1.%2."/>
        <w:lvlJc w:val="left"/>
        <w:pPr>
          <w:ind w:left="567" w:hanging="510"/>
        </w:pPr>
        <w:rPr>
          <w:rFonts w:hint="eastAsia"/>
        </w:rPr>
      </w:lvl>
    </w:lvlOverride>
    <w:lvlOverride w:ilvl="2">
      <w:lvl w:ilvl="2">
        <w:start w:val="1"/>
        <w:numFmt w:val="decimal"/>
        <w:pStyle w:val="3"/>
        <w:suff w:val="space"/>
        <w:lvlText w:val="(%3)"/>
        <w:lvlJc w:val="left"/>
        <w:pPr>
          <w:ind w:left="0" w:firstLine="0"/>
        </w:pPr>
        <w:rPr>
          <w:rFonts w:hint="eastAsia"/>
        </w:rPr>
      </w:lvl>
    </w:lvlOverride>
    <w:lvlOverride w:ilvl="3">
      <w:lvl w:ilvl="3">
        <w:start w:val="1"/>
        <w:numFmt w:val="lowerLetter"/>
        <w:pStyle w:val="4"/>
        <w:suff w:val="space"/>
        <w:lvlText w:val="(%4)"/>
        <w:lvlJc w:val="left"/>
        <w:pPr>
          <w:ind w:left="57" w:hanging="57"/>
        </w:pPr>
        <w:rPr>
          <w:rFonts w:asciiTheme="majorHAnsi" w:eastAsiaTheme="majorEastAsia" w:hAnsiTheme="majorHAnsi" w:hint="default"/>
          <w:b w:val="0"/>
          <w:i w:val="0"/>
          <w:sz w:val="20"/>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0" w16cid:durableId="1189874972">
    <w:abstractNumId w:val="23"/>
  </w:num>
  <w:num w:numId="11" w16cid:durableId="281888676">
    <w:abstractNumId w:val="1"/>
  </w:num>
  <w:num w:numId="12" w16cid:durableId="108470675">
    <w:abstractNumId w:val="17"/>
  </w:num>
  <w:num w:numId="13" w16cid:durableId="1420786060">
    <w:abstractNumId w:val="22"/>
  </w:num>
  <w:num w:numId="14" w16cid:durableId="1790509213">
    <w:abstractNumId w:val="22"/>
  </w:num>
  <w:num w:numId="15" w16cid:durableId="189026491">
    <w:abstractNumId w:val="22"/>
  </w:num>
  <w:num w:numId="16" w16cid:durableId="1136752099">
    <w:abstractNumId w:val="22"/>
  </w:num>
  <w:num w:numId="17" w16cid:durableId="1863089273">
    <w:abstractNumId w:val="16"/>
  </w:num>
  <w:num w:numId="18" w16cid:durableId="127742872">
    <w:abstractNumId w:val="22"/>
  </w:num>
  <w:num w:numId="19" w16cid:durableId="1023899735">
    <w:abstractNumId w:val="22"/>
  </w:num>
  <w:num w:numId="20" w16cid:durableId="126095760">
    <w:abstractNumId w:val="22"/>
  </w:num>
  <w:num w:numId="21" w16cid:durableId="882907131">
    <w:abstractNumId w:val="22"/>
  </w:num>
  <w:num w:numId="22" w16cid:durableId="216354599">
    <w:abstractNumId w:val="22"/>
  </w:num>
  <w:num w:numId="23" w16cid:durableId="299580596">
    <w:abstractNumId w:val="22"/>
  </w:num>
  <w:num w:numId="24" w16cid:durableId="729888823">
    <w:abstractNumId w:val="22"/>
  </w:num>
  <w:num w:numId="25" w16cid:durableId="1803425579">
    <w:abstractNumId w:val="25"/>
  </w:num>
  <w:num w:numId="26" w16cid:durableId="1669402862">
    <w:abstractNumId w:val="18"/>
  </w:num>
  <w:num w:numId="27" w16cid:durableId="1313099288">
    <w:abstractNumId w:val="18"/>
    <w:lvlOverride w:ilvl="0">
      <w:startOverride w:val="1"/>
    </w:lvlOverride>
  </w:num>
  <w:num w:numId="28" w16cid:durableId="1781229">
    <w:abstractNumId w:val="12"/>
  </w:num>
  <w:num w:numId="29" w16cid:durableId="54165059">
    <w:abstractNumId w:val="18"/>
    <w:lvlOverride w:ilvl="0">
      <w:startOverride w:val="1"/>
    </w:lvlOverride>
  </w:num>
  <w:num w:numId="30" w16cid:durableId="1404639939">
    <w:abstractNumId w:val="13"/>
  </w:num>
  <w:num w:numId="31" w16cid:durableId="1562015164">
    <w:abstractNumId w:val="18"/>
    <w:lvlOverride w:ilvl="0">
      <w:startOverride w:val="1"/>
    </w:lvlOverride>
  </w:num>
  <w:num w:numId="32" w16cid:durableId="412318744">
    <w:abstractNumId w:val="9"/>
  </w:num>
  <w:num w:numId="33" w16cid:durableId="2107655780">
    <w:abstractNumId w:val="3"/>
  </w:num>
  <w:num w:numId="34" w16cid:durableId="756827711">
    <w:abstractNumId w:val="8"/>
  </w:num>
  <w:num w:numId="35" w16cid:durableId="437793755">
    <w:abstractNumId w:val="6"/>
  </w:num>
  <w:num w:numId="36" w16cid:durableId="1352756420">
    <w:abstractNumId w:val="24"/>
  </w:num>
  <w:num w:numId="37" w16cid:durableId="1682005222">
    <w:abstractNumId w:val="0"/>
  </w:num>
  <w:num w:numId="38" w16cid:durableId="811483502">
    <w:abstractNumId w:val="14"/>
  </w:num>
  <w:num w:numId="39" w16cid:durableId="700470151">
    <w:abstractNumId w:val="5"/>
  </w:num>
  <w:num w:numId="40" w16cid:durableId="212810976">
    <w:abstractNumId w:val="20"/>
  </w:num>
  <w:num w:numId="41" w16cid:durableId="1362709950">
    <w:abstractNumId w:val="7"/>
  </w:num>
  <w:num w:numId="42" w16cid:durableId="307130639">
    <w:abstractNumId w:val="4"/>
  </w:num>
  <w:num w:numId="43" w16cid:durableId="527567680">
    <w:abstractNumId w:val="19"/>
  </w:num>
  <w:num w:numId="44" w16cid:durableId="1382704653">
    <w:abstractNumId w:val="11"/>
  </w:num>
  <w:num w:numId="45" w16cid:durableId="73158747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芦田 和毅">
    <w15:presenceInfo w15:providerId="Windows Live" w15:userId="374ac6fe390422c5"/>
  </w15:person>
  <w15:person w15:author="芦田 和毅_長野">
    <w15:presenceInfo w15:providerId="AD" w15:userId="S-1-5-21-2961098985-3234392413-119222450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22"/>
    <w:rsid w:val="000012AC"/>
    <w:rsid w:val="00002F78"/>
    <w:rsid w:val="00003010"/>
    <w:rsid w:val="00015261"/>
    <w:rsid w:val="00016E87"/>
    <w:rsid w:val="000368BE"/>
    <w:rsid w:val="00037C35"/>
    <w:rsid w:val="00047164"/>
    <w:rsid w:val="0005634E"/>
    <w:rsid w:val="000563C3"/>
    <w:rsid w:val="00062DFA"/>
    <w:rsid w:val="00070A1B"/>
    <w:rsid w:val="00070BF3"/>
    <w:rsid w:val="0007440A"/>
    <w:rsid w:val="00076136"/>
    <w:rsid w:val="000770FD"/>
    <w:rsid w:val="00084A1E"/>
    <w:rsid w:val="00085F3D"/>
    <w:rsid w:val="00093681"/>
    <w:rsid w:val="00094E2A"/>
    <w:rsid w:val="00094E33"/>
    <w:rsid w:val="00095098"/>
    <w:rsid w:val="00095BFA"/>
    <w:rsid w:val="00096371"/>
    <w:rsid w:val="00097CB9"/>
    <w:rsid w:val="000A17DB"/>
    <w:rsid w:val="000A5FAA"/>
    <w:rsid w:val="000B1A4B"/>
    <w:rsid w:val="000B2299"/>
    <w:rsid w:val="000B7843"/>
    <w:rsid w:val="000C2176"/>
    <w:rsid w:val="000C2A0E"/>
    <w:rsid w:val="000C46CD"/>
    <w:rsid w:val="000C5D28"/>
    <w:rsid w:val="000C7B57"/>
    <w:rsid w:val="000C7F05"/>
    <w:rsid w:val="000D298D"/>
    <w:rsid w:val="000D5F4C"/>
    <w:rsid w:val="000D6DC0"/>
    <w:rsid w:val="000E1746"/>
    <w:rsid w:val="000F4C05"/>
    <w:rsid w:val="00101279"/>
    <w:rsid w:val="0010312C"/>
    <w:rsid w:val="00115A2D"/>
    <w:rsid w:val="001171FC"/>
    <w:rsid w:val="00120210"/>
    <w:rsid w:val="00123E30"/>
    <w:rsid w:val="00127DC8"/>
    <w:rsid w:val="00131C70"/>
    <w:rsid w:val="00132ABD"/>
    <w:rsid w:val="00135B46"/>
    <w:rsid w:val="001414D1"/>
    <w:rsid w:val="001437DC"/>
    <w:rsid w:val="0014682E"/>
    <w:rsid w:val="00146956"/>
    <w:rsid w:val="00155E93"/>
    <w:rsid w:val="001565AB"/>
    <w:rsid w:val="00162EC5"/>
    <w:rsid w:val="00165B2F"/>
    <w:rsid w:val="00173681"/>
    <w:rsid w:val="00174033"/>
    <w:rsid w:val="00175455"/>
    <w:rsid w:val="001755DB"/>
    <w:rsid w:val="001801E2"/>
    <w:rsid w:val="00186830"/>
    <w:rsid w:val="00192360"/>
    <w:rsid w:val="00194406"/>
    <w:rsid w:val="00196C3A"/>
    <w:rsid w:val="001970DB"/>
    <w:rsid w:val="001A3FDC"/>
    <w:rsid w:val="001A766D"/>
    <w:rsid w:val="001A7B17"/>
    <w:rsid w:val="001A7FFC"/>
    <w:rsid w:val="001B3C0F"/>
    <w:rsid w:val="001C5781"/>
    <w:rsid w:val="001C5D96"/>
    <w:rsid w:val="001D262C"/>
    <w:rsid w:val="001D2930"/>
    <w:rsid w:val="001D32B9"/>
    <w:rsid w:val="001D363F"/>
    <w:rsid w:val="001E1429"/>
    <w:rsid w:val="001E1976"/>
    <w:rsid w:val="001E3FEB"/>
    <w:rsid w:val="001E7527"/>
    <w:rsid w:val="001F4F9F"/>
    <w:rsid w:val="00200AF1"/>
    <w:rsid w:val="00201155"/>
    <w:rsid w:val="0020464E"/>
    <w:rsid w:val="00204908"/>
    <w:rsid w:val="002053FA"/>
    <w:rsid w:val="00206DAA"/>
    <w:rsid w:val="00207D97"/>
    <w:rsid w:val="00221585"/>
    <w:rsid w:val="0022422D"/>
    <w:rsid w:val="00225030"/>
    <w:rsid w:val="00227B2A"/>
    <w:rsid w:val="00230889"/>
    <w:rsid w:val="00234226"/>
    <w:rsid w:val="002355CC"/>
    <w:rsid w:val="0023675C"/>
    <w:rsid w:val="00251C4B"/>
    <w:rsid w:val="0025313F"/>
    <w:rsid w:val="0026094A"/>
    <w:rsid w:val="0026250E"/>
    <w:rsid w:val="0026319B"/>
    <w:rsid w:val="00264C93"/>
    <w:rsid w:val="00275450"/>
    <w:rsid w:val="00281D9E"/>
    <w:rsid w:val="002823D1"/>
    <w:rsid w:val="00284B3D"/>
    <w:rsid w:val="002858AC"/>
    <w:rsid w:val="0029131A"/>
    <w:rsid w:val="002920FB"/>
    <w:rsid w:val="002A07B8"/>
    <w:rsid w:val="002A52AA"/>
    <w:rsid w:val="002A5815"/>
    <w:rsid w:val="002B02AF"/>
    <w:rsid w:val="002B0ACD"/>
    <w:rsid w:val="002B371E"/>
    <w:rsid w:val="002B660D"/>
    <w:rsid w:val="002C0C69"/>
    <w:rsid w:val="002E05B1"/>
    <w:rsid w:val="002E0791"/>
    <w:rsid w:val="002E21DC"/>
    <w:rsid w:val="002E613C"/>
    <w:rsid w:val="002E7990"/>
    <w:rsid w:val="002E7E54"/>
    <w:rsid w:val="002F1C88"/>
    <w:rsid w:val="002F3438"/>
    <w:rsid w:val="002F7F76"/>
    <w:rsid w:val="00301417"/>
    <w:rsid w:val="00302B9A"/>
    <w:rsid w:val="003033BE"/>
    <w:rsid w:val="00305D8C"/>
    <w:rsid w:val="00312D11"/>
    <w:rsid w:val="00313848"/>
    <w:rsid w:val="00317A01"/>
    <w:rsid w:val="00322719"/>
    <w:rsid w:val="00324CA1"/>
    <w:rsid w:val="0033126D"/>
    <w:rsid w:val="00333831"/>
    <w:rsid w:val="00335BAB"/>
    <w:rsid w:val="003360B8"/>
    <w:rsid w:val="003378C1"/>
    <w:rsid w:val="00337B0D"/>
    <w:rsid w:val="003421D3"/>
    <w:rsid w:val="00346B46"/>
    <w:rsid w:val="0035005F"/>
    <w:rsid w:val="00356CD5"/>
    <w:rsid w:val="003604AD"/>
    <w:rsid w:val="003623B2"/>
    <w:rsid w:val="003732F3"/>
    <w:rsid w:val="00375C8E"/>
    <w:rsid w:val="00377675"/>
    <w:rsid w:val="00394215"/>
    <w:rsid w:val="003A2160"/>
    <w:rsid w:val="003A66AC"/>
    <w:rsid w:val="003B24CA"/>
    <w:rsid w:val="003B5C00"/>
    <w:rsid w:val="003B73D6"/>
    <w:rsid w:val="003C1847"/>
    <w:rsid w:val="003C19D7"/>
    <w:rsid w:val="003C4C88"/>
    <w:rsid w:val="003D5D08"/>
    <w:rsid w:val="003D6446"/>
    <w:rsid w:val="003D66D7"/>
    <w:rsid w:val="003D6F70"/>
    <w:rsid w:val="003E42EC"/>
    <w:rsid w:val="003F3404"/>
    <w:rsid w:val="003F4213"/>
    <w:rsid w:val="003F4715"/>
    <w:rsid w:val="003F7DEB"/>
    <w:rsid w:val="00406586"/>
    <w:rsid w:val="00406BF4"/>
    <w:rsid w:val="00407C0B"/>
    <w:rsid w:val="00412788"/>
    <w:rsid w:val="004142A2"/>
    <w:rsid w:val="00431220"/>
    <w:rsid w:val="00436933"/>
    <w:rsid w:val="00440495"/>
    <w:rsid w:val="00440A7C"/>
    <w:rsid w:val="00443CD5"/>
    <w:rsid w:val="004461F1"/>
    <w:rsid w:val="004540F2"/>
    <w:rsid w:val="00456751"/>
    <w:rsid w:val="00456CAC"/>
    <w:rsid w:val="00461C59"/>
    <w:rsid w:val="00472B9A"/>
    <w:rsid w:val="004A08CE"/>
    <w:rsid w:val="004A7AF7"/>
    <w:rsid w:val="004B56C1"/>
    <w:rsid w:val="004B6052"/>
    <w:rsid w:val="004C0377"/>
    <w:rsid w:val="004C291F"/>
    <w:rsid w:val="004C3FB4"/>
    <w:rsid w:val="004C5D33"/>
    <w:rsid w:val="004D172D"/>
    <w:rsid w:val="004D1C48"/>
    <w:rsid w:val="004F0396"/>
    <w:rsid w:val="004F06DD"/>
    <w:rsid w:val="004F5C79"/>
    <w:rsid w:val="00500ACA"/>
    <w:rsid w:val="0050100E"/>
    <w:rsid w:val="00502287"/>
    <w:rsid w:val="00503301"/>
    <w:rsid w:val="00503368"/>
    <w:rsid w:val="00503649"/>
    <w:rsid w:val="0052229B"/>
    <w:rsid w:val="00524472"/>
    <w:rsid w:val="00524FB4"/>
    <w:rsid w:val="00533249"/>
    <w:rsid w:val="005379F9"/>
    <w:rsid w:val="00554259"/>
    <w:rsid w:val="00554B62"/>
    <w:rsid w:val="00563C8C"/>
    <w:rsid w:val="0057163B"/>
    <w:rsid w:val="0058288B"/>
    <w:rsid w:val="00587511"/>
    <w:rsid w:val="005A6789"/>
    <w:rsid w:val="005B309F"/>
    <w:rsid w:val="005B5430"/>
    <w:rsid w:val="005C1543"/>
    <w:rsid w:val="005C2500"/>
    <w:rsid w:val="005C7D2A"/>
    <w:rsid w:val="005D0902"/>
    <w:rsid w:val="005D4ED2"/>
    <w:rsid w:val="005D50DC"/>
    <w:rsid w:val="005E1A32"/>
    <w:rsid w:val="005E5F5D"/>
    <w:rsid w:val="005F1966"/>
    <w:rsid w:val="005F5D82"/>
    <w:rsid w:val="005F7286"/>
    <w:rsid w:val="005F7860"/>
    <w:rsid w:val="00601680"/>
    <w:rsid w:val="00605428"/>
    <w:rsid w:val="00613E3E"/>
    <w:rsid w:val="0062320E"/>
    <w:rsid w:val="006341A0"/>
    <w:rsid w:val="006341CE"/>
    <w:rsid w:val="00637B56"/>
    <w:rsid w:val="00640BF1"/>
    <w:rsid w:val="0064146C"/>
    <w:rsid w:val="006425B4"/>
    <w:rsid w:val="00652E9D"/>
    <w:rsid w:val="00655439"/>
    <w:rsid w:val="00666BBE"/>
    <w:rsid w:val="00670B41"/>
    <w:rsid w:val="006813D3"/>
    <w:rsid w:val="006856E3"/>
    <w:rsid w:val="00686228"/>
    <w:rsid w:val="006948B2"/>
    <w:rsid w:val="006A1AA9"/>
    <w:rsid w:val="006A1C02"/>
    <w:rsid w:val="006A2253"/>
    <w:rsid w:val="006A5172"/>
    <w:rsid w:val="006A56BA"/>
    <w:rsid w:val="006A6078"/>
    <w:rsid w:val="006A6D35"/>
    <w:rsid w:val="006B35CA"/>
    <w:rsid w:val="006B3DC8"/>
    <w:rsid w:val="006B6918"/>
    <w:rsid w:val="006C14D6"/>
    <w:rsid w:val="006C5EDB"/>
    <w:rsid w:val="006D28FB"/>
    <w:rsid w:val="006D505D"/>
    <w:rsid w:val="006D5FB8"/>
    <w:rsid w:val="006E1701"/>
    <w:rsid w:val="006E422E"/>
    <w:rsid w:val="006E4F67"/>
    <w:rsid w:val="006F5CF0"/>
    <w:rsid w:val="00701DA0"/>
    <w:rsid w:val="00707062"/>
    <w:rsid w:val="0071506C"/>
    <w:rsid w:val="007301DF"/>
    <w:rsid w:val="0073141E"/>
    <w:rsid w:val="00731465"/>
    <w:rsid w:val="007360F7"/>
    <w:rsid w:val="00742DF0"/>
    <w:rsid w:val="00743117"/>
    <w:rsid w:val="0075080D"/>
    <w:rsid w:val="00752E75"/>
    <w:rsid w:val="00756A99"/>
    <w:rsid w:val="007867CE"/>
    <w:rsid w:val="00794165"/>
    <w:rsid w:val="007A295F"/>
    <w:rsid w:val="007A64C8"/>
    <w:rsid w:val="007A7236"/>
    <w:rsid w:val="007B7D71"/>
    <w:rsid w:val="007C3175"/>
    <w:rsid w:val="007C3EE0"/>
    <w:rsid w:val="007C41F6"/>
    <w:rsid w:val="007C798F"/>
    <w:rsid w:val="007E32D5"/>
    <w:rsid w:val="007E4E68"/>
    <w:rsid w:val="008155D5"/>
    <w:rsid w:val="00823D6E"/>
    <w:rsid w:val="0083290B"/>
    <w:rsid w:val="008462FC"/>
    <w:rsid w:val="00850F43"/>
    <w:rsid w:val="008549B5"/>
    <w:rsid w:val="008573B4"/>
    <w:rsid w:val="008629AD"/>
    <w:rsid w:val="008643C0"/>
    <w:rsid w:val="00872995"/>
    <w:rsid w:val="00875321"/>
    <w:rsid w:val="00880AD6"/>
    <w:rsid w:val="00880F8E"/>
    <w:rsid w:val="00883AEB"/>
    <w:rsid w:val="00890676"/>
    <w:rsid w:val="0089257D"/>
    <w:rsid w:val="00895849"/>
    <w:rsid w:val="008966F8"/>
    <w:rsid w:val="008A6D68"/>
    <w:rsid w:val="008A7405"/>
    <w:rsid w:val="008B17E8"/>
    <w:rsid w:val="008B2E1F"/>
    <w:rsid w:val="008C5274"/>
    <w:rsid w:val="008D76E2"/>
    <w:rsid w:val="008E07FB"/>
    <w:rsid w:val="008E3A66"/>
    <w:rsid w:val="008E41D4"/>
    <w:rsid w:val="008F46D7"/>
    <w:rsid w:val="008F4F8A"/>
    <w:rsid w:val="00900D15"/>
    <w:rsid w:val="00903A13"/>
    <w:rsid w:val="00904EF2"/>
    <w:rsid w:val="00911E54"/>
    <w:rsid w:val="0091230C"/>
    <w:rsid w:val="00912F91"/>
    <w:rsid w:val="0091593B"/>
    <w:rsid w:val="00917FFA"/>
    <w:rsid w:val="009223CE"/>
    <w:rsid w:val="0093539C"/>
    <w:rsid w:val="0094143C"/>
    <w:rsid w:val="00941CE1"/>
    <w:rsid w:val="00944048"/>
    <w:rsid w:val="009446F9"/>
    <w:rsid w:val="00945466"/>
    <w:rsid w:val="009464C3"/>
    <w:rsid w:val="009464E9"/>
    <w:rsid w:val="009643FF"/>
    <w:rsid w:val="00965432"/>
    <w:rsid w:val="00966248"/>
    <w:rsid w:val="009667A9"/>
    <w:rsid w:val="00967B52"/>
    <w:rsid w:val="009700AF"/>
    <w:rsid w:val="00975C0C"/>
    <w:rsid w:val="00981B33"/>
    <w:rsid w:val="009B3A40"/>
    <w:rsid w:val="009B6E76"/>
    <w:rsid w:val="009C27B8"/>
    <w:rsid w:val="009C4CDC"/>
    <w:rsid w:val="009C7882"/>
    <w:rsid w:val="009D47CC"/>
    <w:rsid w:val="009E17DD"/>
    <w:rsid w:val="009F0890"/>
    <w:rsid w:val="009F0998"/>
    <w:rsid w:val="00A06722"/>
    <w:rsid w:val="00A17A6C"/>
    <w:rsid w:val="00A2287B"/>
    <w:rsid w:val="00A24214"/>
    <w:rsid w:val="00A35FC1"/>
    <w:rsid w:val="00A36FD0"/>
    <w:rsid w:val="00A371DB"/>
    <w:rsid w:val="00A452E0"/>
    <w:rsid w:val="00A51580"/>
    <w:rsid w:val="00A53B7A"/>
    <w:rsid w:val="00A60846"/>
    <w:rsid w:val="00A6091E"/>
    <w:rsid w:val="00A650E1"/>
    <w:rsid w:val="00A676CE"/>
    <w:rsid w:val="00A875AB"/>
    <w:rsid w:val="00A9287C"/>
    <w:rsid w:val="00A96371"/>
    <w:rsid w:val="00A96A0A"/>
    <w:rsid w:val="00AA0D4A"/>
    <w:rsid w:val="00AA26FF"/>
    <w:rsid w:val="00AA7A4D"/>
    <w:rsid w:val="00AB1304"/>
    <w:rsid w:val="00AC42F9"/>
    <w:rsid w:val="00AD1658"/>
    <w:rsid w:val="00AD42A0"/>
    <w:rsid w:val="00AE3DF1"/>
    <w:rsid w:val="00AE6069"/>
    <w:rsid w:val="00AF4AD9"/>
    <w:rsid w:val="00AF77F5"/>
    <w:rsid w:val="00B0183E"/>
    <w:rsid w:val="00B14FE1"/>
    <w:rsid w:val="00B32973"/>
    <w:rsid w:val="00B349B0"/>
    <w:rsid w:val="00B37F58"/>
    <w:rsid w:val="00B40B24"/>
    <w:rsid w:val="00B43DE2"/>
    <w:rsid w:val="00B45771"/>
    <w:rsid w:val="00B547BE"/>
    <w:rsid w:val="00B56004"/>
    <w:rsid w:val="00B572B7"/>
    <w:rsid w:val="00B700B4"/>
    <w:rsid w:val="00B72EB1"/>
    <w:rsid w:val="00B74223"/>
    <w:rsid w:val="00B763A4"/>
    <w:rsid w:val="00B80088"/>
    <w:rsid w:val="00B83345"/>
    <w:rsid w:val="00B86657"/>
    <w:rsid w:val="00B929F8"/>
    <w:rsid w:val="00B9581E"/>
    <w:rsid w:val="00B97CC0"/>
    <w:rsid w:val="00BA4B8E"/>
    <w:rsid w:val="00BB0002"/>
    <w:rsid w:val="00BB1704"/>
    <w:rsid w:val="00BB35FC"/>
    <w:rsid w:val="00BB44A2"/>
    <w:rsid w:val="00BB6152"/>
    <w:rsid w:val="00BB6EAE"/>
    <w:rsid w:val="00BC1A54"/>
    <w:rsid w:val="00BC2A3D"/>
    <w:rsid w:val="00BD2F1B"/>
    <w:rsid w:val="00BD4549"/>
    <w:rsid w:val="00BE4789"/>
    <w:rsid w:val="00BE5E34"/>
    <w:rsid w:val="00BE6A16"/>
    <w:rsid w:val="00C048FF"/>
    <w:rsid w:val="00C13B99"/>
    <w:rsid w:val="00C22A96"/>
    <w:rsid w:val="00C22E4A"/>
    <w:rsid w:val="00C22F82"/>
    <w:rsid w:val="00C33D60"/>
    <w:rsid w:val="00C35599"/>
    <w:rsid w:val="00C45602"/>
    <w:rsid w:val="00C46389"/>
    <w:rsid w:val="00C7042C"/>
    <w:rsid w:val="00C72E6F"/>
    <w:rsid w:val="00C76F3C"/>
    <w:rsid w:val="00C77AAC"/>
    <w:rsid w:val="00C825FC"/>
    <w:rsid w:val="00C930A4"/>
    <w:rsid w:val="00C93CBE"/>
    <w:rsid w:val="00C9445D"/>
    <w:rsid w:val="00C951B6"/>
    <w:rsid w:val="00C95BB1"/>
    <w:rsid w:val="00C97B65"/>
    <w:rsid w:val="00CA2B57"/>
    <w:rsid w:val="00CA5D99"/>
    <w:rsid w:val="00CA7316"/>
    <w:rsid w:val="00CE3A4D"/>
    <w:rsid w:val="00CE79C9"/>
    <w:rsid w:val="00CF295B"/>
    <w:rsid w:val="00CF36BA"/>
    <w:rsid w:val="00D00C5B"/>
    <w:rsid w:val="00D04AC1"/>
    <w:rsid w:val="00D05C1F"/>
    <w:rsid w:val="00D1599B"/>
    <w:rsid w:val="00D26F8E"/>
    <w:rsid w:val="00D274DE"/>
    <w:rsid w:val="00D30DB6"/>
    <w:rsid w:val="00D318EC"/>
    <w:rsid w:val="00D61CE9"/>
    <w:rsid w:val="00D667E5"/>
    <w:rsid w:val="00D70883"/>
    <w:rsid w:val="00D77B06"/>
    <w:rsid w:val="00D81013"/>
    <w:rsid w:val="00D96E99"/>
    <w:rsid w:val="00DA2450"/>
    <w:rsid w:val="00DA2859"/>
    <w:rsid w:val="00DA376E"/>
    <w:rsid w:val="00DA575D"/>
    <w:rsid w:val="00DA724C"/>
    <w:rsid w:val="00DB0D3F"/>
    <w:rsid w:val="00DB3384"/>
    <w:rsid w:val="00DB67BB"/>
    <w:rsid w:val="00DC0E4A"/>
    <w:rsid w:val="00DC7C9F"/>
    <w:rsid w:val="00DE2921"/>
    <w:rsid w:val="00DF22D1"/>
    <w:rsid w:val="00DF2F3F"/>
    <w:rsid w:val="00DF30E2"/>
    <w:rsid w:val="00E11A4C"/>
    <w:rsid w:val="00E2159D"/>
    <w:rsid w:val="00E34AFC"/>
    <w:rsid w:val="00E37360"/>
    <w:rsid w:val="00E40318"/>
    <w:rsid w:val="00E42910"/>
    <w:rsid w:val="00E501AB"/>
    <w:rsid w:val="00E50223"/>
    <w:rsid w:val="00E52BDC"/>
    <w:rsid w:val="00E5557A"/>
    <w:rsid w:val="00E562CD"/>
    <w:rsid w:val="00E60A4A"/>
    <w:rsid w:val="00E70D36"/>
    <w:rsid w:val="00E72AF7"/>
    <w:rsid w:val="00E77D09"/>
    <w:rsid w:val="00E92950"/>
    <w:rsid w:val="00EA0388"/>
    <w:rsid w:val="00EA317E"/>
    <w:rsid w:val="00EA5F41"/>
    <w:rsid w:val="00EA7070"/>
    <w:rsid w:val="00EB48F8"/>
    <w:rsid w:val="00EB4940"/>
    <w:rsid w:val="00ED3766"/>
    <w:rsid w:val="00ED52D2"/>
    <w:rsid w:val="00ED5E34"/>
    <w:rsid w:val="00EE0C5D"/>
    <w:rsid w:val="00EE29FA"/>
    <w:rsid w:val="00EE43E9"/>
    <w:rsid w:val="00EE7985"/>
    <w:rsid w:val="00F027A6"/>
    <w:rsid w:val="00F06598"/>
    <w:rsid w:val="00F0692F"/>
    <w:rsid w:val="00F13DD7"/>
    <w:rsid w:val="00F17273"/>
    <w:rsid w:val="00F25E40"/>
    <w:rsid w:val="00F32476"/>
    <w:rsid w:val="00F54C2C"/>
    <w:rsid w:val="00F55FA9"/>
    <w:rsid w:val="00F66D5D"/>
    <w:rsid w:val="00F67DC5"/>
    <w:rsid w:val="00F72C7D"/>
    <w:rsid w:val="00F74A38"/>
    <w:rsid w:val="00F74F71"/>
    <w:rsid w:val="00F80744"/>
    <w:rsid w:val="00F83070"/>
    <w:rsid w:val="00F840F3"/>
    <w:rsid w:val="00F85A8E"/>
    <w:rsid w:val="00F87B9E"/>
    <w:rsid w:val="00F90AA5"/>
    <w:rsid w:val="00F93D05"/>
    <w:rsid w:val="00F9739B"/>
    <w:rsid w:val="00FA1AE3"/>
    <w:rsid w:val="00FA2D3A"/>
    <w:rsid w:val="00FB6916"/>
    <w:rsid w:val="00FC7FED"/>
    <w:rsid w:val="00FD5417"/>
    <w:rsid w:val="00FD63A6"/>
    <w:rsid w:val="00FE29EA"/>
    <w:rsid w:val="00FE2D58"/>
    <w:rsid w:val="00FE3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CE9592E"/>
  <w15:chartTrackingRefBased/>
  <w15:docId w15:val="{6A97397B-B5AB-4501-A6C6-4B4638D4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7D71"/>
    <w:pPr>
      <w:keepNext/>
      <w:numPr>
        <w:numId w:val="6"/>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62EC5"/>
    <w:pPr>
      <w:keepNext/>
      <w:numPr>
        <w:ilvl w:val="1"/>
        <w:numId w:val="6"/>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62EC5"/>
    <w:pPr>
      <w:keepNext/>
      <w:numPr>
        <w:ilvl w:val="2"/>
        <w:numId w:val="6"/>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3604AD"/>
    <w:pPr>
      <w:keepNext/>
      <w:numPr>
        <w:ilvl w:val="3"/>
        <w:numId w:val="9"/>
      </w:numPr>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D71"/>
    <w:pPr>
      <w:ind w:leftChars="400" w:left="840"/>
    </w:pPr>
  </w:style>
  <w:style w:type="character" w:customStyle="1" w:styleId="10">
    <w:name w:val="見出し 1 (文字)"/>
    <w:basedOn w:val="a0"/>
    <w:link w:val="1"/>
    <w:uiPriority w:val="9"/>
    <w:rsid w:val="007B7D71"/>
    <w:rPr>
      <w:rFonts w:asciiTheme="majorHAnsi" w:eastAsiaTheme="majorEastAsia" w:hAnsiTheme="majorHAnsi" w:cstheme="majorBidi"/>
      <w:sz w:val="24"/>
      <w:szCs w:val="24"/>
    </w:rPr>
  </w:style>
  <w:style w:type="character" w:customStyle="1" w:styleId="20">
    <w:name w:val="見出し 2 (文字)"/>
    <w:basedOn w:val="a0"/>
    <w:link w:val="2"/>
    <w:uiPriority w:val="9"/>
    <w:rsid w:val="00162EC5"/>
    <w:rPr>
      <w:rFonts w:asciiTheme="majorHAnsi" w:eastAsiaTheme="majorEastAsia" w:hAnsiTheme="majorHAnsi" w:cstheme="majorBidi"/>
    </w:rPr>
  </w:style>
  <w:style w:type="character" w:customStyle="1" w:styleId="30">
    <w:name w:val="見出し 3 (文字)"/>
    <w:basedOn w:val="a0"/>
    <w:link w:val="3"/>
    <w:uiPriority w:val="9"/>
    <w:rsid w:val="00162EC5"/>
    <w:rPr>
      <w:rFonts w:asciiTheme="majorHAnsi" w:eastAsiaTheme="majorEastAsia" w:hAnsiTheme="majorHAnsi" w:cstheme="majorBidi"/>
    </w:rPr>
  </w:style>
  <w:style w:type="character" w:customStyle="1" w:styleId="40">
    <w:name w:val="見出し 4 (文字)"/>
    <w:basedOn w:val="a0"/>
    <w:link w:val="4"/>
    <w:uiPriority w:val="9"/>
    <w:rsid w:val="003604AD"/>
    <w:rPr>
      <w:bCs/>
    </w:rPr>
  </w:style>
  <w:style w:type="paragraph" w:customStyle="1" w:styleId="a4">
    <w:name w:val="章本文"/>
    <w:basedOn w:val="a"/>
    <w:link w:val="a5"/>
    <w:qFormat/>
    <w:rsid w:val="00016E87"/>
    <w:pPr>
      <w:ind w:leftChars="67" w:left="141" w:firstLineChars="68" w:firstLine="143"/>
    </w:pPr>
  </w:style>
  <w:style w:type="paragraph" w:styleId="a6">
    <w:name w:val="caption"/>
    <w:basedOn w:val="a"/>
    <w:next w:val="a"/>
    <w:uiPriority w:val="35"/>
    <w:unhideWhenUsed/>
    <w:qFormat/>
    <w:rsid w:val="000D5F4C"/>
    <w:rPr>
      <w:rFonts w:eastAsiaTheme="majorEastAsia"/>
      <w:bCs/>
      <w:szCs w:val="21"/>
    </w:rPr>
  </w:style>
  <w:style w:type="character" w:customStyle="1" w:styleId="a5">
    <w:name w:val="章本文 (文字)"/>
    <w:basedOn w:val="a0"/>
    <w:link w:val="a4"/>
    <w:rsid w:val="00016E87"/>
  </w:style>
  <w:style w:type="paragraph" w:styleId="a7">
    <w:name w:val="Revision"/>
    <w:hidden/>
    <w:uiPriority w:val="99"/>
    <w:semiHidden/>
    <w:rsid w:val="00C22F82"/>
  </w:style>
  <w:style w:type="paragraph" w:styleId="a8">
    <w:name w:val="header"/>
    <w:basedOn w:val="a"/>
    <w:link w:val="a9"/>
    <w:uiPriority w:val="99"/>
    <w:unhideWhenUsed/>
    <w:rsid w:val="00CF36BA"/>
    <w:pPr>
      <w:tabs>
        <w:tab w:val="center" w:pos="4252"/>
        <w:tab w:val="right" w:pos="8504"/>
      </w:tabs>
      <w:snapToGrid w:val="0"/>
    </w:pPr>
  </w:style>
  <w:style w:type="character" w:customStyle="1" w:styleId="a9">
    <w:name w:val="ヘッダー (文字)"/>
    <w:basedOn w:val="a0"/>
    <w:link w:val="a8"/>
    <w:uiPriority w:val="99"/>
    <w:rsid w:val="00CF36BA"/>
  </w:style>
  <w:style w:type="paragraph" w:styleId="aa">
    <w:name w:val="footer"/>
    <w:basedOn w:val="a"/>
    <w:link w:val="ab"/>
    <w:uiPriority w:val="99"/>
    <w:unhideWhenUsed/>
    <w:rsid w:val="00CF36BA"/>
    <w:pPr>
      <w:tabs>
        <w:tab w:val="center" w:pos="4252"/>
        <w:tab w:val="right" w:pos="8504"/>
      </w:tabs>
      <w:snapToGrid w:val="0"/>
    </w:pPr>
  </w:style>
  <w:style w:type="character" w:customStyle="1" w:styleId="ab">
    <w:name w:val="フッター (文字)"/>
    <w:basedOn w:val="a0"/>
    <w:link w:val="aa"/>
    <w:uiPriority w:val="99"/>
    <w:rsid w:val="00CF36BA"/>
  </w:style>
  <w:style w:type="table" w:styleId="ac">
    <w:name w:val="Table Grid"/>
    <w:basedOn w:val="a1"/>
    <w:uiPriority w:val="39"/>
    <w:rsid w:val="00A06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2B660D"/>
    <w:rPr>
      <w:sz w:val="18"/>
      <w:szCs w:val="18"/>
    </w:rPr>
  </w:style>
  <w:style w:type="paragraph" w:styleId="ae">
    <w:name w:val="annotation text"/>
    <w:basedOn w:val="a"/>
    <w:link w:val="af"/>
    <w:uiPriority w:val="99"/>
    <w:unhideWhenUsed/>
    <w:rsid w:val="002B660D"/>
    <w:pPr>
      <w:jc w:val="left"/>
    </w:pPr>
  </w:style>
  <w:style w:type="character" w:customStyle="1" w:styleId="af">
    <w:name w:val="コメント文字列 (文字)"/>
    <w:basedOn w:val="a0"/>
    <w:link w:val="ae"/>
    <w:uiPriority w:val="99"/>
    <w:rsid w:val="002B660D"/>
  </w:style>
  <w:style w:type="paragraph" w:styleId="af0">
    <w:name w:val="annotation subject"/>
    <w:basedOn w:val="ae"/>
    <w:next w:val="ae"/>
    <w:link w:val="af1"/>
    <w:uiPriority w:val="99"/>
    <w:semiHidden/>
    <w:unhideWhenUsed/>
    <w:rsid w:val="002B660D"/>
    <w:rPr>
      <w:b/>
      <w:bCs/>
    </w:rPr>
  </w:style>
  <w:style w:type="character" w:customStyle="1" w:styleId="af1">
    <w:name w:val="コメント内容 (文字)"/>
    <w:basedOn w:val="af"/>
    <w:link w:val="af0"/>
    <w:uiPriority w:val="99"/>
    <w:semiHidden/>
    <w:rsid w:val="002B660D"/>
    <w:rPr>
      <w:b/>
      <w:bCs/>
    </w:rPr>
  </w:style>
  <w:style w:type="paragraph" w:styleId="af2">
    <w:name w:val="Balloon Text"/>
    <w:basedOn w:val="a"/>
    <w:link w:val="af3"/>
    <w:uiPriority w:val="99"/>
    <w:semiHidden/>
    <w:unhideWhenUsed/>
    <w:rsid w:val="002B660D"/>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2B660D"/>
    <w:rPr>
      <w:rFonts w:asciiTheme="majorHAnsi" w:eastAsiaTheme="majorEastAsia" w:hAnsiTheme="majorHAnsi" w:cstheme="majorBidi"/>
      <w:sz w:val="18"/>
      <w:szCs w:val="18"/>
    </w:rPr>
  </w:style>
  <w:style w:type="paragraph" w:styleId="af4">
    <w:name w:val="Title"/>
    <w:basedOn w:val="a"/>
    <w:next w:val="a"/>
    <w:link w:val="af5"/>
    <w:uiPriority w:val="10"/>
    <w:qFormat/>
    <w:rsid w:val="003623B2"/>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f4"/>
    <w:uiPriority w:val="10"/>
    <w:rsid w:val="003623B2"/>
    <w:rPr>
      <w:rFonts w:asciiTheme="majorHAnsi" w:eastAsiaTheme="majorEastAsia" w:hAnsiTheme="majorHAnsi" w:cstheme="majorBidi"/>
      <w:sz w:val="32"/>
      <w:szCs w:val="32"/>
    </w:rPr>
  </w:style>
  <w:style w:type="character" w:styleId="af6">
    <w:name w:val="Placeholder Text"/>
    <w:basedOn w:val="a0"/>
    <w:uiPriority w:val="99"/>
    <w:semiHidden/>
    <w:rsid w:val="008B17E8"/>
    <w:rPr>
      <w:color w:val="808080"/>
    </w:rPr>
  </w:style>
  <w:style w:type="character" w:styleId="af7">
    <w:name w:val="line number"/>
    <w:basedOn w:val="a0"/>
    <w:uiPriority w:val="99"/>
    <w:semiHidden/>
    <w:unhideWhenUsed/>
    <w:rsid w:val="00EE0C5D"/>
  </w:style>
  <w:style w:type="paragraph" w:customStyle="1" w:styleId="af8">
    <w:name w:val="プログラムリスト"/>
    <w:basedOn w:val="a"/>
    <w:link w:val="af9"/>
    <w:qFormat/>
    <w:rsid w:val="001F4F9F"/>
    <w:rPr>
      <w:rFonts w:ascii="Times New Roman" w:eastAsia="Times New Roman" w:hAnsi="Times New Roman" w:cs="Times New Roman"/>
      <w:sz w:val="20"/>
    </w:rPr>
  </w:style>
  <w:style w:type="character" w:customStyle="1" w:styleId="af9">
    <w:name w:val="プログラムリスト (文字)"/>
    <w:basedOn w:val="a5"/>
    <w:link w:val="af8"/>
    <w:rsid w:val="001F4F9F"/>
    <w:rPr>
      <w:rFonts w:ascii="Times New Roman" w:eastAsia="Times New Roman" w:hAnsi="Times New Roman" w:cs="Times New Roman"/>
      <w:sz w:val="20"/>
    </w:rPr>
  </w:style>
  <w:style w:type="paragraph" w:customStyle="1" w:styleId="afa">
    <w:name w:val="実行結果"/>
    <w:basedOn w:val="a"/>
    <w:link w:val="afb"/>
    <w:qFormat/>
    <w:rsid w:val="00412788"/>
    <w:pPr>
      <w:ind w:leftChars="405" w:left="850"/>
    </w:pPr>
    <w:rPr>
      <w:rFonts w:ascii="Arial Unicode MS" w:eastAsia="BIZ UDゴシック" w:hAnsi="Arial Unicode MS" w:cs="Arial Unicode MS"/>
      <w:sz w:val="20"/>
    </w:rPr>
  </w:style>
  <w:style w:type="character" w:customStyle="1" w:styleId="afb">
    <w:name w:val="実行結果 (文字)"/>
    <w:basedOn w:val="a0"/>
    <w:link w:val="afa"/>
    <w:rsid w:val="00412788"/>
    <w:rPr>
      <w:rFonts w:ascii="Arial Unicode MS" w:eastAsia="BIZ UDゴシック" w:hAnsi="Arial Unicode MS" w:cs="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ida\Documents\TeachingMaterials\PracticeOfElectronicCircuit\&#12486;&#12531;&#12503;&#12524;&#12540;&#12488;(&#20363;&#12354;&#12426;).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9ECF8781D15EC4BB66589AC18754B58" ma:contentTypeVersion="5" ma:contentTypeDescription="新しいドキュメントを作成します。" ma:contentTypeScope="" ma:versionID="0150c7dbf07e95a20ba4f4affec34bb0">
  <xsd:schema xmlns:xsd="http://www.w3.org/2001/XMLSchema" xmlns:xs="http://www.w3.org/2001/XMLSchema" xmlns:p="http://schemas.microsoft.com/office/2006/metadata/properties" xmlns:ns2="f78fc450-0a62-47b3-88e6-2c5df8872091" xmlns:ns3="7e0c4814-bf6c-4a6b-9220-a5ad298adcfe" targetNamespace="http://schemas.microsoft.com/office/2006/metadata/properties" ma:root="true" ma:fieldsID="189b701eeb0b574060afac995208fb24" ns2:_="" ns3:_="">
    <xsd:import namespace="f78fc450-0a62-47b3-88e6-2c5df8872091"/>
    <xsd:import namespace="7e0c4814-bf6c-4a6b-9220-a5ad298adcfe"/>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c450-0a62-47b3-88e6-2c5df8872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0c4814-bf6c-4a6b-9220-a5ad298adcfe"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2F2077-9410-4B8C-8EA4-B33DFDF6A674}">
  <ds:schemaRefs>
    <ds:schemaRef ds:uri="http://schemas.openxmlformats.org/officeDocument/2006/bibliography"/>
  </ds:schemaRefs>
</ds:datastoreItem>
</file>

<file path=customXml/itemProps2.xml><?xml version="1.0" encoding="utf-8"?>
<ds:datastoreItem xmlns:ds="http://schemas.openxmlformats.org/officeDocument/2006/customXml" ds:itemID="{D31EFCD7-8BB6-454E-8DEB-70C7396A4892}"/>
</file>

<file path=customXml/itemProps3.xml><?xml version="1.0" encoding="utf-8"?>
<ds:datastoreItem xmlns:ds="http://schemas.openxmlformats.org/officeDocument/2006/customXml" ds:itemID="{672548FE-F719-41AA-B27F-1758803E8220}"/>
</file>

<file path=customXml/itemProps4.xml><?xml version="1.0" encoding="utf-8"?>
<ds:datastoreItem xmlns:ds="http://schemas.openxmlformats.org/officeDocument/2006/customXml" ds:itemID="{84E815AA-64A5-4B90-89A8-DD99C98C8E53}"/>
</file>

<file path=docProps/app.xml><?xml version="1.0" encoding="utf-8"?>
<Properties xmlns="http://schemas.openxmlformats.org/officeDocument/2006/extended-properties" xmlns:vt="http://schemas.openxmlformats.org/officeDocument/2006/docPropsVTypes">
  <Template>テンプレート(例あり).dotx</Template>
  <TotalTime>3926</TotalTime>
  <Pages>30</Pages>
  <Words>3392</Words>
  <Characters>19339</Characters>
  <Application>Microsoft Office Word</Application>
  <DocSecurity>0</DocSecurity>
  <Lines>161</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ashida</dc:creator>
  <cp:keywords/>
  <dc:description/>
  <cp:lastModifiedBy>芦田 和毅</cp:lastModifiedBy>
  <cp:revision>506</cp:revision>
  <cp:lastPrinted>2023-04-01T21:21:00Z</cp:lastPrinted>
  <dcterms:created xsi:type="dcterms:W3CDTF">2018-08-16T02:37:00Z</dcterms:created>
  <dcterms:modified xsi:type="dcterms:W3CDTF">2023-04-13T03:00:00Z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c84941c5189c7fda4edb70247a67df00b462ba4c794d7379eec090004fe0dd3f</vt:lpwstr>
  </property>
  <property fmtid="{D5CDD505-2E9C-101B-9397-08002B2CF9AE}" pid="3" name="ContentTypeId">
    <vt:lpwstr>0x01010099ECF8781D15EC4BB66589AC18754B58</vt:lpwstr>
  </property>
</Properties>
</file>